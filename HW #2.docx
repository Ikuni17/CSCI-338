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FC" w:rsidRDefault="006D1860" w:rsidP="006D1860">
      <w:pPr>
        <w:rPr>
          <w:b/>
          <w:sz w:val="28"/>
          <w:szCs w:val="28"/>
        </w:rPr>
      </w:pPr>
      <w:r w:rsidRPr="006D186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6D1860">
        <w:rPr>
          <w:b/>
          <w:sz w:val="28"/>
          <w:szCs w:val="28"/>
        </w:rPr>
        <w:t>1.15, p.85</w:t>
      </w:r>
    </w:p>
    <w:p w:rsidR="006D1860" w:rsidRPr="00D61CFC" w:rsidRDefault="00052E17" w:rsidP="006D1860">
      <w:pPr>
        <w:rPr>
          <w:b/>
          <w:sz w:val="28"/>
          <w:szCs w:val="28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75A49" wp14:editId="024F734C">
                <wp:simplePos x="0" y="0"/>
                <wp:positionH relativeFrom="column">
                  <wp:posOffset>76200</wp:posOffset>
                </wp:positionH>
                <wp:positionV relativeFrom="paragraph">
                  <wp:posOffset>14605</wp:posOffset>
                </wp:positionV>
                <wp:extent cx="342900" cy="295275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E17" w:rsidRPr="00052E17" w:rsidRDefault="00052E17" w:rsidP="00052E1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75A49" id="_x0000_t202" coordsize="21600,21600" o:spt="202" path="m,l,21600r21600,l21600,xe">
                <v:stroke joinstyle="miter"/>
                <v:path gradientshapeok="t" o:connecttype="rect"/>
              </v:shapetype>
              <v:shape id="Text Box 219" o:spid="_x0000_s1026" type="#_x0000_t202" style="position:absolute;margin-left:6pt;margin-top:1.15pt;width:2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" filled="f" stroked="f" strokeweight=".5pt">
                <v:textbox>
                  <w:txbxContent>
                    <w:p w:rsidR="00052E17" w:rsidRPr="00052E17" w:rsidRDefault="00052E17" w:rsidP="00052E17">
                      <w:pPr>
                        <w:rPr>
                          <w:vertAlign w:val="subscript"/>
                        </w:rPr>
                      </w:pPr>
                      <w:r>
                        <w:t>N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05A92" w:rsidRDefault="00052E17" w:rsidP="006D1860"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0B7B6" wp14:editId="63B48F74">
                <wp:simplePos x="0" y="0"/>
                <wp:positionH relativeFrom="column">
                  <wp:posOffset>1676400</wp:posOffset>
                </wp:positionH>
                <wp:positionV relativeFrom="paragraph">
                  <wp:posOffset>139700</wp:posOffset>
                </wp:positionV>
                <wp:extent cx="426720" cy="381000"/>
                <wp:effectExtent l="19050" t="19050" r="30480" b="381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7E5F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32pt;margin-top:11pt;width:33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" fillcolor="white [3201]" strokecolor="black [3213]" strokeweight="4pt">
                <v:stroke linestyle="thinThin" joinstyle="miter"/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03E7E" wp14:editId="3B9A2A16">
                <wp:simplePos x="0" y="0"/>
                <wp:positionH relativeFrom="column">
                  <wp:posOffset>-38100</wp:posOffset>
                </wp:positionH>
                <wp:positionV relativeFrom="paragraph">
                  <wp:posOffset>82550</wp:posOffset>
                </wp:positionV>
                <wp:extent cx="2400300" cy="13906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90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2DA3F9" id="Rounded Rectangle 5" o:spid="_x0000_s1026" style="position:absolute;margin-left:-3pt;margin-top:6.5pt;width:189pt;height:10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" filled="f" strokecolor="black [3213]" strokeweight="1pt">
                <v:stroke joinstyle="miter"/>
              </v:roundrect>
            </w:pict>
          </mc:Fallback>
        </mc:AlternateContent>
      </w:r>
    </w:p>
    <w:p w:rsidR="00D05A92" w:rsidRDefault="00D05A92" w:rsidP="006D1860"/>
    <w:p w:rsidR="00D05A92" w:rsidRDefault="00D05A92" w:rsidP="006D1860"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9F80B" wp14:editId="5ADDB714">
                <wp:simplePos x="0" y="0"/>
                <wp:positionH relativeFrom="column">
                  <wp:posOffset>419100</wp:posOffset>
                </wp:positionH>
                <wp:positionV relativeFrom="paragraph">
                  <wp:posOffset>132080</wp:posOffset>
                </wp:positionV>
                <wp:extent cx="426720" cy="381000"/>
                <wp:effectExtent l="0" t="0" r="1143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6587" id="Flowchart: Connector 1" o:spid="_x0000_s1026" type="#_x0000_t120" style="position:absolute;margin-left:33pt;margin-top:10.4pt;width:33.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</w:p>
    <w:p w:rsidR="00D05A92" w:rsidRDefault="00052E17" w:rsidP="006D1860"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0E07A" wp14:editId="2E207593">
                <wp:simplePos x="0" y="0"/>
                <wp:positionH relativeFrom="column">
                  <wp:posOffset>57150</wp:posOffset>
                </wp:positionH>
                <wp:positionV relativeFrom="paragraph">
                  <wp:posOffset>164465</wp:posOffset>
                </wp:positionV>
                <wp:extent cx="3276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40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.5pt;margin-top:12.95pt;width:25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4B464B" wp14:editId="18D48670">
                <wp:simplePos x="0" y="0"/>
                <wp:positionH relativeFrom="column">
                  <wp:posOffset>1150620</wp:posOffset>
                </wp:positionH>
                <wp:positionV relativeFrom="paragraph">
                  <wp:posOffset>76200</wp:posOffset>
                </wp:positionV>
                <wp:extent cx="268605" cy="257175"/>
                <wp:effectExtent l="0" t="0" r="1714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571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C948B" id="Flowchart: Connector 3" o:spid="_x0000_s1026" type="#_x0000_t120" style="position:absolute;margin-left:90.6pt;margin-top:6pt;width:21.1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" fillcolor="white [3201]" strokecolor="black [3213]" strokeweight="1pt">
                <v:stroke joinstyle="miter"/>
              </v:shape>
            </w:pict>
          </mc:Fallback>
        </mc:AlternateContent>
      </w:r>
    </w:p>
    <w:p w:rsidR="00D05A92" w:rsidRDefault="00D05A92" w:rsidP="006D1860"/>
    <w:p w:rsidR="00D05A92" w:rsidRDefault="00052E17" w:rsidP="006D186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86B94" wp14:editId="1EA3D453">
                <wp:simplePos x="0" y="0"/>
                <wp:positionH relativeFrom="column">
                  <wp:posOffset>1093470</wp:posOffset>
                </wp:positionH>
                <wp:positionV relativeFrom="paragraph">
                  <wp:posOffset>163830</wp:posOffset>
                </wp:positionV>
                <wp:extent cx="268605" cy="257175"/>
                <wp:effectExtent l="0" t="0" r="1714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571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527FB" id="Flowchart: Connector 4" o:spid="_x0000_s1026" type="#_x0000_t120" style="position:absolute;margin-left:86.1pt;margin-top:12.9pt;width:21.1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5398A" wp14:editId="5F4D1E40">
                <wp:simplePos x="0" y="0"/>
                <wp:positionH relativeFrom="column">
                  <wp:posOffset>1724025</wp:posOffset>
                </wp:positionH>
                <wp:positionV relativeFrom="paragraph">
                  <wp:posOffset>167640</wp:posOffset>
                </wp:positionV>
                <wp:extent cx="426720" cy="381000"/>
                <wp:effectExtent l="19050" t="19050" r="30480" b="38100"/>
                <wp:wrapNone/>
                <wp:docPr id="198" name="Flowchart: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FA41" id="Flowchart: Connector 198" o:spid="_x0000_s1026" type="#_x0000_t120" style="position:absolute;margin-left:135.75pt;margin-top:13.2pt;width:33.6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" fillcolor="white [3201]" strokecolor="black [3213]" strokeweight="4pt">
                <v:stroke linestyle="thinThin" joinstyle="miter"/>
              </v:shape>
            </w:pict>
          </mc:Fallback>
        </mc:AlternateContent>
      </w:r>
    </w:p>
    <w:p w:rsidR="00D05A92" w:rsidRDefault="00D05A92" w:rsidP="006D1860"/>
    <w:p w:rsidR="00D05A92" w:rsidRDefault="00D05A92" w:rsidP="006D1860"/>
    <w:p w:rsidR="00D05A92" w:rsidRDefault="00D61CFC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382EE" wp14:editId="06D29DA3">
                <wp:simplePos x="0" y="0"/>
                <wp:positionH relativeFrom="column">
                  <wp:posOffset>76200</wp:posOffset>
                </wp:positionH>
                <wp:positionV relativeFrom="paragraph">
                  <wp:posOffset>158115</wp:posOffset>
                </wp:positionV>
                <wp:extent cx="342900" cy="29527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CFC" w:rsidRPr="00052E17" w:rsidRDefault="00D61CFC" w:rsidP="00D61CF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82EE" id="Text Box 205" o:spid="_x0000_s1027" type="#_x0000_t202" style="position:absolute;margin-left:6pt;margin-top:12.45pt;width:27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" filled="f" stroked="f" strokeweight=".5pt">
                <v:textbox>
                  <w:txbxContent>
                    <w:p w:rsidR="00D61CFC" w:rsidRPr="00052E17" w:rsidRDefault="00D61CFC" w:rsidP="00D61CFC">
                      <w:pPr>
                        <w:rPr>
                          <w:vertAlign w:val="subscript"/>
                        </w:rPr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D61CFC" w:rsidRDefault="00D61CFC" w:rsidP="00D61CFC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1D194D" wp14:editId="7D60712A">
                <wp:simplePos x="0" y="0"/>
                <wp:positionH relativeFrom="column">
                  <wp:posOffset>1411605</wp:posOffset>
                </wp:positionH>
                <wp:positionV relativeFrom="paragraph">
                  <wp:posOffset>154305</wp:posOffset>
                </wp:positionV>
                <wp:extent cx="312420" cy="322580"/>
                <wp:effectExtent l="0" t="0" r="0" b="127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CFC" w:rsidRPr="00171ABF" w:rsidRDefault="00D61CFC" w:rsidP="00D61C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194D" id="Text Box 225" o:spid="_x0000_s1028" type="#_x0000_t202" style="position:absolute;margin-left:111.15pt;margin-top:12.15pt;width:24.6pt;height:2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" filled="f" stroked="f" strokeweight=".5pt">
                <v:textbox>
                  <w:txbxContent>
                    <w:p w:rsidR="00D61CFC" w:rsidRPr="00171ABF" w:rsidRDefault="00D61CFC" w:rsidP="00D61CFC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E2626C" wp14:editId="42E6C757">
                <wp:simplePos x="0" y="0"/>
                <wp:positionH relativeFrom="column">
                  <wp:posOffset>1080134</wp:posOffset>
                </wp:positionH>
                <wp:positionV relativeFrom="paragraph">
                  <wp:posOffset>39688</wp:posOffset>
                </wp:positionV>
                <wp:extent cx="153354" cy="1037273"/>
                <wp:effectExtent l="34290" t="80010" r="0" b="52705"/>
                <wp:wrapNone/>
                <wp:docPr id="190" name="Curved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3354" cy="1037273"/>
                        </a:xfrm>
                        <a:prstGeom prst="curvedConnector3">
                          <a:avLst>
                            <a:gd name="adj1" fmla="val -39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998F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90" o:spid="_x0000_s1026" type="#_x0000_t38" style="position:absolute;margin-left:85.05pt;margin-top:3.15pt;width:12.1pt;height:81.7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" adj="-8471" strokecolor="black [3200]" strokeweight=".5pt">
                <v:stroke endarrow="block" joinstyle="miter"/>
              </v:shape>
            </w:pict>
          </mc:Fallback>
        </mc:AlternateContent>
      </w:r>
    </w:p>
    <w:p w:rsidR="00D61CFC" w:rsidRDefault="00150091" w:rsidP="00D61CFC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FF7EDE" wp14:editId="6EB2C2B1">
                <wp:simplePos x="0" y="0"/>
                <wp:positionH relativeFrom="column">
                  <wp:posOffset>-38100</wp:posOffset>
                </wp:positionH>
                <wp:positionV relativeFrom="paragraph">
                  <wp:posOffset>64770</wp:posOffset>
                </wp:positionV>
                <wp:extent cx="2400300" cy="1409700"/>
                <wp:effectExtent l="0" t="0" r="19050" b="19050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E6EAD" id="Rounded Rectangle 199" o:spid="_x0000_s1026" style="position:absolute;margin-left:-3pt;margin-top:5.1pt;width:189pt;height:11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" filled="f" strokecolor="black [3213]" strokeweight="1pt">
                <v:stroke joinstyle="miter"/>
              </v:roundrect>
            </w:pict>
          </mc:Fallback>
        </mc:AlternateContent>
      </w:r>
      <w:r w:rsidR="00D61CFC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5F328F" wp14:editId="2F2349C7">
                <wp:simplePos x="0" y="0"/>
                <wp:positionH relativeFrom="column">
                  <wp:posOffset>1676400</wp:posOffset>
                </wp:positionH>
                <wp:positionV relativeFrom="paragraph">
                  <wp:posOffset>139700</wp:posOffset>
                </wp:positionV>
                <wp:extent cx="426720" cy="381000"/>
                <wp:effectExtent l="19050" t="19050" r="30480" b="38100"/>
                <wp:wrapNone/>
                <wp:docPr id="197" name="Flowchart: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1290" id="Flowchart: Connector 197" o:spid="_x0000_s1026" type="#_x0000_t120" style="position:absolute;margin-left:132pt;margin-top:11pt;width:33.6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" fillcolor="white [3201]" strokecolor="black [3213]" strokeweight="4pt">
                <v:stroke linestyle="thinThin" joinstyle="miter"/>
              </v:shape>
            </w:pict>
          </mc:Fallback>
        </mc:AlternateContent>
      </w:r>
    </w:p>
    <w:p w:rsidR="00D61CFC" w:rsidRDefault="00D61CFC" w:rsidP="00D61CFC"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CCE5C8" wp14:editId="0D981D46">
                <wp:simplePos x="0" y="0"/>
                <wp:positionH relativeFrom="column">
                  <wp:posOffset>1194435</wp:posOffset>
                </wp:positionH>
                <wp:positionV relativeFrom="paragraph">
                  <wp:posOffset>69215</wp:posOffset>
                </wp:positionV>
                <wp:extent cx="427356" cy="1124585"/>
                <wp:effectExtent l="32385" t="139065" r="43180" b="5080"/>
                <wp:wrapNone/>
                <wp:docPr id="207" name="Curved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27356" cy="1124585"/>
                        </a:xfrm>
                        <a:prstGeom prst="curvedConnector3">
                          <a:avLst>
                            <a:gd name="adj1" fmla="val 127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4377" id="Curved Connector 207" o:spid="_x0000_s1026" type="#_x0000_t38" style="position:absolute;margin-left:94.05pt;margin-top:5.45pt;width:33.65pt;height:88.55pt;rotation:-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" adj="27453" strokecolor="black [3200]" strokeweight=".5pt">
                <v:stroke endarrow="block" joinstyle="miter"/>
              </v:shape>
            </w:pict>
          </mc:Fallback>
        </mc:AlternateContent>
      </w:r>
    </w:p>
    <w:p w:rsidR="00D61CFC" w:rsidRDefault="00D61CFC" w:rsidP="00D61CFC"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A7C453" wp14:editId="022358FB">
                <wp:simplePos x="0" y="0"/>
                <wp:positionH relativeFrom="column">
                  <wp:posOffset>419100</wp:posOffset>
                </wp:positionH>
                <wp:positionV relativeFrom="paragraph">
                  <wp:posOffset>123825</wp:posOffset>
                </wp:positionV>
                <wp:extent cx="426720" cy="381000"/>
                <wp:effectExtent l="19050" t="19050" r="30480" b="38100"/>
                <wp:wrapNone/>
                <wp:docPr id="206" name="Flowchart: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5857" id="Flowchart: Connector 206" o:spid="_x0000_s1026" type="#_x0000_t120" style="position:absolute;margin-left:33pt;margin-top:9.75pt;width:33.6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" fillcolor="white [3201]" strokecolor="black [3213]" strokeweight="4pt">
                <v:stroke linestyle="thinThin" joinstyle="miter"/>
              </v:shape>
            </w:pict>
          </mc:Fallback>
        </mc:AlternateContent>
      </w:r>
    </w:p>
    <w:p w:rsidR="00D61CFC" w:rsidRDefault="00D61CFC" w:rsidP="00D61CFC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F218E0" wp14:editId="5BB13186">
                <wp:simplePos x="0" y="0"/>
                <wp:positionH relativeFrom="column">
                  <wp:posOffset>1866900</wp:posOffset>
                </wp:positionH>
                <wp:positionV relativeFrom="paragraph">
                  <wp:posOffset>158750</wp:posOffset>
                </wp:positionV>
                <wp:extent cx="312420" cy="322580"/>
                <wp:effectExtent l="0" t="0" r="0" b="127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CFC" w:rsidRPr="00171ABF" w:rsidRDefault="00D61CFC" w:rsidP="00D61C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18E0" id="Text Box 208" o:spid="_x0000_s1029" type="#_x0000_t202" style="position:absolute;margin-left:147pt;margin-top:12.5pt;width:24.6pt;height:2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" filled="f" stroked="f" strokeweight=".5pt">
                <v:textbox>
                  <w:txbxContent>
                    <w:p w:rsidR="00D61CFC" w:rsidRPr="00171ABF" w:rsidRDefault="00D61CFC" w:rsidP="00D61CFC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C5CDF4" wp14:editId="3A7ACF2D">
                <wp:simplePos x="0" y="0"/>
                <wp:positionH relativeFrom="column">
                  <wp:posOffset>57150</wp:posOffset>
                </wp:positionH>
                <wp:positionV relativeFrom="paragraph">
                  <wp:posOffset>164465</wp:posOffset>
                </wp:positionV>
                <wp:extent cx="327660" cy="0"/>
                <wp:effectExtent l="0" t="76200" r="1524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16D19" id="Straight Arrow Connector 201" o:spid="_x0000_s1026" type="#_x0000_t32" style="position:absolute;margin-left:4.5pt;margin-top:12.95pt;width:25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6ABA68" wp14:editId="5D7DDF14">
                <wp:simplePos x="0" y="0"/>
                <wp:positionH relativeFrom="column">
                  <wp:posOffset>1150620</wp:posOffset>
                </wp:positionH>
                <wp:positionV relativeFrom="paragraph">
                  <wp:posOffset>76200</wp:posOffset>
                </wp:positionV>
                <wp:extent cx="268605" cy="257175"/>
                <wp:effectExtent l="0" t="0" r="17145" b="28575"/>
                <wp:wrapNone/>
                <wp:docPr id="202" name="Flowchart: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571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509AE" id="Flowchart: Connector 202" o:spid="_x0000_s1026" type="#_x0000_t120" style="position:absolute;margin-left:90.6pt;margin-top:6pt;width:21.15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</w:p>
    <w:p w:rsidR="00D61CFC" w:rsidRDefault="00D61CFC" w:rsidP="00D61CFC"/>
    <w:p w:rsidR="00D61CFC" w:rsidRDefault="00D61CFC" w:rsidP="00D61CF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AF2DCE" wp14:editId="437CE159">
                <wp:simplePos x="0" y="0"/>
                <wp:positionH relativeFrom="column">
                  <wp:posOffset>1093470</wp:posOffset>
                </wp:positionH>
                <wp:positionV relativeFrom="paragraph">
                  <wp:posOffset>163830</wp:posOffset>
                </wp:positionV>
                <wp:extent cx="268605" cy="257175"/>
                <wp:effectExtent l="0" t="0" r="17145" b="28575"/>
                <wp:wrapNone/>
                <wp:docPr id="203" name="Flowchart: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571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E96E5" id="Flowchart: Connector 203" o:spid="_x0000_s1026" type="#_x0000_t120" style="position:absolute;margin-left:86.1pt;margin-top:12.9pt;width:21.1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DDEF0" wp14:editId="62BE5B3A">
                <wp:simplePos x="0" y="0"/>
                <wp:positionH relativeFrom="column">
                  <wp:posOffset>1724025</wp:posOffset>
                </wp:positionH>
                <wp:positionV relativeFrom="paragraph">
                  <wp:posOffset>167640</wp:posOffset>
                </wp:positionV>
                <wp:extent cx="426720" cy="381000"/>
                <wp:effectExtent l="19050" t="19050" r="30480" b="38100"/>
                <wp:wrapNone/>
                <wp:docPr id="204" name="Flowchart: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B5C4" id="Flowchart: Connector 204" o:spid="_x0000_s1026" type="#_x0000_t120" style="position:absolute;margin-left:135.75pt;margin-top:13.2pt;width:33.6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" fillcolor="white [3201]" strokecolor="black [3213]" strokeweight="4pt">
                <v:stroke linestyle="thinThin" joinstyle="miter"/>
              </v:shape>
            </w:pict>
          </mc:Fallback>
        </mc:AlternateContent>
      </w:r>
    </w:p>
    <w:p w:rsidR="00D61CFC" w:rsidRDefault="00D61CFC" w:rsidP="00D61CFC"/>
    <w:p w:rsidR="00D61CFC" w:rsidRDefault="00D61CFC" w:rsidP="00D61CFC"/>
    <w:p w:rsidR="00D05A92" w:rsidRDefault="00D05A92" w:rsidP="006D1860"/>
    <w:p w:rsidR="00D05A92" w:rsidRDefault="00D05A92" w:rsidP="006D1860"/>
    <w:p w:rsidR="00D05A92" w:rsidRDefault="00B00C41" w:rsidP="006D1860">
      <w:pPr>
        <w:rPr>
          <w:rFonts w:eastAsiaTheme="minorEastAsia"/>
        </w:rPr>
      </w:pPr>
      <w:r>
        <w:t xml:space="preserve">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E5"/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r>
          <w:rPr>
            <w:rFonts w:ascii="Cambria Math" w:eastAsiaTheme="minorEastAsia" w:hAnsi="Cambria Math"/>
          </w:rPr>
          <m:t>={0,1}</m:t>
        </m:r>
      </m:oMath>
      <w:r>
        <w:rPr>
          <w:rFonts w:eastAsiaTheme="minorEastAsia"/>
        </w:rPr>
        <w:t xml:space="preserve"> and N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 w:rsidR="00B72E79">
        <w:rPr>
          <w:rFonts w:eastAsiaTheme="minorEastAsia"/>
        </w:rPr>
        <w:t>recognizing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1(01)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  <w:r w:rsidR="00E84336">
        <w:rPr>
          <w:rFonts w:eastAsiaTheme="minorEastAsia"/>
        </w:rPr>
        <w:t>p</w:t>
      </w:r>
      <w:r w:rsidR="00B72E79">
        <w:rPr>
          <w:rFonts w:eastAsiaTheme="minorEastAsia"/>
        </w:rPr>
        <w:t>roduces</w:t>
      </w:r>
      <w:r>
        <w:rPr>
          <w:rFonts w:eastAsiaTheme="minorEastAsia"/>
        </w:rPr>
        <w:t xml:space="preserve"> the following NFA</w:t>
      </w:r>
      <w:r w:rsidR="00973F50">
        <w:rPr>
          <w:rFonts w:eastAsiaTheme="minorEastAsia"/>
        </w:rPr>
        <w:t>s</w:t>
      </w:r>
      <w:r>
        <w:rPr>
          <w:rFonts w:eastAsiaTheme="minorEastAsia"/>
        </w:rPr>
        <w:t>:</w:t>
      </w:r>
    </w:p>
    <w:p w:rsidR="00435D07" w:rsidRPr="00B00C41" w:rsidRDefault="00435D07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9C38CE" wp14:editId="763C092E">
                <wp:simplePos x="0" y="0"/>
                <wp:positionH relativeFrom="column">
                  <wp:posOffset>41910</wp:posOffset>
                </wp:positionH>
                <wp:positionV relativeFrom="paragraph">
                  <wp:posOffset>122555</wp:posOffset>
                </wp:positionV>
                <wp:extent cx="342900" cy="29527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C41" w:rsidRPr="00052E17" w:rsidRDefault="00B00C41" w:rsidP="00B00C4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38CE" id="Text Box 210" o:spid="_x0000_s1030" type="#_x0000_t202" style="position:absolute;margin-left:3.3pt;margin-top:9.65pt;width:27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" filled="f" stroked="f" strokeweight=".5pt">
                <v:textbox>
                  <w:txbxContent>
                    <w:p w:rsidR="00B00C41" w:rsidRPr="00052E17" w:rsidRDefault="00B00C41" w:rsidP="00B00C41">
                      <w:pPr>
                        <w:rPr>
                          <w:vertAlign w:val="subscript"/>
                        </w:rPr>
                      </w:pPr>
                      <w:r>
                        <w:t>N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05A92" w:rsidRDefault="00D05A92" w:rsidP="006D1860"/>
    <w:p w:rsidR="00B00C41" w:rsidRDefault="00B00C41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C34397" wp14:editId="0B04C2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00300" cy="1390650"/>
                <wp:effectExtent l="0" t="0" r="19050" b="19050"/>
                <wp:wrapNone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90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FAD285" id="Rounded Rectangle 209" o:spid="_x0000_s1026" style="position:absolute;margin-left:0;margin-top:0;width:189pt;height:10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" filled="f" strokecolor="black [3213]" strokeweight="1pt">
                <v:stroke joinstyle="miter"/>
              </v:roundrect>
            </w:pict>
          </mc:Fallback>
        </mc:AlternateContent>
      </w:r>
    </w:p>
    <w:p w:rsidR="00D05A92" w:rsidRDefault="00E84336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AE8533" wp14:editId="5238E180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152400</wp:posOffset>
                </wp:positionV>
                <wp:extent cx="274320" cy="23622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336" w:rsidRDefault="00E84336" w:rsidP="00E8433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8533" id="Text Box 227" o:spid="_x0000_s1031" type="#_x0000_t202" style="position:absolute;margin-left:87pt;margin-top:12pt;width:21.6pt;height:18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" filled="f" stroked="f" strokeweight=".5pt">
                <v:textbox>
                  <w:txbxContent>
                    <w:p w:rsidR="00E84336" w:rsidRDefault="00E84336" w:rsidP="00E8433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05A92" w:rsidRDefault="00435D07" w:rsidP="006D1860"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F33353" wp14:editId="2E04B39F">
                <wp:simplePos x="0" y="0"/>
                <wp:positionH relativeFrom="column">
                  <wp:posOffset>1669415</wp:posOffset>
                </wp:positionH>
                <wp:positionV relativeFrom="paragraph">
                  <wp:posOffset>172720</wp:posOffset>
                </wp:positionV>
                <wp:extent cx="426720" cy="381000"/>
                <wp:effectExtent l="19050" t="19050" r="30480" b="38100"/>
                <wp:wrapNone/>
                <wp:docPr id="213" name="Flowchart: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2C83" id="Flowchart: Connector 213" o:spid="_x0000_s1026" type="#_x0000_t120" style="position:absolute;margin-left:131.45pt;margin-top:13.6pt;width:33.6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="00B00C41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6BA4A5" wp14:editId="0D98052B">
                <wp:simplePos x="0" y="0"/>
                <wp:positionH relativeFrom="column">
                  <wp:posOffset>422910</wp:posOffset>
                </wp:positionH>
                <wp:positionV relativeFrom="paragraph">
                  <wp:posOffset>170180</wp:posOffset>
                </wp:positionV>
                <wp:extent cx="426720" cy="381000"/>
                <wp:effectExtent l="0" t="0" r="11430" b="19050"/>
                <wp:wrapNone/>
                <wp:docPr id="211" name="Flowchart: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FD94" id="Flowchart: Connector 211" o:spid="_x0000_s1026" type="#_x0000_t120" style="position:absolute;margin-left:33.3pt;margin-top:13.4pt;width:33.6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</w:p>
    <w:p w:rsidR="00D05A92" w:rsidRDefault="00B72E79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0AF114" wp14:editId="6ACF576B">
                <wp:simplePos x="0" y="0"/>
                <wp:positionH relativeFrom="column">
                  <wp:posOffset>1728470</wp:posOffset>
                </wp:positionH>
                <wp:positionV relativeFrom="paragraph">
                  <wp:posOffset>60325</wp:posOffset>
                </wp:positionV>
                <wp:extent cx="342900" cy="295275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D07" w:rsidRPr="00052E17" w:rsidRDefault="00435D07" w:rsidP="00435D0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F114" id="Text Box 214" o:spid="_x0000_s1032" type="#_x0000_t202" style="position:absolute;margin-left:136.1pt;margin-top:4.75pt;width:27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" filled="f" stroked="f" strokeweight=".5pt">
                <v:textbox>
                  <w:txbxContent>
                    <w:p w:rsidR="00435D07" w:rsidRPr="00052E17" w:rsidRDefault="00435D07" w:rsidP="00435D07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984D4" wp14:editId="184994A8">
                <wp:simplePos x="0" y="0"/>
                <wp:positionH relativeFrom="column">
                  <wp:posOffset>480060</wp:posOffset>
                </wp:positionH>
                <wp:positionV relativeFrom="paragraph">
                  <wp:posOffset>50800</wp:posOffset>
                </wp:positionV>
                <wp:extent cx="342900" cy="295275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D07" w:rsidRPr="00052E17" w:rsidRDefault="00435D07" w:rsidP="00435D0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84D4" id="Text Box 215" o:spid="_x0000_s1033" type="#_x0000_t202" style="position:absolute;margin-left:37.8pt;margin-top:4pt;width:27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" filled="f" stroked="f" strokeweight=".5pt">
                <v:textbox>
                  <w:txbxContent>
                    <w:p w:rsidR="00435D07" w:rsidRPr="00052E17" w:rsidRDefault="00435D07" w:rsidP="00435D07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5826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D8AA20" wp14:editId="68037732">
                <wp:simplePos x="0" y="0"/>
                <wp:positionH relativeFrom="column">
                  <wp:posOffset>800100</wp:posOffset>
                </wp:positionH>
                <wp:positionV relativeFrom="paragraph">
                  <wp:posOffset>60325</wp:posOffset>
                </wp:positionV>
                <wp:extent cx="876300" cy="0"/>
                <wp:effectExtent l="38100" t="76200" r="0" b="95250"/>
                <wp:wrapNone/>
                <wp:docPr id="226" name="Freeform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6300" cy="0"/>
                        </a:xfrm>
                        <a:custGeom>
                          <a:avLst/>
                          <a:gdLst>
                            <a:gd name="connsiteX0" fmla="*/ 0 w 876300"/>
                            <a:gd name="connsiteY0" fmla="*/ 0 h 0"/>
                            <a:gd name="connsiteX1" fmla="*/ 876300 w 8763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76300">
                              <a:moveTo>
                                <a:pt x="0" y="0"/>
                              </a:moveTo>
                              <a:lnTo>
                                <a:pt x="876300" y="0"/>
                              </a:ln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818BC" id="Freeform 226" o:spid="_x0000_s1026" style="position:absolute;margin-left:63pt;margin-top:4.75pt;width:69pt;height:0;rotation:18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3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" path="m,l876300,e" filled="f" strokecolor="black [3200]" strokeweight=".5pt">
                <v:stroke endarrow="block" joinstyle="miter"/>
                <v:path arrowok="t" o:connecttype="custom" o:connectlocs="0,0;876300,0" o:connectangles="0,0"/>
              </v:shape>
            </w:pict>
          </mc:Fallback>
        </mc:AlternateContent>
      </w:r>
    </w:p>
    <w:p w:rsidR="00D05A92" w:rsidRDefault="00E84336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00B6BE" wp14:editId="7E6F8158">
                <wp:simplePos x="0" y="0"/>
                <wp:positionH relativeFrom="column">
                  <wp:posOffset>1123950</wp:posOffset>
                </wp:positionH>
                <wp:positionV relativeFrom="paragraph">
                  <wp:posOffset>156210</wp:posOffset>
                </wp:positionV>
                <wp:extent cx="274320" cy="23622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336" w:rsidRDefault="00E84336" w:rsidP="00E8433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B6BE" id="Text Box 228" o:spid="_x0000_s1034" type="#_x0000_t202" style="position:absolute;margin-left:88.5pt;margin-top:12.3pt;width:21.6pt;height:18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" filled="f" stroked="f" strokeweight=".5pt">
                <v:textbox>
                  <w:txbxContent>
                    <w:p w:rsidR="00E84336" w:rsidRDefault="00E84336" w:rsidP="00E8433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5826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C20382" wp14:editId="2C0D537E">
                <wp:simplePos x="0" y="0"/>
                <wp:positionH relativeFrom="column">
                  <wp:posOffset>828675</wp:posOffset>
                </wp:positionH>
                <wp:positionV relativeFrom="paragraph">
                  <wp:posOffset>127635</wp:posOffset>
                </wp:positionV>
                <wp:extent cx="876300" cy="0"/>
                <wp:effectExtent l="0" t="76200" r="19050" b="95250"/>
                <wp:wrapNone/>
                <wp:docPr id="224" name="Freefor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0"/>
                        </a:xfrm>
                        <a:custGeom>
                          <a:avLst/>
                          <a:gdLst>
                            <a:gd name="connsiteX0" fmla="*/ 0 w 876300"/>
                            <a:gd name="connsiteY0" fmla="*/ 0 h 0"/>
                            <a:gd name="connsiteX1" fmla="*/ 876300 w 8763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76300">
                              <a:moveTo>
                                <a:pt x="0" y="0"/>
                              </a:moveTo>
                              <a:lnTo>
                                <a:pt x="876300" y="0"/>
                              </a:ln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38132" id="Freeform 224" o:spid="_x0000_s1026" style="position:absolute;margin-left:65.25pt;margin-top:10.05pt;width:69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3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" path="m,l876300,e" filled="f" strokecolor="black [3200]" strokeweight=".5pt">
                <v:stroke endarrow="block" joinstyle="miter"/>
                <v:path arrowok="t" o:connecttype="custom" o:connectlocs="0,0;876300,0" o:connectangles="0,0"/>
              </v:shape>
            </w:pict>
          </mc:Fallback>
        </mc:AlternateContent>
      </w:r>
      <w:r w:rsidR="00B00C41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48C445" wp14:editId="009E4717">
                <wp:simplePos x="0" y="0"/>
                <wp:positionH relativeFrom="column">
                  <wp:posOffset>91440</wp:posOffset>
                </wp:positionH>
                <wp:positionV relativeFrom="paragraph">
                  <wp:posOffset>31750</wp:posOffset>
                </wp:positionV>
                <wp:extent cx="327660" cy="0"/>
                <wp:effectExtent l="0" t="76200" r="1524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3F434" id="Straight Arrow Connector 212" o:spid="_x0000_s1026" type="#_x0000_t32" style="position:absolute;margin-left:7.2pt;margin-top:2.5pt;width:25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D05A92" w:rsidRDefault="00D05A92" w:rsidP="006D1860"/>
    <w:p w:rsidR="00D05A92" w:rsidRDefault="00D05A92" w:rsidP="006D1860"/>
    <w:p w:rsidR="00D05A92" w:rsidRDefault="00D05A92" w:rsidP="006D1860"/>
    <w:p w:rsidR="00D05A92" w:rsidRDefault="00D05A92" w:rsidP="006D1860"/>
    <w:p w:rsidR="00B72E79" w:rsidRDefault="00B72E79" w:rsidP="00B72E79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73A051" wp14:editId="21DA1D6B">
                <wp:simplePos x="0" y="0"/>
                <wp:positionH relativeFrom="column">
                  <wp:posOffset>66675</wp:posOffset>
                </wp:positionH>
                <wp:positionV relativeFrom="paragraph">
                  <wp:posOffset>104775</wp:posOffset>
                </wp:positionV>
                <wp:extent cx="342900" cy="29527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79" w:rsidRPr="00052E17" w:rsidRDefault="00B72E79" w:rsidP="00B72E7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A051" id="Text Box 239" o:spid="_x0000_s1035" type="#_x0000_t202" style="position:absolute;margin-left:5.25pt;margin-top:8.25pt;width:27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" filled="f" stroked="f" strokeweight=".5pt">
                <v:textbox>
                  <w:txbxContent>
                    <w:p w:rsidR="00B72E79" w:rsidRPr="00052E17" w:rsidRDefault="00B72E79" w:rsidP="00B72E79">
                      <w:pPr>
                        <w:rPr>
                          <w:vertAlign w:val="subscript"/>
                        </w:rPr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72E79" w:rsidRDefault="00B72E79" w:rsidP="00B72E79"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A74B1E" wp14:editId="77F98F0B">
                <wp:simplePos x="0" y="0"/>
                <wp:positionH relativeFrom="column">
                  <wp:posOffset>1241424</wp:posOffset>
                </wp:positionH>
                <wp:positionV relativeFrom="paragraph">
                  <wp:posOffset>52070</wp:posOffset>
                </wp:positionV>
                <wp:extent cx="45719" cy="1224280"/>
                <wp:effectExtent l="39053" t="303847" r="32067" b="51118"/>
                <wp:wrapNone/>
                <wp:docPr id="241" name="Curved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1224280"/>
                        </a:xfrm>
                        <a:prstGeom prst="curvedConnector3">
                          <a:avLst>
                            <a:gd name="adj1" fmla="val 7622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F8F0" id="Curved Connector 241" o:spid="_x0000_s1026" type="#_x0000_t38" style="position:absolute;margin-left:97.75pt;margin-top:4.1pt;width:3.6pt;height:96.4pt;rotation:-9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" adj="164639" strokecolor="black [3200]" strokeweight=".5pt">
                <v:stroke endarrow="block" joinstyle="miter"/>
              </v:shape>
            </w:pict>
          </mc:Fallback>
        </mc:AlternateContent>
      </w:r>
    </w:p>
    <w:p w:rsidR="00B72E79" w:rsidRDefault="00B72E79" w:rsidP="00B72E79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CFABC1" wp14:editId="05FCEBC6">
                <wp:simplePos x="0" y="0"/>
                <wp:positionH relativeFrom="column">
                  <wp:posOffset>1704975</wp:posOffset>
                </wp:positionH>
                <wp:positionV relativeFrom="paragraph">
                  <wp:posOffset>97155</wp:posOffset>
                </wp:positionV>
                <wp:extent cx="312420" cy="322580"/>
                <wp:effectExtent l="0" t="0" r="0" b="127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79" w:rsidRPr="00171ABF" w:rsidRDefault="00B72E79" w:rsidP="00B72E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ABC1" id="Text Box 242" o:spid="_x0000_s1036" type="#_x0000_t202" style="position:absolute;margin-left:134.25pt;margin-top:7.65pt;width:24.6pt;height:25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" filled="f" stroked="f" strokeweight=".5pt">
                <v:textbox>
                  <w:txbxContent>
                    <w:p w:rsidR="00B72E79" w:rsidRPr="00171ABF" w:rsidRDefault="00B72E79" w:rsidP="00B72E79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554C7A" wp14:editId="7A639C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00300" cy="1390650"/>
                <wp:effectExtent l="0" t="0" r="19050" b="19050"/>
                <wp:wrapNone/>
                <wp:docPr id="229" name="Rounded 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90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14E90A" id="Rounded Rectangle 229" o:spid="_x0000_s1026" style="position:absolute;margin-left:0;margin-top:0;width:189pt;height:10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" filled="f" strokecolor="black [3213]" strokeweight="1pt">
                <v:stroke joinstyle="miter"/>
              </v:roundrect>
            </w:pict>
          </mc:Fallback>
        </mc:AlternateContent>
      </w:r>
    </w:p>
    <w:p w:rsidR="00B72E79" w:rsidRDefault="00B72E79" w:rsidP="00B72E79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9DE14E" wp14:editId="02D949E0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152400</wp:posOffset>
                </wp:positionV>
                <wp:extent cx="274320" cy="23622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79" w:rsidRDefault="00B72E79" w:rsidP="00B72E7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E14E" id="Text Box 230" o:spid="_x0000_s1037" type="#_x0000_t202" style="position:absolute;margin-left:87pt;margin-top:12pt;width:21.6pt;height:18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" filled="f" stroked="f" strokeweight=".5pt">
                <v:textbox>
                  <w:txbxContent>
                    <w:p w:rsidR="00B72E79" w:rsidRDefault="00B72E79" w:rsidP="00B72E7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B72E79" w:rsidRDefault="00B72E79" w:rsidP="00B72E79"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733716" wp14:editId="7614FF8F">
                <wp:simplePos x="0" y="0"/>
                <wp:positionH relativeFrom="column">
                  <wp:posOffset>447675</wp:posOffset>
                </wp:positionH>
                <wp:positionV relativeFrom="paragraph">
                  <wp:posOffset>165735</wp:posOffset>
                </wp:positionV>
                <wp:extent cx="426720" cy="381000"/>
                <wp:effectExtent l="19050" t="19050" r="30480" b="3810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noFill/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833DB" id="Flowchart: Connector 240" o:spid="_x0000_s1026" type="#_x0000_t120" style="position:absolute;margin-left:35.25pt;margin-top:13.05pt;width:33.6pt;height:3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" filled="f" strokecolor="black [3213]" strokeweight="4pt">
                <v:stroke linestyle="thinThin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9EC6DC" wp14:editId="723FD9E8">
                <wp:simplePos x="0" y="0"/>
                <wp:positionH relativeFrom="column">
                  <wp:posOffset>1669415</wp:posOffset>
                </wp:positionH>
                <wp:positionV relativeFrom="paragraph">
                  <wp:posOffset>172720</wp:posOffset>
                </wp:positionV>
                <wp:extent cx="426720" cy="381000"/>
                <wp:effectExtent l="19050" t="19050" r="30480" b="38100"/>
                <wp:wrapNone/>
                <wp:docPr id="231" name="Flowchart: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F50D" id="Flowchart: Connector 231" o:spid="_x0000_s1026" type="#_x0000_t120" style="position:absolute;margin-left:131.45pt;margin-top:13.6pt;width:33.6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" fillcolor="white [3201]" strokecolor="black [3213]" strokeweight="4pt">
                <v:stroke linestyle="thinThin" joinstyle="miter"/>
              </v:shape>
            </w:pict>
          </mc:Fallback>
        </mc:AlternateContent>
      </w:r>
    </w:p>
    <w:p w:rsidR="00B72E79" w:rsidRDefault="00B72E79" w:rsidP="00B72E79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0DD6B9" wp14:editId="67F32B81">
                <wp:simplePos x="0" y="0"/>
                <wp:positionH relativeFrom="column">
                  <wp:posOffset>1728470</wp:posOffset>
                </wp:positionH>
                <wp:positionV relativeFrom="paragraph">
                  <wp:posOffset>41275</wp:posOffset>
                </wp:positionV>
                <wp:extent cx="342900" cy="295275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79" w:rsidRPr="00052E17" w:rsidRDefault="00B72E79" w:rsidP="00B72E7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D6B9" id="Text Box 235" o:spid="_x0000_s1038" type="#_x0000_t202" style="position:absolute;margin-left:136.1pt;margin-top:3.25pt;width:27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" filled="f" stroked="f" strokeweight=".5pt">
                <v:textbox>
                  <w:txbxContent>
                    <w:p w:rsidR="00B72E79" w:rsidRPr="00052E17" w:rsidRDefault="00B72E79" w:rsidP="00B72E79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D8EBD3" wp14:editId="7ADBE713">
                <wp:simplePos x="0" y="0"/>
                <wp:positionH relativeFrom="column">
                  <wp:posOffset>809625</wp:posOffset>
                </wp:positionH>
                <wp:positionV relativeFrom="paragraph">
                  <wp:posOffset>41275</wp:posOffset>
                </wp:positionV>
                <wp:extent cx="876300" cy="0"/>
                <wp:effectExtent l="38100" t="76200" r="0" b="95250"/>
                <wp:wrapNone/>
                <wp:docPr id="234" name="Freeform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6300" cy="0"/>
                        </a:xfrm>
                        <a:custGeom>
                          <a:avLst/>
                          <a:gdLst>
                            <a:gd name="connsiteX0" fmla="*/ 0 w 876300"/>
                            <a:gd name="connsiteY0" fmla="*/ 0 h 0"/>
                            <a:gd name="connsiteX1" fmla="*/ 876300 w 8763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76300">
                              <a:moveTo>
                                <a:pt x="0" y="0"/>
                              </a:moveTo>
                              <a:lnTo>
                                <a:pt x="876300" y="0"/>
                              </a:ln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37343" id="Freeform 234" o:spid="_x0000_s1026" style="position:absolute;margin-left:63.75pt;margin-top:3.25pt;width:69pt;height:0;rotation:18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3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" path="m,l876300,e" filled="f" strokecolor="black [3200]" strokeweight=".5pt">
                <v:stroke endarrow="block" joinstyle="miter"/>
                <v:path arrowok="t" o:connecttype="custom" o:connectlocs="0,0;876300,0" o:connectangles="0,0"/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3CB39E" wp14:editId="70C3AE01">
                <wp:simplePos x="0" y="0"/>
                <wp:positionH relativeFrom="column">
                  <wp:posOffset>499110</wp:posOffset>
                </wp:positionH>
                <wp:positionV relativeFrom="paragraph">
                  <wp:posOffset>40640</wp:posOffset>
                </wp:positionV>
                <wp:extent cx="342900" cy="295275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79" w:rsidRPr="00052E17" w:rsidRDefault="00B72E79" w:rsidP="00B72E7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B39E" id="Text Box 232" o:spid="_x0000_s1039" type="#_x0000_t202" style="position:absolute;margin-left:39.3pt;margin-top:3.2pt;width:27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" filled="f" stroked="f" strokeweight=".5pt">
                <v:textbox>
                  <w:txbxContent>
                    <w:p w:rsidR="00B72E79" w:rsidRPr="00052E17" w:rsidRDefault="00B72E79" w:rsidP="00B72E79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72E79" w:rsidRDefault="00B72E79" w:rsidP="00B72E79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663B38" wp14:editId="4BFACB9A">
                <wp:simplePos x="0" y="0"/>
                <wp:positionH relativeFrom="column">
                  <wp:posOffset>1123950</wp:posOffset>
                </wp:positionH>
                <wp:positionV relativeFrom="paragraph">
                  <wp:posOffset>156210</wp:posOffset>
                </wp:positionV>
                <wp:extent cx="274320" cy="23622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79" w:rsidRDefault="00B72E79" w:rsidP="00B72E7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3B38" id="Text Box 236" o:spid="_x0000_s1040" type="#_x0000_t202" style="position:absolute;margin-left:88.5pt;margin-top:12.3pt;width:21.6pt;height:18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" filled="f" stroked="f" strokeweight=".5pt">
                <v:textbox>
                  <w:txbxContent>
                    <w:p w:rsidR="00B72E79" w:rsidRDefault="00B72E79" w:rsidP="00B72E7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61C150" wp14:editId="14420942">
                <wp:simplePos x="0" y="0"/>
                <wp:positionH relativeFrom="column">
                  <wp:posOffset>828675</wp:posOffset>
                </wp:positionH>
                <wp:positionV relativeFrom="paragraph">
                  <wp:posOffset>127635</wp:posOffset>
                </wp:positionV>
                <wp:extent cx="876300" cy="0"/>
                <wp:effectExtent l="0" t="76200" r="19050" b="95250"/>
                <wp:wrapNone/>
                <wp:docPr id="237" name="Freeform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0"/>
                        </a:xfrm>
                        <a:custGeom>
                          <a:avLst/>
                          <a:gdLst>
                            <a:gd name="connsiteX0" fmla="*/ 0 w 876300"/>
                            <a:gd name="connsiteY0" fmla="*/ 0 h 0"/>
                            <a:gd name="connsiteX1" fmla="*/ 876300 w 8763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76300">
                              <a:moveTo>
                                <a:pt x="0" y="0"/>
                              </a:moveTo>
                              <a:lnTo>
                                <a:pt x="876300" y="0"/>
                              </a:ln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FAFA" id="Freeform 237" o:spid="_x0000_s1026" style="position:absolute;margin-left:65.25pt;margin-top:10.05pt;width:6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3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" path="m,l876300,e" filled="f" strokecolor="black [3200]" strokeweight=".5pt">
                <v:stroke endarrow="block" joinstyle="miter"/>
                <v:path arrowok="t" o:connecttype="custom" o:connectlocs="0,0;876300,0" o:connectangles="0,0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69F1BB" wp14:editId="2F6B7B16">
                <wp:simplePos x="0" y="0"/>
                <wp:positionH relativeFrom="column">
                  <wp:posOffset>91440</wp:posOffset>
                </wp:positionH>
                <wp:positionV relativeFrom="paragraph">
                  <wp:posOffset>31750</wp:posOffset>
                </wp:positionV>
                <wp:extent cx="327660" cy="0"/>
                <wp:effectExtent l="0" t="76200" r="15240" b="952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5190D" id="Straight Arrow Connector 238" o:spid="_x0000_s1026" type="#_x0000_t32" style="position:absolute;margin-left:7.2pt;margin-top:2.5pt;width:25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B72E79" w:rsidRDefault="00B72E79" w:rsidP="00B72E79"/>
    <w:p w:rsidR="00B72E79" w:rsidRDefault="00B72E79" w:rsidP="00B72E79"/>
    <w:p w:rsidR="00D05A92" w:rsidRDefault="00D05A92" w:rsidP="006D1860"/>
    <w:p w:rsidR="00435D07" w:rsidRDefault="00435D07" w:rsidP="006D1860"/>
    <w:p w:rsidR="00973F50" w:rsidRPr="00973F50" w:rsidRDefault="00973F50" w:rsidP="00973F50">
      <w:pPr>
        <w:rPr>
          <w:vertAlign w:val="subscript"/>
        </w:rPr>
      </w:pPr>
      <w:r>
        <w:t>The NFA N</w:t>
      </w:r>
      <w:r>
        <w:softHyphen/>
      </w:r>
      <w:r>
        <w:softHyphen/>
      </w:r>
      <w:r>
        <w:rPr>
          <w:vertAlign w:val="subscript"/>
        </w:rPr>
        <w:t>1</w:t>
      </w:r>
      <w:r>
        <w:t xml:space="preserve"> will accept A</w:t>
      </w:r>
      <w:r>
        <w:rPr>
          <w:vertAlign w:val="subscript"/>
        </w:rPr>
        <w:t>1</w:t>
      </w:r>
      <w:r>
        <w:t xml:space="preserve"> however </w:t>
      </w:r>
      <w:r>
        <w:t xml:space="preserve">N has the same alphabet and </w:t>
      </w:r>
      <w:r>
        <w:t>is supposed to recognize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>but N will also recognize the string 10, which is not in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>, thus this construction fails to prove closure under the star operation.</w:t>
      </w:r>
    </w:p>
    <w:p w:rsidR="00435D07" w:rsidRPr="00973F50" w:rsidRDefault="00435D07" w:rsidP="006D1860"/>
    <w:p w:rsidR="00435D07" w:rsidRDefault="00435D07" w:rsidP="006D1860"/>
    <w:p w:rsidR="006D1860" w:rsidRDefault="006D1860" w:rsidP="006D186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</w:p>
    <w:p w:rsidR="00CE38DD" w:rsidRDefault="001C0A8C" w:rsidP="006D1860">
      <w:pPr>
        <w:rPr>
          <w:rFonts w:eastAsiaTheme="minorEastAsia"/>
        </w:rPr>
      </w:pPr>
      <w:r>
        <w:t>Since D</w:t>
      </w:r>
      <w:r>
        <w:rPr>
          <w:vertAlign w:val="subscript"/>
        </w:rPr>
        <w:t>2</w:t>
      </w:r>
      <w:r>
        <w:t xml:space="preserve"> is the complement of 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 xml:space="preserve"> will accept any strings in </w:t>
      </w:r>
      <m:oMath>
        <m:r>
          <w:rPr>
            <w:rFonts w:ascii="Cambria Math" w:eastAsiaTheme="minorEastAsia" w:hAnsi="Cambria Math"/>
            <w:i/>
          </w:rPr>
          <w:sym w:font="Symbol" w:char="F0E5"/>
        </m:r>
      </m:oMath>
      <w:r>
        <w:rPr>
          <w:rFonts w:eastAsiaTheme="minorEastAsia"/>
        </w:rPr>
        <w:t xml:space="preserve">  which D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rejects. So we simply have to switch accept states in D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to non-accept states and likewise switch non-accept states to accept states and the resulting DFA will be D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.</w:t>
      </w:r>
      <w:r w:rsidR="00CE38DD">
        <w:rPr>
          <w:rFonts w:eastAsiaTheme="minorEastAsia"/>
        </w:rPr>
        <w:t xml:space="preserve"> Let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i/>
          </w:rPr>
          <w:sym w:font="Symbol" w:char="F0E5"/>
        </m:r>
      </m:oMath>
      <w:r w:rsidR="00CE38DD">
        <w:rPr>
          <w:rFonts w:eastAsiaTheme="minorEastAsia"/>
        </w:rPr>
        <w:t xml:space="preserve"> and be arbitrary elements of the alphabet.</w:t>
      </w:r>
      <w:r w:rsidR="00CE38DD" w:rsidRPr="00CE38DD">
        <w:rPr>
          <w:rFonts w:eastAsiaTheme="minorEastAsia"/>
          <w:noProof/>
          <w:lang w:eastAsia="ja-JP"/>
        </w:rPr>
        <w:t xml:space="preserve"> </w:t>
      </w:r>
    </w:p>
    <w:p w:rsidR="007F2762" w:rsidRDefault="007F2762" w:rsidP="006D1860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698A63" wp14:editId="51EEA8F8">
                <wp:simplePos x="0" y="0"/>
                <wp:positionH relativeFrom="column">
                  <wp:posOffset>1199515</wp:posOffset>
                </wp:positionH>
                <wp:positionV relativeFrom="paragraph">
                  <wp:posOffset>45720</wp:posOffset>
                </wp:positionV>
                <wp:extent cx="45719" cy="1136015"/>
                <wp:effectExtent l="45085" t="69215" r="0" b="57150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1136015"/>
                        </a:xfrm>
                        <a:prstGeom prst="curvedConnector3">
                          <a:avLst>
                            <a:gd name="adj1" fmla="val -146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6438" id="Curved Connector 52" o:spid="_x0000_s1026" type="#_x0000_t38" style="position:absolute;margin-left:94.45pt;margin-top:3.6pt;width:3.6pt;height:89.45pt;rotation:-9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" adj="-31699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D503FD" wp14:editId="4606EF34">
                <wp:simplePos x="0" y="0"/>
                <wp:positionH relativeFrom="column">
                  <wp:posOffset>-9525</wp:posOffset>
                </wp:positionH>
                <wp:positionV relativeFrom="paragraph">
                  <wp:posOffset>74930</wp:posOffset>
                </wp:positionV>
                <wp:extent cx="342900" cy="295275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8DD" w:rsidRPr="00052E17" w:rsidRDefault="00CE38DD" w:rsidP="00CE38D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03FD" id="Text Box 244" o:spid="_x0000_s1041" type="#_x0000_t202" style="position:absolute;margin-left:-.75pt;margin-top:5.9pt;width:27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" filled="f" stroked="f" strokeweight=".5pt">
                <v:textbox>
                  <w:txbxContent>
                    <w:p w:rsidR="00CE38DD" w:rsidRPr="00052E17" w:rsidRDefault="00CE38DD" w:rsidP="00CE38DD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E38DD" w:rsidRDefault="007F2762" w:rsidP="006D1860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780023" wp14:editId="21AA0393">
                <wp:simplePos x="0" y="0"/>
                <wp:positionH relativeFrom="column">
                  <wp:posOffset>1104900</wp:posOffset>
                </wp:positionH>
                <wp:positionV relativeFrom="paragraph">
                  <wp:posOffset>142875</wp:posOffset>
                </wp:positionV>
                <wp:extent cx="274320" cy="236220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762" w:rsidRDefault="007F2762" w:rsidP="007F2762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0023" id="Text Box 252" o:spid="_x0000_s1042" type="#_x0000_t202" style="position:absolute;margin-left:87pt;margin-top:11.25pt;width:21.6pt;height:18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" filled="f" stroked="f" strokeweight=".5pt">
                <v:textbox>
                  <w:txbxContent>
                    <w:p w:rsidR="007F2762" w:rsidRDefault="007F2762" w:rsidP="007F2762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E38DD" w:rsidRDefault="00CE38DD" w:rsidP="006D1860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E6522C" wp14:editId="24EB31EF">
                <wp:simplePos x="0" y="0"/>
                <wp:positionH relativeFrom="column">
                  <wp:posOffset>38100</wp:posOffset>
                </wp:positionH>
                <wp:positionV relativeFrom="paragraph">
                  <wp:posOffset>10160</wp:posOffset>
                </wp:positionV>
                <wp:extent cx="2562225" cy="1743075"/>
                <wp:effectExtent l="0" t="0" r="28575" b="28575"/>
                <wp:wrapNone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743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0DF74" id="Rounded Rectangle 243" o:spid="_x0000_s1026" style="position:absolute;margin-left:3pt;margin-top:.8pt;width:201.75pt;height:13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" filled="f" strokecolor="black [3213]" strokeweight="1pt">
                <v:stroke joinstyle="miter"/>
              </v:roundrect>
            </w:pict>
          </mc:Fallback>
        </mc:AlternateContent>
      </w:r>
    </w:p>
    <w:p w:rsidR="00CE38DD" w:rsidRDefault="00CE38DD" w:rsidP="006D1860">
      <w:pPr>
        <w:rPr>
          <w:rFonts w:eastAsiaTheme="minorEastAsia"/>
        </w:rPr>
      </w:pP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E77065" wp14:editId="62CFB2F9">
                <wp:simplePos x="0" y="0"/>
                <wp:positionH relativeFrom="column">
                  <wp:posOffset>1562100</wp:posOffset>
                </wp:positionH>
                <wp:positionV relativeFrom="paragraph">
                  <wp:posOffset>86360</wp:posOffset>
                </wp:positionV>
                <wp:extent cx="426720" cy="381000"/>
                <wp:effectExtent l="0" t="0" r="1143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04CE" id="Flowchart: Connector 247" o:spid="_x0000_s1026" type="#_x0000_t120" style="position:absolute;margin-left:123pt;margin-top:6.8pt;width:33.6pt;height:3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" fillcolor="white [3201]" strokecolor="black [3213]" strokeweight="1pt">
                <v:stroke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11E408" wp14:editId="2A65DE20">
                <wp:simplePos x="0" y="0"/>
                <wp:positionH relativeFrom="column">
                  <wp:posOffset>457200</wp:posOffset>
                </wp:positionH>
                <wp:positionV relativeFrom="paragraph">
                  <wp:posOffset>92710</wp:posOffset>
                </wp:positionV>
                <wp:extent cx="426720" cy="381000"/>
                <wp:effectExtent l="0" t="0" r="1143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0A16" id="Flowchart: Connector 245" o:spid="_x0000_s1026" type="#_x0000_t120" style="position:absolute;margin-left:36pt;margin-top:7.3pt;width:33.6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</w:p>
    <w:p w:rsidR="00CE38DD" w:rsidRDefault="007F2762" w:rsidP="006D1860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9D016E" wp14:editId="124CB7F9">
                <wp:simplePos x="0" y="0"/>
                <wp:positionH relativeFrom="column">
                  <wp:posOffset>1047750</wp:posOffset>
                </wp:positionH>
                <wp:positionV relativeFrom="paragraph">
                  <wp:posOffset>88265</wp:posOffset>
                </wp:positionV>
                <wp:extent cx="274320" cy="23622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762" w:rsidRDefault="007F2762" w:rsidP="007F2762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016E" id="Text Box 253" o:spid="_x0000_s1043" type="#_x0000_t202" style="position:absolute;margin-left:82.5pt;margin-top:6.95pt;width:21.6pt;height:18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" filled="f" stroked="f" strokeweight=".5pt">
                <v:textbox>
                  <w:txbxContent>
                    <w:p w:rsidR="007F2762" w:rsidRDefault="007F2762" w:rsidP="007F2762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38DD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3A8B39" wp14:editId="74FBD349">
                <wp:simplePos x="0" y="0"/>
                <wp:positionH relativeFrom="column">
                  <wp:posOffset>2000250</wp:posOffset>
                </wp:positionH>
                <wp:positionV relativeFrom="paragraph">
                  <wp:posOffset>64135</wp:posOffset>
                </wp:positionV>
                <wp:extent cx="45719" cy="1136967"/>
                <wp:effectExtent l="38100" t="38100" r="88265" b="25400"/>
                <wp:wrapNone/>
                <wp:docPr id="248" name="Curved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36967"/>
                        </a:xfrm>
                        <a:prstGeom prst="curvedConnector3">
                          <a:avLst>
                            <a:gd name="adj1" fmla="val -146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F614" id="Curved Connector 248" o:spid="_x0000_s1026" type="#_x0000_t38" style="position:absolute;margin-left:157.5pt;margin-top:5.05pt;width:3.6pt;height:89.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" adj="-31699" strokecolor="black [3200]" strokeweight=".5pt">
                <v:stroke endarrow="block" joinstyle="miter"/>
              </v:shape>
            </w:pict>
          </mc:Fallback>
        </mc:AlternateContent>
      </w:r>
      <w:r w:rsidR="00CE38DD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E57F97" wp14:editId="2E5CCF99">
                <wp:simplePos x="0" y="0"/>
                <wp:positionH relativeFrom="column">
                  <wp:posOffset>904875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5E685" id="Straight Arrow Connector 42" o:spid="_x0000_s1026" type="#_x0000_t32" style="position:absolute;margin-left:71.25pt;margin-top:8.55pt;width:50.4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E38DD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94F148" wp14:editId="21F922B0">
                <wp:simplePos x="0" y="0"/>
                <wp:positionH relativeFrom="column">
                  <wp:posOffset>123825</wp:posOffset>
                </wp:positionH>
                <wp:positionV relativeFrom="paragraph">
                  <wp:posOffset>106045</wp:posOffset>
                </wp:positionV>
                <wp:extent cx="327660" cy="0"/>
                <wp:effectExtent l="0" t="76200" r="15240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6A83" id="Straight Arrow Connector 246" o:spid="_x0000_s1026" type="#_x0000_t32" style="position:absolute;margin-left:9.75pt;margin-top:8.35pt;width:25.8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E38DD" w:rsidRDefault="00CE38DD" w:rsidP="006D1860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B47102" wp14:editId="3E6046F9">
                <wp:simplePos x="0" y="0"/>
                <wp:positionH relativeFrom="column">
                  <wp:posOffset>800100</wp:posOffset>
                </wp:positionH>
                <wp:positionV relativeFrom="paragraph">
                  <wp:posOffset>107315</wp:posOffset>
                </wp:positionV>
                <wp:extent cx="800100" cy="771525"/>
                <wp:effectExtent l="38100" t="38100" r="19050" b="28575"/>
                <wp:wrapNone/>
                <wp:docPr id="250" name="Freeform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71525"/>
                        </a:xfrm>
                        <a:custGeom>
                          <a:avLst/>
                          <a:gdLst>
                            <a:gd name="connsiteX0" fmla="*/ 800100 w 800100"/>
                            <a:gd name="connsiteY0" fmla="*/ 771525 h 771525"/>
                            <a:gd name="connsiteX1" fmla="*/ 0 w 800100"/>
                            <a:gd name="connsiteY1" fmla="*/ 0 h 77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00100" h="771525">
                              <a:moveTo>
                                <a:pt x="800100" y="7715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363AE" id="Freeform 250" o:spid="_x0000_s1026" style="position:absolute;margin-left:63pt;margin-top:8.45pt;width:63pt;height:60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" path="m800100,771525l,e" filled="f" strokecolor="black [3200]" strokeweight=".5pt">
                <v:stroke endarrow="block" joinstyle="miter"/>
                <v:path arrowok="t" o:connecttype="custom" o:connectlocs="800100,771525;0,0" o:connectangles="0,0"/>
              </v:shape>
            </w:pict>
          </mc:Fallback>
        </mc:AlternateContent>
      </w:r>
    </w:p>
    <w:p w:rsidR="00CE38DD" w:rsidRDefault="007F2762" w:rsidP="006D1860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8F9201" wp14:editId="34E0F825">
                <wp:simplePos x="0" y="0"/>
                <wp:positionH relativeFrom="column">
                  <wp:posOffset>2066925</wp:posOffset>
                </wp:positionH>
                <wp:positionV relativeFrom="paragraph">
                  <wp:posOffset>65405</wp:posOffset>
                </wp:positionV>
                <wp:extent cx="274320" cy="23622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762" w:rsidRDefault="007F2762" w:rsidP="007F2762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9201" id="Text Box 67" o:spid="_x0000_s1044" type="#_x0000_t202" style="position:absolute;margin-left:162.75pt;margin-top:5.15pt;width:21.6pt;height:18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" filled="f" stroked="f" strokeweight=".5pt">
                <v:textbox>
                  <w:txbxContent>
                    <w:p w:rsidR="007F2762" w:rsidRDefault="007F2762" w:rsidP="007F2762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9C7DBB" wp14:editId="4F90440D">
                <wp:simplePos x="0" y="0"/>
                <wp:positionH relativeFrom="column">
                  <wp:posOffset>1733550</wp:posOffset>
                </wp:positionH>
                <wp:positionV relativeFrom="paragraph">
                  <wp:posOffset>109220</wp:posOffset>
                </wp:positionV>
                <wp:extent cx="274320" cy="23622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762" w:rsidRDefault="007F2762" w:rsidP="007F2762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7DBB" id="Text Box 251" o:spid="_x0000_s1045" type="#_x0000_t202" style="position:absolute;margin-left:136.5pt;margin-top:8.6pt;width:21.6pt;height:18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" filled="f" stroked="f" strokeweight=".5pt">
                <v:textbox>
                  <w:txbxContent>
                    <w:p w:rsidR="007F2762" w:rsidRDefault="007F2762" w:rsidP="007F2762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E38DD" w:rsidRDefault="007F2762" w:rsidP="006D1860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1D03EE" wp14:editId="5D2CBD9E">
                <wp:simplePos x="0" y="0"/>
                <wp:positionH relativeFrom="column">
                  <wp:posOffset>933450</wp:posOffset>
                </wp:positionH>
                <wp:positionV relativeFrom="paragraph">
                  <wp:posOffset>100330</wp:posOffset>
                </wp:positionV>
                <wp:extent cx="274320" cy="23622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762" w:rsidRDefault="007F2762" w:rsidP="007F2762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03EE" id="Text Box 254" o:spid="_x0000_s1046" type="#_x0000_t202" style="position:absolute;margin-left:73.5pt;margin-top:7.9pt;width:21.6pt;height:18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" filled="f" stroked="f" strokeweight=".5pt">
                <v:textbox>
                  <w:txbxContent>
                    <w:p w:rsidR="007F2762" w:rsidRDefault="007F2762" w:rsidP="007F2762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38DD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732F7E" wp14:editId="15F1A721">
                <wp:simplePos x="0" y="0"/>
                <wp:positionH relativeFrom="column">
                  <wp:posOffset>1466850</wp:posOffset>
                </wp:positionH>
                <wp:positionV relativeFrom="paragraph">
                  <wp:posOffset>109220</wp:posOffset>
                </wp:positionV>
                <wp:extent cx="640080" cy="0"/>
                <wp:effectExtent l="53340" t="3810" r="8001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22F6" id="Straight Arrow Connector 44" o:spid="_x0000_s1026" type="#_x0000_t32" style="position:absolute;margin-left:115.5pt;margin-top:8.6pt;width:50.4pt;height:0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CE38DD" w:rsidRDefault="00CE38DD" w:rsidP="006D1860">
      <w:pPr>
        <w:rPr>
          <w:rFonts w:eastAsiaTheme="minorEastAsia"/>
        </w:rPr>
      </w:pPr>
    </w:p>
    <w:p w:rsidR="00CE38DD" w:rsidRDefault="00CE38DD" w:rsidP="006D1860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D66D6C" wp14:editId="00308C20">
                <wp:simplePos x="0" y="0"/>
                <wp:positionH relativeFrom="column">
                  <wp:posOffset>1590675</wp:posOffset>
                </wp:positionH>
                <wp:positionV relativeFrom="paragraph">
                  <wp:posOffset>95250</wp:posOffset>
                </wp:positionV>
                <wp:extent cx="426720" cy="381000"/>
                <wp:effectExtent l="19050" t="19050" r="30480" b="3810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8B92" id="Flowchart: Connector 39" o:spid="_x0000_s1026" type="#_x0000_t120" style="position:absolute;margin-left:125.25pt;margin-top:7.5pt;width:33.6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" fillcolor="white [3201]" strokecolor="black [3213]" strokeweight="4pt">
                <v:stroke linestyle="thinThin" joinstyle="miter"/>
              </v:shape>
            </w:pict>
          </mc:Fallback>
        </mc:AlternateContent>
      </w:r>
    </w:p>
    <w:p w:rsidR="00CE38DD" w:rsidRDefault="00CE38DD" w:rsidP="006D1860">
      <w:pPr>
        <w:rPr>
          <w:rFonts w:eastAsiaTheme="minorEastAsia"/>
        </w:rPr>
      </w:pPr>
    </w:p>
    <w:p w:rsidR="00CE38DD" w:rsidRDefault="00CE38DD" w:rsidP="006D1860">
      <w:pPr>
        <w:rPr>
          <w:rFonts w:eastAsiaTheme="minorEastAsia"/>
        </w:rPr>
      </w:pPr>
    </w:p>
    <w:p w:rsidR="00CE38DD" w:rsidRDefault="00CE38DD" w:rsidP="006D1860">
      <w:pPr>
        <w:rPr>
          <w:rFonts w:eastAsiaTheme="minorEastAsia"/>
        </w:rPr>
      </w:pPr>
    </w:p>
    <w:p w:rsidR="007F2762" w:rsidRDefault="007F2762" w:rsidP="007F2762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BD32BB" wp14:editId="57500A4C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342900" cy="2952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762" w:rsidRPr="00052E17" w:rsidRDefault="007F2762" w:rsidP="007F276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32BB" id="Text Box 49" o:spid="_x0000_s1047" type="#_x0000_t202" style="position:absolute;margin-left:0;margin-top:6.2pt;width:27pt;height:2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" filled="f" stroked="f" strokeweight=".5pt">
                <v:textbox>
                  <w:txbxContent>
                    <w:p w:rsidR="007F2762" w:rsidRPr="00052E17" w:rsidRDefault="007F2762" w:rsidP="007F2762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A7E1B2" wp14:editId="278A4C92">
                <wp:simplePos x="0" y="0"/>
                <wp:positionH relativeFrom="column">
                  <wp:posOffset>1219200</wp:posOffset>
                </wp:positionH>
                <wp:positionV relativeFrom="paragraph">
                  <wp:posOffset>40005</wp:posOffset>
                </wp:positionV>
                <wp:extent cx="45719" cy="1136015"/>
                <wp:effectExtent l="45085" t="69215" r="0" b="5715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1136015"/>
                        </a:xfrm>
                        <a:prstGeom prst="curvedConnector3">
                          <a:avLst>
                            <a:gd name="adj1" fmla="val -146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A59A" id="Curved Connector 48" o:spid="_x0000_s1026" type="#_x0000_t38" style="position:absolute;margin-left:96pt;margin-top:3.15pt;width:3.6pt;height:89.45pt;rotation:-90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" adj="-31699" strokecolor="black [3200]" strokeweight=".5pt">
                <v:stroke endarrow="block" joinstyle="miter"/>
              </v:shape>
            </w:pict>
          </mc:Fallback>
        </mc:AlternateContent>
      </w:r>
    </w:p>
    <w:p w:rsidR="007F2762" w:rsidRDefault="007F2762" w:rsidP="007F2762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1E650C" wp14:editId="3217479D">
                <wp:simplePos x="0" y="0"/>
                <wp:positionH relativeFrom="column">
                  <wp:posOffset>1104900</wp:posOffset>
                </wp:positionH>
                <wp:positionV relativeFrom="paragraph">
                  <wp:posOffset>142875</wp:posOffset>
                </wp:positionV>
                <wp:extent cx="274320" cy="236220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762" w:rsidRDefault="007F2762" w:rsidP="007F2762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650C" id="Text Box 255" o:spid="_x0000_s1048" type="#_x0000_t202" style="position:absolute;margin-left:87pt;margin-top:11.25pt;width:21.6pt;height:18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" filled="f" stroked="f" strokeweight=".5pt">
                <v:textbox>
                  <w:txbxContent>
                    <w:p w:rsidR="007F2762" w:rsidRDefault="007F2762" w:rsidP="007F2762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F2762" w:rsidRDefault="007F2762" w:rsidP="007F2762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B8CEF4" wp14:editId="73E854B5">
                <wp:simplePos x="0" y="0"/>
                <wp:positionH relativeFrom="column">
                  <wp:posOffset>38100</wp:posOffset>
                </wp:positionH>
                <wp:positionV relativeFrom="paragraph">
                  <wp:posOffset>10160</wp:posOffset>
                </wp:positionV>
                <wp:extent cx="2562225" cy="1743075"/>
                <wp:effectExtent l="0" t="0" r="28575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743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ADB57" id="Rounded Rectangle 32" o:spid="_x0000_s1026" style="position:absolute;margin-left:3pt;margin-top:.8pt;width:201.75pt;height:13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" filled="f" strokecolor="black [3213]" strokeweight="1pt">
                <v:stroke joinstyle="miter"/>
              </v:roundrect>
            </w:pict>
          </mc:Fallback>
        </mc:AlternateContent>
      </w:r>
    </w:p>
    <w:p w:rsidR="007F2762" w:rsidRDefault="007F2762" w:rsidP="007F2762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71AC2E" wp14:editId="1AE75F44">
                <wp:simplePos x="0" y="0"/>
                <wp:positionH relativeFrom="column">
                  <wp:posOffset>457200</wp:posOffset>
                </wp:positionH>
                <wp:positionV relativeFrom="paragraph">
                  <wp:posOffset>118110</wp:posOffset>
                </wp:positionV>
                <wp:extent cx="426720" cy="381000"/>
                <wp:effectExtent l="19050" t="19050" r="30480" b="3810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2C40" id="Flowchart: Connector 50" o:spid="_x0000_s1026" type="#_x0000_t120" style="position:absolute;margin-left:36pt;margin-top:9.3pt;width:33.6pt;height:3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3E8587" wp14:editId="2E954D02">
                <wp:simplePos x="0" y="0"/>
                <wp:positionH relativeFrom="column">
                  <wp:posOffset>1562100</wp:posOffset>
                </wp:positionH>
                <wp:positionV relativeFrom="paragraph">
                  <wp:posOffset>89535</wp:posOffset>
                </wp:positionV>
                <wp:extent cx="426720" cy="381000"/>
                <wp:effectExtent l="19050" t="19050" r="30480" b="3810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943C" id="Flowchart: Connector 47" o:spid="_x0000_s1026" type="#_x0000_t120" style="position:absolute;margin-left:123pt;margin-top:7.05pt;width:33.6pt;height:30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" fillcolor="white [3201]" strokecolor="black [3213]" strokeweight="4pt">
                <v:stroke linestyle="thinThin" joinstyle="miter"/>
              </v:shape>
            </w:pict>
          </mc:Fallback>
        </mc:AlternateContent>
      </w:r>
    </w:p>
    <w:p w:rsidR="007F2762" w:rsidRDefault="007F2762" w:rsidP="007F2762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B80BB6" wp14:editId="1FA6119F">
                <wp:simplePos x="0" y="0"/>
                <wp:positionH relativeFrom="column">
                  <wp:posOffset>1047750</wp:posOffset>
                </wp:positionH>
                <wp:positionV relativeFrom="paragraph">
                  <wp:posOffset>88265</wp:posOffset>
                </wp:positionV>
                <wp:extent cx="274320" cy="2362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762" w:rsidRDefault="007F2762" w:rsidP="007F2762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0BB6" id="Text Box 35" o:spid="_x0000_s1049" type="#_x0000_t202" style="position:absolute;margin-left:82.5pt;margin-top:6.95pt;width:21.6pt;height:18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" filled="f" stroked="f" strokeweight=".5pt">
                <v:textbox>
                  <w:txbxContent>
                    <w:p w:rsidR="007F2762" w:rsidRDefault="007F2762" w:rsidP="007F2762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FEC5B2" wp14:editId="08F31BB4">
                <wp:simplePos x="0" y="0"/>
                <wp:positionH relativeFrom="column">
                  <wp:posOffset>2000250</wp:posOffset>
                </wp:positionH>
                <wp:positionV relativeFrom="paragraph">
                  <wp:posOffset>64135</wp:posOffset>
                </wp:positionV>
                <wp:extent cx="45719" cy="1136967"/>
                <wp:effectExtent l="38100" t="38100" r="88265" b="2540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36967"/>
                        </a:xfrm>
                        <a:prstGeom prst="curvedConnector3">
                          <a:avLst>
                            <a:gd name="adj1" fmla="val -146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9A364" id="Curved Connector 36" o:spid="_x0000_s1026" type="#_x0000_t38" style="position:absolute;margin-left:157.5pt;margin-top:5.05pt;width:3.6pt;height:89.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" adj="-31699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7A7A4A" wp14:editId="02B2680A">
                <wp:simplePos x="0" y="0"/>
                <wp:positionH relativeFrom="column">
                  <wp:posOffset>904875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D3288" id="Straight Arrow Connector 37" o:spid="_x0000_s1026" type="#_x0000_t32" style="position:absolute;margin-left:71.25pt;margin-top:8.55pt;width:50.4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4E048D" wp14:editId="7911628C">
                <wp:simplePos x="0" y="0"/>
                <wp:positionH relativeFrom="column">
                  <wp:posOffset>123825</wp:posOffset>
                </wp:positionH>
                <wp:positionV relativeFrom="paragraph">
                  <wp:posOffset>106045</wp:posOffset>
                </wp:positionV>
                <wp:extent cx="327660" cy="0"/>
                <wp:effectExtent l="0" t="76200" r="1524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BB490" id="Straight Arrow Connector 38" o:spid="_x0000_s1026" type="#_x0000_t32" style="position:absolute;margin-left:9.75pt;margin-top:8.35pt;width:25.8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7F2762" w:rsidRDefault="007F2762" w:rsidP="007F2762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36E472" wp14:editId="58E6BB29">
                <wp:simplePos x="0" y="0"/>
                <wp:positionH relativeFrom="column">
                  <wp:posOffset>828675</wp:posOffset>
                </wp:positionH>
                <wp:positionV relativeFrom="paragraph">
                  <wp:posOffset>97790</wp:posOffset>
                </wp:positionV>
                <wp:extent cx="800100" cy="771525"/>
                <wp:effectExtent l="38100" t="38100" r="19050" b="28575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71525"/>
                        </a:xfrm>
                        <a:custGeom>
                          <a:avLst/>
                          <a:gdLst>
                            <a:gd name="connsiteX0" fmla="*/ 800100 w 800100"/>
                            <a:gd name="connsiteY0" fmla="*/ 771525 h 771525"/>
                            <a:gd name="connsiteX1" fmla="*/ 0 w 800100"/>
                            <a:gd name="connsiteY1" fmla="*/ 0 h 77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00100" h="771525">
                              <a:moveTo>
                                <a:pt x="800100" y="7715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708FF" id="Freeform 40" o:spid="_x0000_s1026" style="position:absolute;margin-left:65.25pt;margin-top:7.7pt;width:63pt;height:60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" path="m800100,771525l,e" filled="f" strokecolor="black [3200]" strokeweight=".5pt">
                <v:stroke endarrow="block" joinstyle="miter"/>
                <v:path arrowok="t" o:connecttype="custom" o:connectlocs="800100,771525;0,0" o:connectangles="0,0"/>
              </v:shape>
            </w:pict>
          </mc:Fallback>
        </mc:AlternateContent>
      </w:r>
    </w:p>
    <w:p w:rsidR="007F2762" w:rsidRDefault="007F2762" w:rsidP="007F2762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4FFD62" wp14:editId="52B8961B">
                <wp:simplePos x="0" y="0"/>
                <wp:positionH relativeFrom="column">
                  <wp:posOffset>2066925</wp:posOffset>
                </wp:positionH>
                <wp:positionV relativeFrom="paragraph">
                  <wp:posOffset>65405</wp:posOffset>
                </wp:positionV>
                <wp:extent cx="274320" cy="2362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762" w:rsidRDefault="007F2762" w:rsidP="007F2762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FFD62" id="Text Box 41" o:spid="_x0000_s1050" type="#_x0000_t202" style="position:absolute;margin-left:162.75pt;margin-top:5.15pt;width:21.6pt;height:18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" filled="f" stroked="f" strokeweight=".5pt">
                <v:textbox>
                  <w:txbxContent>
                    <w:p w:rsidR="007F2762" w:rsidRDefault="007F2762" w:rsidP="007F2762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636D3E" wp14:editId="1762986D">
                <wp:simplePos x="0" y="0"/>
                <wp:positionH relativeFrom="column">
                  <wp:posOffset>1733550</wp:posOffset>
                </wp:positionH>
                <wp:positionV relativeFrom="paragraph">
                  <wp:posOffset>109220</wp:posOffset>
                </wp:positionV>
                <wp:extent cx="274320" cy="2362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762" w:rsidRDefault="007F2762" w:rsidP="007F2762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6D3E" id="Text Box 43" o:spid="_x0000_s1051" type="#_x0000_t202" style="position:absolute;margin-left:136.5pt;margin-top:8.6pt;width:21.6pt;height:18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" filled="f" stroked="f" strokeweight=".5pt">
                <v:textbox>
                  <w:txbxContent>
                    <w:p w:rsidR="007F2762" w:rsidRDefault="007F2762" w:rsidP="007F2762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F2762" w:rsidRDefault="007F2762" w:rsidP="007F2762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D9EA53" wp14:editId="69FF5428">
                <wp:simplePos x="0" y="0"/>
                <wp:positionH relativeFrom="column">
                  <wp:posOffset>933450</wp:posOffset>
                </wp:positionH>
                <wp:positionV relativeFrom="paragraph">
                  <wp:posOffset>100330</wp:posOffset>
                </wp:positionV>
                <wp:extent cx="274320" cy="2362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762" w:rsidRDefault="007F2762" w:rsidP="007F2762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EA53" id="Text Box 45" o:spid="_x0000_s1052" type="#_x0000_t202" style="position:absolute;margin-left:73.5pt;margin-top:7.9pt;width:21.6pt;height:18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" filled="f" stroked="f" strokeweight=".5pt">
                <v:textbox>
                  <w:txbxContent>
                    <w:p w:rsidR="007F2762" w:rsidRDefault="007F2762" w:rsidP="007F2762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4C72DA" wp14:editId="26DED363">
                <wp:simplePos x="0" y="0"/>
                <wp:positionH relativeFrom="column">
                  <wp:posOffset>1466850</wp:posOffset>
                </wp:positionH>
                <wp:positionV relativeFrom="paragraph">
                  <wp:posOffset>109220</wp:posOffset>
                </wp:positionV>
                <wp:extent cx="640080" cy="0"/>
                <wp:effectExtent l="53340" t="3810" r="8001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D728" id="Straight Arrow Connector 46" o:spid="_x0000_s1026" type="#_x0000_t32" style="position:absolute;margin-left:115.5pt;margin-top:8.6pt;width:50.4pt;height:0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7F2762" w:rsidRDefault="007F2762" w:rsidP="007F2762">
      <w:pPr>
        <w:rPr>
          <w:rFonts w:eastAsiaTheme="minorEastAsia"/>
        </w:rPr>
      </w:pPr>
    </w:p>
    <w:p w:rsidR="007F2762" w:rsidRDefault="007F2762" w:rsidP="007F2762">
      <w:pPr>
        <w:rPr>
          <w:rFonts w:eastAsiaTheme="minorEastAsia"/>
        </w:rPr>
      </w:pP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7838D1" wp14:editId="2328821E">
                <wp:simplePos x="0" y="0"/>
                <wp:positionH relativeFrom="column">
                  <wp:posOffset>1609725</wp:posOffset>
                </wp:positionH>
                <wp:positionV relativeFrom="paragraph">
                  <wp:posOffset>92075</wp:posOffset>
                </wp:positionV>
                <wp:extent cx="426720" cy="381000"/>
                <wp:effectExtent l="0" t="0" r="1143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4FF2" id="Flowchart: Connector 33" o:spid="_x0000_s1026" type="#_x0000_t120" style="position:absolute;margin-left:126.75pt;margin-top:7.25pt;width:33.6pt;height:3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</w:p>
    <w:p w:rsidR="007F2762" w:rsidRDefault="00C511C1" w:rsidP="007F2762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9FEF8F" wp14:editId="46B62102">
                <wp:simplePos x="0" y="0"/>
                <wp:positionH relativeFrom="column">
                  <wp:posOffset>2114232</wp:posOffset>
                </wp:positionH>
                <wp:positionV relativeFrom="paragraph">
                  <wp:posOffset>105728</wp:posOffset>
                </wp:positionV>
                <wp:extent cx="45719" cy="2183765"/>
                <wp:effectExtent l="35560" t="78740" r="0" b="47625"/>
                <wp:wrapNone/>
                <wp:docPr id="58" name="Curved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2183765"/>
                        </a:xfrm>
                        <a:prstGeom prst="curvedConnector3">
                          <a:avLst>
                            <a:gd name="adj1" fmla="val -146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DFC8" id="Curved Connector 58" o:spid="_x0000_s1026" type="#_x0000_t38" style="position:absolute;margin-left:166.45pt;margin-top:8.35pt;width:3.6pt;height:171.95pt;rotation:-90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" adj="-31699" strokecolor="black [3200]" strokeweight=".5pt">
                <v:stroke endarrow="block" joinstyle="miter"/>
              </v:shape>
            </w:pict>
          </mc:Fallback>
        </mc:AlternateContent>
      </w:r>
    </w:p>
    <w:p w:rsidR="007F2762" w:rsidRDefault="007F2762" w:rsidP="007F2762">
      <w:pPr>
        <w:rPr>
          <w:rFonts w:eastAsiaTheme="minorEastAsia"/>
        </w:rPr>
      </w:pPr>
    </w:p>
    <w:p w:rsidR="007F2762" w:rsidRDefault="007F2762" w:rsidP="007F2762">
      <w:pPr>
        <w:rPr>
          <w:rFonts w:eastAsiaTheme="minorEastAsia"/>
        </w:rPr>
      </w:pPr>
    </w:p>
    <w:p w:rsidR="006D1860" w:rsidRDefault="006D1860" w:rsidP="006D1860">
      <w:pPr>
        <w:rPr>
          <w:b/>
          <w:sz w:val="28"/>
          <w:szCs w:val="28"/>
        </w:rPr>
      </w:pPr>
    </w:p>
    <w:p w:rsidR="006D1860" w:rsidRDefault="00592351" w:rsidP="006D1860">
      <w:pPr>
        <w:rPr>
          <w:b/>
          <w:sz w:val="28"/>
          <w:szCs w:val="28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BBB873" wp14:editId="759FBE1C">
                <wp:simplePos x="0" y="0"/>
                <wp:positionH relativeFrom="column">
                  <wp:posOffset>2999583</wp:posOffset>
                </wp:positionH>
                <wp:positionV relativeFrom="paragraph">
                  <wp:posOffset>63658</wp:posOffset>
                </wp:positionV>
                <wp:extent cx="45719" cy="3289620"/>
                <wp:effectExtent l="0" t="40957" r="0" b="237808"/>
                <wp:wrapNone/>
                <wp:docPr id="84" name="Curved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3289620"/>
                        </a:xfrm>
                        <a:prstGeom prst="curvedConnector3">
                          <a:avLst>
                            <a:gd name="adj1" fmla="val 5844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CA9E" id="Curved Connector 84" o:spid="_x0000_s1026" type="#_x0000_t38" style="position:absolute;margin-left:236.2pt;margin-top:5pt;width:3.6pt;height:259.05pt;rotation:90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" adj="126244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C4D2A11" wp14:editId="07538540">
                <wp:simplePos x="0" y="0"/>
                <wp:positionH relativeFrom="column">
                  <wp:posOffset>2438400</wp:posOffset>
                </wp:positionH>
                <wp:positionV relativeFrom="paragraph">
                  <wp:posOffset>213995</wp:posOffset>
                </wp:positionV>
                <wp:extent cx="45719" cy="2183765"/>
                <wp:effectExtent l="35560" t="78740" r="0" b="47625"/>
                <wp:wrapNone/>
                <wp:docPr id="79" name="Curved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2183765"/>
                        </a:xfrm>
                        <a:prstGeom prst="curvedConnector3">
                          <a:avLst>
                            <a:gd name="adj1" fmla="val -146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2412" id="Curved Connector 79" o:spid="_x0000_s1026" type="#_x0000_t38" style="position:absolute;margin-left:192pt;margin-top:16.85pt;width:3.6pt;height:171.95pt;rotation:-90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" adj="-31699" strokecolor="black [3200]" strokeweight=".5pt">
                <v:stroke endarrow="block" joinstyle="miter"/>
              </v:shape>
            </w:pict>
          </mc:Fallback>
        </mc:AlternateContent>
      </w:r>
      <w:r w:rsidR="00C511C1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A2BAF22" wp14:editId="68EA7EBF">
                <wp:simplePos x="0" y="0"/>
                <wp:positionH relativeFrom="column">
                  <wp:posOffset>2019300</wp:posOffset>
                </wp:positionH>
                <wp:positionV relativeFrom="paragraph">
                  <wp:posOffset>116840</wp:posOffset>
                </wp:positionV>
                <wp:extent cx="312420" cy="322580"/>
                <wp:effectExtent l="0" t="0" r="0" b="12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1C1" w:rsidRPr="00171ABF" w:rsidRDefault="00C511C1" w:rsidP="00C511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AF22" id="Text Box 62" o:spid="_x0000_s1053" type="#_x0000_t202" style="position:absolute;margin-left:159pt;margin-top:9.2pt;width:24.6pt;height:25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" filled="f" stroked="f" strokeweight=".5pt">
                <v:textbox>
                  <w:txbxContent>
                    <w:p w:rsidR="00C511C1" w:rsidRPr="00171ABF" w:rsidRDefault="00C511C1" w:rsidP="00C511C1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 w:rsidR="006D1860">
        <w:rPr>
          <w:b/>
          <w:sz w:val="28"/>
          <w:szCs w:val="28"/>
        </w:rPr>
        <w:t>3.</w:t>
      </w:r>
      <w:r w:rsidR="00C511C1" w:rsidRPr="00C511C1">
        <w:rPr>
          <w:rFonts w:eastAsiaTheme="minorEastAsia"/>
          <w:noProof/>
          <w:lang w:eastAsia="ja-JP"/>
        </w:rPr>
        <w:t xml:space="preserve"> </w:t>
      </w:r>
    </w:p>
    <w:p w:rsidR="00FF2C78" w:rsidRDefault="00FF2C78" w:rsidP="006D1860"/>
    <w:p w:rsidR="006C7169" w:rsidRDefault="00592351" w:rsidP="006D1860"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AF7319" wp14:editId="05DF41F4">
                <wp:simplePos x="0" y="0"/>
                <wp:positionH relativeFrom="column">
                  <wp:posOffset>857250</wp:posOffset>
                </wp:positionH>
                <wp:positionV relativeFrom="paragraph">
                  <wp:posOffset>113665</wp:posOffset>
                </wp:positionV>
                <wp:extent cx="426720" cy="381000"/>
                <wp:effectExtent l="19050" t="19050" r="30480" b="38100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5198" id="Flowchart: Connector 83" o:spid="_x0000_s1026" type="#_x0000_t120" style="position:absolute;margin-left:67.5pt;margin-top:8.95pt;width:33.6pt;height:30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F1E623" wp14:editId="3B16A4E8">
                <wp:simplePos x="0" y="0"/>
                <wp:positionH relativeFrom="column">
                  <wp:posOffset>3067050</wp:posOffset>
                </wp:positionH>
                <wp:positionV relativeFrom="paragraph">
                  <wp:posOffset>85090</wp:posOffset>
                </wp:positionV>
                <wp:extent cx="426720" cy="381000"/>
                <wp:effectExtent l="19050" t="19050" r="30480" b="3810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9E67" id="Flowchart: Connector 54" o:spid="_x0000_s1026" type="#_x0000_t120" style="position:absolute;margin-left:241.5pt;margin-top:6.7pt;width:33.6pt;height:30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="00C511C1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C12A1A" wp14:editId="03790EC7">
                <wp:simplePos x="0" y="0"/>
                <wp:positionH relativeFrom="column">
                  <wp:posOffset>2543175</wp:posOffset>
                </wp:positionH>
                <wp:positionV relativeFrom="paragraph">
                  <wp:posOffset>37465</wp:posOffset>
                </wp:positionV>
                <wp:extent cx="274320" cy="2362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1C1" w:rsidRDefault="00C511C1" w:rsidP="00C511C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12A1A" id="Text Box 60" o:spid="_x0000_s1054" type="#_x0000_t202" style="position:absolute;margin-left:200.25pt;margin-top:2.95pt;width:21.6pt;height:18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" filled="f" stroked="f" strokeweight=".5pt">
                <v:textbox>
                  <w:txbxContent>
                    <w:p w:rsidR="00C511C1" w:rsidRDefault="00C511C1" w:rsidP="00C511C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511C1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3887FD" wp14:editId="51C5C861">
                <wp:simplePos x="0" y="0"/>
                <wp:positionH relativeFrom="column">
                  <wp:posOffset>1419225</wp:posOffset>
                </wp:positionH>
                <wp:positionV relativeFrom="paragraph">
                  <wp:posOffset>78740</wp:posOffset>
                </wp:positionV>
                <wp:extent cx="274320" cy="2362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1C1" w:rsidRDefault="00C511C1" w:rsidP="00C511C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87FD" id="Text Box 59" o:spid="_x0000_s1055" type="#_x0000_t202" style="position:absolute;margin-left:111.75pt;margin-top:6.2pt;width:21.6pt;height:18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" filled="f" stroked="f" strokeweight=".5pt">
                <v:textbox>
                  <w:txbxContent>
                    <w:p w:rsidR="00C511C1" w:rsidRDefault="00C511C1" w:rsidP="00C511C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511C1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A5186B" wp14:editId="77A678EA">
                <wp:simplePos x="0" y="0"/>
                <wp:positionH relativeFrom="column">
                  <wp:posOffset>1943100</wp:posOffset>
                </wp:positionH>
                <wp:positionV relativeFrom="paragraph">
                  <wp:posOffset>83820</wp:posOffset>
                </wp:positionV>
                <wp:extent cx="426720" cy="381000"/>
                <wp:effectExtent l="0" t="0" r="11430" b="1905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870E" id="Flowchart: Connector 51" o:spid="_x0000_s1026" type="#_x0000_t120" style="position:absolute;margin-left:153pt;margin-top:6.6pt;width:33.6pt;height:30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</w:p>
    <w:p w:rsidR="006C7169" w:rsidRPr="006C7169" w:rsidRDefault="00C511C1" w:rsidP="006D1860"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79A41D" wp14:editId="7D99D728">
                <wp:simplePos x="0" y="0"/>
                <wp:positionH relativeFrom="column">
                  <wp:posOffset>2409825</wp:posOffset>
                </wp:positionH>
                <wp:positionV relativeFrom="paragraph">
                  <wp:posOffset>95250</wp:posOffset>
                </wp:positionV>
                <wp:extent cx="640080" cy="0"/>
                <wp:effectExtent l="0" t="76200" r="2667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33F13" id="Straight Arrow Connector 57" o:spid="_x0000_s1026" type="#_x0000_t32" style="position:absolute;margin-left:189.75pt;margin-top:7.5pt;width:50.4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E00595" wp14:editId="5A42D5E8">
                <wp:simplePos x="0" y="0"/>
                <wp:positionH relativeFrom="column">
                  <wp:posOffset>1295400</wp:posOffset>
                </wp:positionH>
                <wp:positionV relativeFrom="paragraph">
                  <wp:posOffset>104775</wp:posOffset>
                </wp:positionV>
                <wp:extent cx="640080" cy="0"/>
                <wp:effectExtent l="0" t="76200" r="2667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3218" id="Straight Arrow Connector 56" o:spid="_x0000_s1026" type="#_x0000_t32" style="position:absolute;margin-left:102pt;margin-top:8.25pt;width:50.4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1508A3" wp14:editId="2EF92983">
                <wp:simplePos x="0" y="0"/>
                <wp:positionH relativeFrom="column">
                  <wp:posOffset>514350</wp:posOffset>
                </wp:positionH>
                <wp:positionV relativeFrom="paragraph">
                  <wp:posOffset>114300</wp:posOffset>
                </wp:positionV>
                <wp:extent cx="327660" cy="0"/>
                <wp:effectExtent l="0" t="76200" r="1524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62C41" id="Straight Arrow Connector 55" o:spid="_x0000_s1026" type="#_x0000_t32" style="position:absolute;margin-left:40.5pt;margin-top:9pt;width:25.8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8si0wEAAPUDAAAOAAAAZHJzL2Uyb0RvYy54bWysU9uO0zAQfUfiHyy/06RFW1D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92351">
        <w:t>(</w:t>
      </w:r>
      <w:r w:rsidR="006C7169">
        <w:t>00</w:t>
      </w:r>
      <w:r w:rsidR="00592351">
        <w:t>)</w:t>
      </w:r>
      <w:r w:rsidR="006C7169">
        <w:rPr>
          <w:vertAlign w:val="superscript"/>
        </w:rPr>
        <w:t>*</w:t>
      </w:r>
    </w:p>
    <w:p w:rsidR="006C7169" w:rsidRDefault="006C7169" w:rsidP="006D1860"/>
    <w:p w:rsidR="00592351" w:rsidRDefault="00592351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BA4754" wp14:editId="304F38F5">
                <wp:simplePos x="0" y="0"/>
                <wp:positionH relativeFrom="column">
                  <wp:posOffset>2428875</wp:posOffset>
                </wp:positionH>
                <wp:positionV relativeFrom="paragraph">
                  <wp:posOffset>78105</wp:posOffset>
                </wp:positionV>
                <wp:extent cx="312420" cy="322580"/>
                <wp:effectExtent l="0" t="0" r="0" b="127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351" w:rsidRPr="00171ABF" w:rsidRDefault="00592351" w:rsidP="005923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4754" id="Text Box 85" o:spid="_x0000_s1056" type="#_x0000_t202" style="position:absolute;margin-left:191.25pt;margin-top:6.15pt;width:24.6pt;height:25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" filled="f" stroked="f" strokeweight=".5pt">
                <v:textbox>
                  <w:txbxContent>
                    <w:p w:rsidR="00592351" w:rsidRPr="00171ABF" w:rsidRDefault="00592351" w:rsidP="00592351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</w:p>
    <w:p w:rsidR="00592351" w:rsidRDefault="00592351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A48E7DE" wp14:editId="09F419D3">
                <wp:simplePos x="0" y="0"/>
                <wp:positionH relativeFrom="column">
                  <wp:posOffset>3943350</wp:posOffset>
                </wp:positionH>
                <wp:positionV relativeFrom="paragraph">
                  <wp:posOffset>174625</wp:posOffset>
                </wp:positionV>
                <wp:extent cx="312420" cy="322580"/>
                <wp:effectExtent l="0" t="0" r="0" b="127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351" w:rsidRPr="00171ABF" w:rsidRDefault="00592351" w:rsidP="005923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E7DE" id="Text Box 87" o:spid="_x0000_s1057" type="#_x0000_t202" style="position:absolute;margin-left:310.5pt;margin-top:13.75pt;width:24.6pt;height:25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" filled="f" stroked="f" strokeweight=".5pt">
                <v:textbox>
                  <w:txbxContent>
                    <w:p w:rsidR="00592351" w:rsidRPr="00171ABF" w:rsidRDefault="00592351" w:rsidP="00592351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</w:p>
    <w:p w:rsidR="00592351" w:rsidRDefault="006A1988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007AAD5" wp14:editId="6131686C">
                <wp:simplePos x="0" y="0"/>
                <wp:positionH relativeFrom="column">
                  <wp:posOffset>6153150</wp:posOffset>
                </wp:positionH>
                <wp:positionV relativeFrom="paragraph">
                  <wp:posOffset>54610</wp:posOffset>
                </wp:positionV>
                <wp:extent cx="274320" cy="23622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988" w:rsidRDefault="006A1988" w:rsidP="006A19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AAD5" id="Text Box 94" o:spid="_x0000_s1058" type="#_x0000_t202" style="position:absolute;margin-left:484.5pt;margin-top:4.3pt;width:21.6pt;height:18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" filled="f" stroked="f" strokeweight=".5pt">
                <v:textbox>
                  <w:txbxContent>
                    <w:p w:rsidR="006A1988" w:rsidRDefault="006A1988" w:rsidP="006A19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F7FD62B" wp14:editId="26480EC8">
                <wp:simplePos x="0" y="0"/>
                <wp:positionH relativeFrom="column">
                  <wp:posOffset>5076825</wp:posOffset>
                </wp:positionH>
                <wp:positionV relativeFrom="paragraph">
                  <wp:posOffset>60960</wp:posOffset>
                </wp:positionV>
                <wp:extent cx="274320" cy="23622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988" w:rsidRDefault="006A1988" w:rsidP="006A19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D62B" id="Text Box 95" o:spid="_x0000_s1059" type="#_x0000_t202" style="position:absolute;margin-left:399.75pt;margin-top:4.8pt;width:21.6pt;height:18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" filled="f" stroked="f" strokeweight=".5pt">
                <v:textbox>
                  <w:txbxContent>
                    <w:p w:rsidR="006A1988" w:rsidRDefault="006A1988" w:rsidP="006A19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2351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6BDC5C" wp14:editId="05F176C3">
                <wp:simplePos x="0" y="0"/>
                <wp:positionH relativeFrom="column">
                  <wp:posOffset>6705600</wp:posOffset>
                </wp:positionH>
                <wp:positionV relativeFrom="paragraph">
                  <wp:posOffset>99060</wp:posOffset>
                </wp:positionV>
                <wp:extent cx="426720" cy="381000"/>
                <wp:effectExtent l="19050" t="19050" r="30480" b="38100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C9CE" id="Flowchart: Connector 92" o:spid="_x0000_s1026" type="#_x0000_t120" style="position:absolute;margin-left:528pt;margin-top:7.8pt;width:33.6pt;height:30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="00592351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B65D94E" wp14:editId="2D4E3D3C">
                <wp:simplePos x="0" y="0"/>
                <wp:positionH relativeFrom="column">
                  <wp:posOffset>5591175</wp:posOffset>
                </wp:positionH>
                <wp:positionV relativeFrom="paragraph">
                  <wp:posOffset>89535</wp:posOffset>
                </wp:positionV>
                <wp:extent cx="426720" cy="381000"/>
                <wp:effectExtent l="0" t="0" r="11430" b="19050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299E" id="Flowchart: Connector 91" o:spid="_x0000_s1026" type="#_x0000_t120" style="position:absolute;margin-left:440.25pt;margin-top:7.05pt;width:33.6pt;height:30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  <w:r w:rsidR="00592351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D8FED9B" wp14:editId="059B1FBD">
                <wp:simplePos x="0" y="0"/>
                <wp:positionH relativeFrom="column">
                  <wp:posOffset>2838450</wp:posOffset>
                </wp:positionH>
                <wp:positionV relativeFrom="paragraph">
                  <wp:posOffset>60960</wp:posOffset>
                </wp:positionV>
                <wp:extent cx="274320" cy="23622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351" w:rsidRDefault="00592351" w:rsidP="0059235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ED9B" id="Text Box 88" o:spid="_x0000_s1060" type="#_x0000_t202" style="position:absolute;margin-left:223.5pt;margin-top:4.8pt;width:21.6pt;height:18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" filled="f" stroked="f" strokeweight=".5pt">
                <v:textbox>
                  <w:txbxContent>
                    <w:p w:rsidR="00592351" w:rsidRDefault="00592351" w:rsidP="0059235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92351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B1D53A1" wp14:editId="1F1E0349">
                <wp:simplePos x="0" y="0"/>
                <wp:positionH relativeFrom="column">
                  <wp:posOffset>1676400</wp:posOffset>
                </wp:positionH>
                <wp:positionV relativeFrom="paragraph">
                  <wp:posOffset>70485</wp:posOffset>
                </wp:positionV>
                <wp:extent cx="274320" cy="23622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351" w:rsidRDefault="00592351" w:rsidP="0059235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53A1" id="Text Box 89" o:spid="_x0000_s1061" type="#_x0000_t202" style="position:absolute;margin-left:132pt;margin-top:5.55pt;width:21.6pt;height:18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" filled="f" stroked="f" strokeweight=".5pt">
                <v:textbox>
                  <w:txbxContent>
                    <w:p w:rsidR="00592351" w:rsidRDefault="00592351" w:rsidP="0059235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92351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D70B90C" wp14:editId="4877DDAC">
                <wp:simplePos x="0" y="0"/>
                <wp:positionH relativeFrom="column">
                  <wp:posOffset>4476750</wp:posOffset>
                </wp:positionH>
                <wp:positionV relativeFrom="paragraph">
                  <wp:posOffset>80010</wp:posOffset>
                </wp:positionV>
                <wp:extent cx="426720" cy="381000"/>
                <wp:effectExtent l="0" t="0" r="11430" b="19050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D7D6" id="Flowchart: Connector 80" o:spid="_x0000_s1026" type="#_x0000_t120" style="position:absolute;margin-left:352.5pt;margin-top:6.3pt;width:33.6pt;height:30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  <w:r w:rsidR="00592351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7FE0EF" wp14:editId="79E4F54E">
                <wp:simplePos x="0" y="0"/>
                <wp:positionH relativeFrom="column">
                  <wp:posOffset>3343275</wp:posOffset>
                </wp:positionH>
                <wp:positionV relativeFrom="paragraph">
                  <wp:posOffset>80010</wp:posOffset>
                </wp:positionV>
                <wp:extent cx="426720" cy="381000"/>
                <wp:effectExtent l="0" t="0" r="11430" b="19050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D4B6" id="Flowchart: Connector 78" o:spid="_x0000_s1026" type="#_x0000_t120" style="position:absolute;margin-left:263.25pt;margin-top:6.3pt;width:33.6pt;height:3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 w:rsidR="00592351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A3B249" wp14:editId="25FB8B97">
                <wp:simplePos x="0" y="0"/>
                <wp:positionH relativeFrom="column">
                  <wp:posOffset>2219325</wp:posOffset>
                </wp:positionH>
                <wp:positionV relativeFrom="paragraph">
                  <wp:posOffset>80010</wp:posOffset>
                </wp:positionV>
                <wp:extent cx="426720" cy="381000"/>
                <wp:effectExtent l="0" t="0" r="11430" b="1905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0D0D" id="Flowchart: Connector 76" o:spid="_x0000_s1026" type="#_x0000_t120" style="position:absolute;margin-left:174.75pt;margin-top:6.3pt;width:33.6pt;height:3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 w:rsidR="00592351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26D701" wp14:editId="73130F36">
                <wp:simplePos x="0" y="0"/>
                <wp:positionH relativeFrom="column">
                  <wp:posOffset>1114425</wp:posOffset>
                </wp:positionH>
                <wp:positionV relativeFrom="paragraph">
                  <wp:posOffset>79375</wp:posOffset>
                </wp:positionV>
                <wp:extent cx="426720" cy="381000"/>
                <wp:effectExtent l="0" t="0" r="11430" b="19050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A9BB" id="Flowchart: Connector 74" o:spid="_x0000_s1026" type="#_x0000_t120" style="position:absolute;margin-left:87.75pt;margin-top:6.25pt;width:33.6pt;height:30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</w:p>
    <w:p w:rsidR="00592351" w:rsidRPr="00592351" w:rsidRDefault="006A1988" w:rsidP="006D1860"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74FED01" wp14:editId="5044300E">
                <wp:simplePos x="0" y="0"/>
                <wp:positionH relativeFrom="column">
                  <wp:posOffset>6038850</wp:posOffset>
                </wp:positionH>
                <wp:positionV relativeFrom="paragraph">
                  <wp:posOffset>118745</wp:posOffset>
                </wp:positionV>
                <wp:extent cx="640080" cy="0"/>
                <wp:effectExtent l="0" t="76200" r="2667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E476A" id="Straight Arrow Connector 93" o:spid="_x0000_s1026" type="#_x0000_t32" style="position:absolute;margin-left:475.5pt;margin-top:9.35pt;width:50.4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2351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F46A1E" wp14:editId="5597E35A">
                <wp:simplePos x="0" y="0"/>
                <wp:positionH relativeFrom="column">
                  <wp:posOffset>4943475</wp:posOffset>
                </wp:positionH>
                <wp:positionV relativeFrom="paragraph">
                  <wp:posOffset>99695</wp:posOffset>
                </wp:positionV>
                <wp:extent cx="640080" cy="0"/>
                <wp:effectExtent l="0" t="76200" r="2667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D700A" id="Straight Arrow Connector 82" o:spid="_x0000_s1026" type="#_x0000_t32" style="position:absolute;margin-left:389.25pt;margin-top:7.85pt;width:50.4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2351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F9E776" wp14:editId="143165B3">
                <wp:simplePos x="0" y="0"/>
                <wp:positionH relativeFrom="column">
                  <wp:posOffset>3800475</wp:posOffset>
                </wp:positionH>
                <wp:positionV relativeFrom="paragraph">
                  <wp:posOffset>99695</wp:posOffset>
                </wp:positionV>
                <wp:extent cx="640080" cy="0"/>
                <wp:effectExtent l="0" t="76200" r="2667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F0D12" id="Straight Arrow Connector 81" o:spid="_x0000_s1026" type="#_x0000_t32" style="position:absolute;margin-left:299.25pt;margin-top:7.85pt;width:50.4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2351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17309C" wp14:editId="02B0AD70">
                <wp:simplePos x="0" y="0"/>
                <wp:positionH relativeFrom="column">
                  <wp:posOffset>2676525</wp:posOffset>
                </wp:positionH>
                <wp:positionV relativeFrom="paragraph">
                  <wp:posOffset>99695</wp:posOffset>
                </wp:positionV>
                <wp:extent cx="640080" cy="0"/>
                <wp:effectExtent l="0" t="76200" r="2667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0FFDA" id="Straight Arrow Connector 77" o:spid="_x0000_s1026" type="#_x0000_t32" style="position:absolute;margin-left:210.75pt;margin-top:7.85pt;width:50.4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2351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FA5038" wp14:editId="73E44677">
                <wp:simplePos x="0" y="0"/>
                <wp:positionH relativeFrom="column">
                  <wp:posOffset>1562100</wp:posOffset>
                </wp:positionH>
                <wp:positionV relativeFrom="paragraph">
                  <wp:posOffset>109220</wp:posOffset>
                </wp:positionV>
                <wp:extent cx="640080" cy="0"/>
                <wp:effectExtent l="0" t="76200" r="2667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B7B33" id="Straight Arrow Connector 75" o:spid="_x0000_s1026" type="#_x0000_t32" style="position:absolute;margin-left:123pt;margin-top:8.6pt;width:50.4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2351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703713" wp14:editId="46FD807C">
                <wp:simplePos x="0" y="0"/>
                <wp:positionH relativeFrom="column">
                  <wp:posOffset>762000</wp:posOffset>
                </wp:positionH>
                <wp:positionV relativeFrom="paragraph">
                  <wp:posOffset>99060</wp:posOffset>
                </wp:positionV>
                <wp:extent cx="327660" cy="0"/>
                <wp:effectExtent l="0" t="76200" r="1524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17CEA" id="Straight Arrow Connector 73" o:spid="_x0000_s1026" type="#_x0000_t32" style="position:absolute;margin-left:60pt;margin-top:7.8pt;width:25.8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92351">
        <w:t>(00)</w:t>
      </w:r>
      <w:r w:rsidR="00592351">
        <w:rPr>
          <w:vertAlign w:val="superscript"/>
        </w:rPr>
        <w:t>*</w:t>
      </w:r>
      <w:r w:rsidR="00592351">
        <w:t xml:space="preserve">(11)                 </w:t>
      </w:r>
    </w:p>
    <w:p w:rsidR="006C7169" w:rsidRDefault="00592351" w:rsidP="006D1860">
      <w:r>
        <w:t xml:space="preserve">                                 </w:t>
      </w:r>
    </w:p>
    <w:p w:rsidR="006C7169" w:rsidRDefault="00592351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636F1D0" wp14:editId="04E76719">
                <wp:simplePos x="0" y="0"/>
                <wp:positionH relativeFrom="column">
                  <wp:posOffset>2933700</wp:posOffset>
                </wp:positionH>
                <wp:positionV relativeFrom="paragraph">
                  <wp:posOffset>149225</wp:posOffset>
                </wp:positionV>
                <wp:extent cx="312420" cy="322580"/>
                <wp:effectExtent l="0" t="0" r="0" b="127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351" w:rsidRPr="00171ABF" w:rsidRDefault="00592351" w:rsidP="005923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F1D0" id="Text Box 86" o:spid="_x0000_s1062" type="#_x0000_t202" style="position:absolute;margin-left:231pt;margin-top:11.75pt;width:24.6pt;height:25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" filled="f" stroked="f" strokeweight=".5pt">
                <v:textbox>
                  <w:txbxContent>
                    <w:p w:rsidR="00592351" w:rsidRPr="00171ABF" w:rsidRDefault="00592351" w:rsidP="00592351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</w:p>
    <w:p w:rsidR="006C7169" w:rsidRDefault="006C7169" w:rsidP="006D1860"/>
    <w:p w:rsidR="006C7169" w:rsidRDefault="006C7169" w:rsidP="006D1860"/>
    <w:p w:rsidR="006C7169" w:rsidRDefault="006C7169" w:rsidP="006D1860"/>
    <w:p w:rsidR="006C7169" w:rsidRDefault="006C7169" w:rsidP="006D1860"/>
    <w:p w:rsidR="00DA0EF7" w:rsidRDefault="00DA0EF7" w:rsidP="006D1860"/>
    <w:p w:rsidR="00DA0EF7" w:rsidRDefault="00DA0EF7" w:rsidP="006D1860"/>
    <w:p w:rsidR="00DA0EF7" w:rsidRDefault="00EE1EB5" w:rsidP="006D1860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79D277C" wp14:editId="4300A247">
                <wp:simplePos x="0" y="0"/>
                <wp:positionH relativeFrom="column">
                  <wp:posOffset>3009582</wp:posOffset>
                </wp:positionH>
                <wp:positionV relativeFrom="paragraph">
                  <wp:posOffset>-663258</wp:posOffset>
                </wp:positionV>
                <wp:extent cx="45719" cy="3289620"/>
                <wp:effectExtent l="0" t="40957" r="0" b="237808"/>
                <wp:wrapNone/>
                <wp:docPr id="179" name="Curved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3289620"/>
                        </a:xfrm>
                        <a:prstGeom prst="curvedConnector3">
                          <a:avLst>
                            <a:gd name="adj1" fmla="val 5844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F3003" id="Curved Connector 179" o:spid="_x0000_s1026" type="#_x0000_t38" style="position:absolute;margin-left:236.95pt;margin-top:-52.25pt;width:3.6pt;height:259.05pt;rotation:90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" adj="126244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A5E5CA8" wp14:editId="61154ADB">
                <wp:simplePos x="0" y="0"/>
                <wp:positionH relativeFrom="column">
                  <wp:posOffset>2457450</wp:posOffset>
                </wp:positionH>
                <wp:positionV relativeFrom="paragraph">
                  <wp:posOffset>-501650</wp:posOffset>
                </wp:positionV>
                <wp:extent cx="45719" cy="2183765"/>
                <wp:effectExtent l="35560" t="78740" r="0" b="47625"/>
                <wp:wrapNone/>
                <wp:docPr id="178" name="Curved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2183765"/>
                        </a:xfrm>
                        <a:prstGeom prst="curvedConnector3">
                          <a:avLst>
                            <a:gd name="adj1" fmla="val -146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15D3" id="Curved Connector 178" o:spid="_x0000_s1026" type="#_x0000_t38" style="position:absolute;margin-left:193.5pt;margin-top:-39.5pt;width:3.6pt;height:171.95pt;rotation:-90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" adj="-31699" strokecolor="black [3200]" strokeweight=".5pt">
                <v:stroke endarrow="block" joinstyle="miter"/>
              </v:shape>
            </w:pict>
          </mc:Fallback>
        </mc:AlternateContent>
      </w:r>
      <w:r w:rsidR="00DA0EF7">
        <w:t>((</w:t>
      </w:r>
      <w:r w:rsidR="00DA0EF7">
        <w:t>(00)</w:t>
      </w:r>
      <w:r w:rsidR="00DA0EF7">
        <w:rPr>
          <w:vertAlign w:val="superscript"/>
        </w:rPr>
        <w:t>*</w:t>
      </w:r>
      <w:r w:rsidR="00DA0EF7">
        <w:t>(11</w:t>
      </w:r>
      <w:r w:rsidR="00DA0EF7">
        <w:t>))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01)</m:t>
            </m:r>
          </m:e>
        </m:nary>
      </m:oMath>
    </w:p>
    <w:p w:rsidR="00EE1EB5" w:rsidRDefault="00EE1EB5" w:rsidP="006D1860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E5ABBF" wp14:editId="6DFA7F59">
                <wp:simplePos x="0" y="0"/>
                <wp:positionH relativeFrom="column">
                  <wp:posOffset>2276475</wp:posOffset>
                </wp:positionH>
                <wp:positionV relativeFrom="paragraph">
                  <wp:posOffset>52070</wp:posOffset>
                </wp:positionV>
                <wp:extent cx="312420" cy="322580"/>
                <wp:effectExtent l="0" t="0" r="0" b="127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B5" w:rsidRPr="00171ABF" w:rsidRDefault="00EE1EB5" w:rsidP="00EE1E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ABBF" id="Text Box 177" o:spid="_x0000_s1063" type="#_x0000_t202" style="position:absolute;margin-left:179.25pt;margin-top:4.1pt;width:24.6pt;height:25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" filled="f" stroked="f" strokeweight=".5pt">
                <v:textbox>
                  <w:txbxContent>
                    <w:p w:rsidR="00EE1EB5" w:rsidRPr="00171ABF" w:rsidRDefault="00EE1EB5" w:rsidP="00EE1EB5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</w:p>
    <w:p w:rsidR="00EE1EB5" w:rsidRDefault="00EE1EB5" w:rsidP="00EE1EB5"/>
    <w:p w:rsidR="00EE1EB5" w:rsidRDefault="00EE1EB5" w:rsidP="00EE1EB5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F23A117" wp14:editId="34E79F76">
                <wp:simplePos x="0" y="0"/>
                <wp:positionH relativeFrom="column">
                  <wp:posOffset>6153150</wp:posOffset>
                </wp:positionH>
                <wp:positionV relativeFrom="paragraph">
                  <wp:posOffset>54610</wp:posOffset>
                </wp:positionV>
                <wp:extent cx="274320" cy="23622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B5" w:rsidRDefault="00EE1EB5" w:rsidP="00EE1EB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A117" id="Text Box 160" o:spid="_x0000_s1064" type="#_x0000_t202" style="position:absolute;margin-left:484.5pt;margin-top:4.3pt;width:21.6pt;height:18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" filled="f" stroked="f" strokeweight=".5pt">
                <v:textbox>
                  <w:txbxContent>
                    <w:p w:rsidR="00EE1EB5" w:rsidRDefault="00EE1EB5" w:rsidP="00EE1EB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4DD3CDF" wp14:editId="26750A09">
                <wp:simplePos x="0" y="0"/>
                <wp:positionH relativeFrom="column">
                  <wp:posOffset>5076825</wp:posOffset>
                </wp:positionH>
                <wp:positionV relativeFrom="paragraph">
                  <wp:posOffset>60960</wp:posOffset>
                </wp:positionV>
                <wp:extent cx="274320" cy="23622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B5" w:rsidRDefault="00EE1EB5" w:rsidP="00EE1EB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3CDF" id="Text Box 161" o:spid="_x0000_s1065" type="#_x0000_t202" style="position:absolute;margin-left:399.75pt;margin-top:4.8pt;width:21.6pt;height:18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" filled="f" stroked="f" strokeweight=".5pt">
                <v:textbox>
                  <w:txbxContent>
                    <w:p w:rsidR="00EE1EB5" w:rsidRDefault="00EE1EB5" w:rsidP="00EE1EB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30EB8A2" wp14:editId="16CE15FE">
                <wp:simplePos x="0" y="0"/>
                <wp:positionH relativeFrom="column">
                  <wp:posOffset>6705600</wp:posOffset>
                </wp:positionH>
                <wp:positionV relativeFrom="paragraph">
                  <wp:posOffset>99060</wp:posOffset>
                </wp:positionV>
                <wp:extent cx="426720" cy="381000"/>
                <wp:effectExtent l="19050" t="19050" r="30480" b="38100"/>
                <wp:wrapNone/>
                <wp:docPr id="162" name="Flowchart: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FC72" id="Flowchart: Connector 162" o:spid="_x0000_s1026" type="#_x0000_t120" style="position:absolute;margin-left:528pt;margin-top:7.8pt;width:33.6pt;height:3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B2E5D8E" wp14:editId="3CC7F7D6">
                <wp:simplePos x="0" y="0"/>
                <wp:positionH relativeFrom="column">
                  <wp:posOffset>5591175</wp:posOffset>
                </wp:positionH>
                <wp:positionV relativeFrom="paragraph">
                  <wp:posOffset>89535</wp:posOffset>
                </wp:positionV>
                <wp:extent cx="426720" cy="381000"/>
                <wp:effectExtent l="0" t="0" r="11430" b="19050"/>
                <wp:wrapNone/>
                <wp:docPr id="163" name="Flowchart: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0ACDA" id="Flowchart: Connector 163" o:spid="_x0000_s1026" type="#_x0000_t120" style="position:absolute;margin-left:440.25pt;margin-top:7.05pt;width:33.6pt;height:30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E7BB245" wp14:editId="4A72DFA0">
                <wp:simplePos x="0" y="0"/>
                <wp:positionH relativeFrom="column">
                  <wp:posOffset>2838450</wp:posOffset>
                </wp:positionH>
                <wp:positionV relativeFrom="paragraph">
                  <wp:posOffset>60960</wp:posOffset>
                </wp:positionV>
                <wp:extent cx="274320" cy="23622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B5" w:rsidRDefault="00EE1EB5" w:rsidP="00EE1EB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BB245" id="Text Box 164" o:spid="_x0000_s1066" type="#_x0000_t202" style="position:absolute;margin-left:223.5pt;margin-top:4.8pt;width:21.6pt;height:18.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" filled="f" stroked="f" strokeweight=".5pt">
                <v:textbox>
                  <w:txbxContent>
                    <w:p w:rsidR="00EE1EB5" w:rsidRDefault="00EE1EB5" w:rsidP="00EE1EB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3F9DFCE" wp14:editId="140BC425">
                <wp:simplePos x="0" y="0"/>
                <wp:positionH relativeFrom="column">
                  <wp:posOffset>1676400</wp:posOffset>
                </wp:positionH>
                <wp:positionV relativeFrom="paragraph">
                  <wp:posOffset>70485</wp:posOffset>
                </wp:positionV>
                <wp:extent cx="274320" cy="23622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B5" w:rsidRDefault="00EE1EB5" w:rsidP="00EE1EB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DFCE" id="Text Box 165" o:spid="_x0000_s1067" type="#_x0000_t202" style="position:absolute;margin-left:132pt;margin-top:5.55pt;width:21.6pt;height:18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" filled="f" stroked="f" strokeweight=".5pt">
                <v:textbox>
                  <w:txbxContent>
                    <w:p w:rsidR="00EE1EB5" w:rsidRDefault="00EE1EB5" w:rsidP="00EE1EB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707EE8" wp14:editId="50C15E5A">
                <wp:simplePos x="0" y="0"/>
                <wp:positionH relativeFrom="column">
                  <wp:posOffset>4476750</wp:posOffset>
                </wp:positionH>
                <wp:positionV relativeFrom="paragraph">
                  <wp:posOffset>80010</wp:posOffset>
                </wp:positionV>
                <wp:extent cx="426720" cy="381000"/>
                <wp:effectExtent l="0" t="0" r="11430" b="19050"/>
                <wp:wrapNone/>
                <wp:docPr id="166" name="Flowchart: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E5D5" id="Flowchart: Connector 166" o:spid="_x0000_s1026" type="#_x0000_t120" style="position:absolute;margin-left:352.5pt;margin-top:6.3pt;width:33.6pt;height:30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54D74E5" wp14:editId="278A32A2">
                <wp:simplePos x="0" y="0"/>
                <wp:positionH relativeFrom="column">
                  <wp:posOffset>3343275</wp:posOffset>
                </wp:positionH>
                <wp:positionV relativeFrom="paragraph">
                  <wp:posOffset>80010</wp:posOffset>
                </wp:positionV>
                <wp:extent cx="426720" cy="381000"/>
                <wp:effectExtent l="0" t="0" r="11430" b="19050"/>
                <wp:wrapNone/>
                <wp:docPr id="167" name="Flowchart: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4C09" id="Flowchart: Connector 167" o:spid="_x0000_s1026" type="#_x0000_t120" style="position:absolute;margin-left:263.25pt;margin-top:6.3pt;width:33.6pt;height:30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" fillcolor="white [3201]" strokecolor="black [3213]" strokeweight="1pt">
                <v:stroke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BC54897" wp14:editId="5A7EBD98">
                <wp:simplePos x="0" y="0"/>
                <wp:positionH relativeFrom="column">
                  <wp:posOffset>2219325</wp:posOffset>
                </wp:positionH>
                <wp:positionV relativeFrom="paragraph">
                  <wp:posOffset>80010</wp:posOffset>
                </wp:positionV>
                <wp:extent cx="426720" cy="381000"/>
                <wp:effectExtent l="0" t="0" r="11430" b="19050"/>
                <wp:wrapNone/>
                <wp:docPr id="168" name="Flowchart: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A928" id="Flowchart: Connector 168" o:spid="_x0000_s1026" type="#_x0000_t120" style="position:absolute;margin-left:174.75pt;margin-top:6.3pt;width:33.6pt;height:30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B3C4A0F" wp14:editId="62F1F31F">
                <wp:simplePos x="0" y="0"/>
                <wp:positionH relativeFrom="column">
                  <wp:posOffset>1114425</wp:posOffset>
                </wp:positionH>
                <wp:positionV relativeFrom="paragraph">
                  <wp:posOffset>79375</wp:posOffset>
                </wp:positionV>
                <wp:extent cx="426720" cy="381000"/>
                <wp:effectExtent l="0" t="0" r="11430" b="19050"/>
                <wp:wrapNone/>
                <wp:docPr id="169" name="Flowchart: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EFA91" id="Flowchart: Connector 169" o:spid="_x0000_s1026" type="#_x0000_t120" style="position:absolute;margin-left:87.75pt;margin-top:6.25pt;width:33.6pt;height:30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</w:p>
    <w:p w:rsidR="00EE1EB5" w:rsidRPr="00592351" w:rsidRDefault="00EE1EB5" w:rsidP="00EE1EB5"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9D3BF93" wp14:editId="5B69488C">
                <wp:simplePos x="0" y="0"/>
                <wp:positionH relativeFrom="column">
                  <wp:posOffset>6038850</wp:posOffset>
                </wp:positionH>
                <wp:positionV relativeFrom="paragraph">
                  <wp:posOffset>118745</wp:posOffset>
                </wp:positionV>
                <wp:extent cx="640080" cy="0"/>
                <wp:effectExtent l="0" t="76200" r="26670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70856" id="Straight Arrow Connector 170" o:spid="_x0000_s1026" type="#_x0000_t32" style="position:absolute;margin-left:475.5pt;margin-top:9.35pt;width:50.4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11118CB" wp14:editId="37F12034">
                <wp:simplePos x="0" y="0"/>
                <wp:positionH relativeFrom="column">
                  <wp:posOffset>4943475</wp:posOffset>
                </wp:positionH>
                <wp:positionV relativeFrom="paragraph">
                  <wp:posOffset>99695</wp:posOffset>
                </wp:positionV>
                <wp:extent cx="640080" cy="0"/>
                <wp:effectExtent l="0" t="76200" r="2667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07F9B" id="Straight Arrow Connector 171" o:spid="_x0000_s1026" type="#_x0000_t32" style="position:absolute;margin-left:389.25pt;margin-top:7.85pt;width:50.4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86D397E" wp14:editId="51435F01">
                <wp:simplePos x="0" y="0"/>
                <wp:positionH relativeFrom="column">
                  <wp:posOffset>3800475</wp:posOffset>
                </wp:positionH>
                <wp:positionV relativeFrom="paragraph">
                  <wp:posOffset>99695</wp:posOffset>
                </wp:positionV>
                <wp:extent cx="640080" cy="0"/>
                <wp:effectExtent l="0" t="76200" r="26670" b="952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5E70C" id="Straight Arrow Connector 172" o:spid="_x0000_s1026" type="#_x0000_t32" style="position:absolute;margin-left:299.25pt;margin-top:7.85pt;width:50.4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pP0wEAAPcDAAAOAAAAZHJzL2Uyb0RvYy54bWysU9uO0zAQfUfiHyy/06QVWl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0A0871A" wp14:editId="496BACD6">
                <wp:simplePos x="0" y="0"/>
                <wp:positionH relativeFrom="column">
                  <wp:posOffset>2676525</wp:posOffset>
                </wp:positionH>
                <wp:positionV relativeFrom="paragraph">
                  <wp:posOffset>99695</wp:posOffset>
                </wp:positionV>
                <wp:extent cx="640080" cy="0"/>
                <wp:effectExtent l="0" t="76200" r="26670" b="952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6DB2C" id="Straight Arrow Connector 173" o:spid="_x0000_s1026" type="#_x0000_t32" style="position:absolute;margin-left:210.75pt;margin-top:7.85pt;width:50.4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2D27704" wp14:editId="1F2CB629">
                <wp:simplePos x="0" y="0"/>
                <wp:positionH relativeFrom="column">
                  <wp:posOffset>1562100</wp:posOffset>
                </wp:positionH>
                <wp:positionV relativeFrom="paragraph">
                  <wp:posOffset>109220</wp:posOffset>
                </wp:positionV>
                <wp:extent cx="640080" cy="0"/>
                <wp:effectExtent l="0" t="76200" r="2667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78AE9" id="Straight Arrow Connector 174" o:spid="_x0000_s1026" type="#_x0000_t32" style="position:absolute;margin-left:123pt;margin-top:8.6pt;width:50.4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</w:t>
      </w:r>
    </w:p>
    <w:p w:rsidR="00EE1EB5" w:rsidRDefault="00EE1EB5" w:rsidP="00EE1EB5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1551758" wp14:editId="086D3349">
                <wp:simplePos x="0" y="0"/>
                <wp:positionH relativeFrom="column">
                  <wp:posOffset>771525</wp:posOffset>
                </wp:positionH>
                <wp:positionV relativeFrom="paragraph">
                  <wp:posOffset>8255</wp:posOffset>
                </wp:positionV>
                <wp:extent cx="312420" cy="322580"/>
                <wp:effectExtent l="0" t="0" r="0" b="127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B5" w:rsidRPr="00171ABF" w:rsidRDefault="00EE1EB5" w:rsidP="00EE1E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1758" id="Text Box 257" o:spid="_x0000_s1068" type="#_x0000_t202" style="position:absolute;margin-left:60.75pt;margin-top:.65pt;width:24.6pt;height:25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" filled="f" stroked="f" strokeweight=".5pt">
                <v:textbox>
                  <w:txbxContent>
                    <w:p w:rsidR="00EE1EB5" w:rsidRPr="00171ABF" w:rsidRDefault="00EE1EB5" w:rsidP="00EE1EB5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055205B" wp14:editId="3CC71CAC">
                <wp:simplePos x="0" y="0"/>
                <wp:positionH relativeFrom="column">
                  <wp:posOffset>800100</wp:posOffset>
                </wp:positionH>
                <wp:positionV relativeFrom="paragraph">
                  <wp:posOffset>36831</wp:posOffset>
                </wp:positionV>
                <wp:extent cx="352425" cy="419100"/>
                <wp:effectExtent l="0" t="38100" r="66675" b="19050"/>
                <wp:wrapNone/>
                <wp:docPr id="186" name="Freeform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19100"/>
                        </a:xfrm>
                        <a:custGeom>
                          <a:avLst/>
                          <a:gdLst>
                            <a:gd name="connsiteX0" fmla="*/ 0 w 466725"/>
                            <a:gd name="connsiteY0" fmla="*/ 523875 h 523875"/>
                            <a:gd name="connsiteX1" fmla="*/ 466725 w 466725"/>
                            <a:gd name="connsiteY1" fmla="*/ 0 h 523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66725" h="523875">
                              <a:moveTo>
                                <a:pt x="0" y="523875"/>
                              </a:moveTo>
                              <a:lnTo>
                                <a:pt x="466725" y="0"/>
                              </a:ln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DF122" id="Freeform 186" o:spid="_x0000_s1026" style="position:absolute;margin-left:63pt;margin-top:2.9pt;width:27.75pt;height:3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" path="m,523875l466725,e" filled="f" strokecolor="black [3200]" strokeweight=".5pt">
                <v:stroke endarrow="block" joinstyle="miter"/>
                <v:path arrowok="t" o:connecttype="custom" o:connectlocs="0,419100;352425,0" o:connectangles="0,0"/>
              </v:shape>
            </w:pict>
          </mc:Fallback>
        </mc:AlternateContent>
      </w:r>
      <w:r>
        <w:t xml:space="preserve">                                 </w:t>
      </w:r>
    </w:p>
    <w:p w:rsidR="00EE1EB5" w:rsidRDefault="00EE1EB5" w:rsidP="00EE1EB5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072101E" wp14:editId="12E133FB">
                <wp:simplePos x="0" y="0"/>
                <wp:positionH relativeFrom="column">
                  <wp:posOffset>2933700</wp:posOffset>
                </wp:positionH>
                <wp:positionV relativeFrom="paragraph">
                  <wp:posOffset>149225</wp:posOffset>
                </wp:positionV>
                <wp:extent cx="312420" cy="322580"/>
                <wp:effectExtent l="0" t="0" r="0" b="127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B5" w:rsidRPr="00171ABF" w:rsidRDefault="00EE1EB5" w:rsidP="00EE1E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101E" id="Text Box 176" o:spid="_x0000_s1069" type="#_x0000_t202" style="position:absolute;margin-left:231pt;margin-top:11.75pt;width:24.6pt;height:25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" filled="f" stroked="f" strokeweight=".5pt">
                <v:textbox>
                  <w:txbxContent>
                    <w:p w:rsidR="00EE1EB5" w:rsidRPr="00171ABF" w:rsidRDefault="00EE1EB5" w:rsidP="00EE1EB5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</w:p>
    <w:p w:rsidR="00EE1EB5" w:rsidRDefault="00EE1EB5" w:rsidP="00EE1EB5"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A410481" wp14:editId="7B568C72">
                <wp:simplePos x="0" y="0"/>
                <wp:positionH relativeFrom="column">
                  <wp:posOffset>485775</wp:posOffset>
                </wp:positionH>
                <wp:positionV relativeFrom="paragraph">
                  <wp:posOffset>95885</wp:posOffset>
                </wp:positionV>
                <wp:extent cx="426720" cy="381000"/>
                <wp:effectExtent l="0" t="0" r="11430" b="19050"/>
                <wp:wrapNone/>
                <wp:docPr id="180" name="Flowchart: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864B" id="Flowchart: Connector 180" o:spid="_x0000_s1026" type="#_x0000_t120" style="position:absolute;margin-left:38.25pt;margin-top:7.55pt;width:33.6pt;height:30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</w:p>
    <w:p w:rsidR="00EE1EB5" w:rsidRDefault="00EE1EB5" w:rsidP="00EE1EB5"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6AD1018" wp14:editId="184F4E40">
                <wp:simplePos x="0" y="0"/>
                <wp:positionH relativeFrom="column">
                  <wp:posOffset>161925</wp:posOffset>
                </wp:positionH>
                <wp:positionV relativeFrom="paragraph">
                  <wp:posOffset>115570</wp:posOffset>
                </wp:positionV>
                <wp:extent cx="327660" cy="0"/>
                <wp:effectExtent l="0" t="76200" r="15240" b="9525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B4E87" id="Straight Arrow Connector 185" o:spid="_x0000_s1026" type="#_x0000_t32" style="position:absolute;margin-left:12.75pt;margin-top:9.1pt;width:25.8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EE1EB5" w:rsidRDefault="00EE1EB5" w:rsidP="006D1860">
      <w:pPr>
        <w:rPr>
          <w:rFonts w:eastAsiaTheme="minorEastAsia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ECBFF38" wp14:editId="530AFB2F">
                <wp:simplePos x="0" y="0"/>
                <wp:positionH relativeFrom="column">
                  <wp:posOffset>856931</wp:posOffset>
                </wp:positionH>
                <wp:positionV relativeFrom="paragraph">
                  <wp:posOffset>59373</wp:posOffset>
                </wp:positionV>
                <wp:extent cx="352425" cy="419100"/>
                <wp:effectExtent l="23813" t="14287" r="52387" b="33338"/>
                <wp:wrapNone/>
                <wp:docPr id="188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6257">
                          <a:off x="0" y="0"/>
                          <a:ext cx="352425" cy="419100"/>
                        </a:xfrm>
                        <a:custGeom>
                          <a:avLst/>
                          <a:gdLst>
                            <a:gd name="connsiteX0" fmla="*/ 0 w 466725"/>
                            <a:gd name="connsiteY0" fmla="*/ 523875 h 523875"/>
                            <a:gd name="connsiteX1" fmla="*/ 466725 w 466725"/>
                            <a:gd name="connsiteY1" fmla="*/ 0 h 523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66725" h="523875">
                              <a:moveTo>
                                <a:pt x="0" y="523875"/>
                              </a:moveTo>
                              <a:lnTo>
                                <a:pt x="466725" y="0"/>
                              </a:ln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6F6A1" id="Freeform 188" o:spid="_x0000_s1026" style="position:absolute;margin-left:67.45pt;margin-top:4.7pt;width:27.75pt;height:33pt;rotation:5686621fd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" path="m,523875l466725,e" filled="f" strokecolor="black [3200]" strokeweight=".5pt">
                <v:stroke endarrow="block" joinstyle="miter"/>
                <v:path arrowok="t" o:connecttype="custom" o:connectlocs="0,419100;352425,0" o:connectangles="0,0"/>
              </v:shape>
            </w:pict>
          </mc:Fallback>
        </mc:AlternateContent>
      </w:r>
    </w:p>
    <w:p w:rsidR="00EE1EB5" w:rsidRDefault="00EE1EB5" w:rsidP="006D1860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4EE9498" wp14:editId="6FC759BE">
                <wp:simplePos x="0" y="0"/>
                <wp:positionH relativeFrom="column">
                  <wp:posOffset>2914650</wp:posOffset>
                </wp:positionH>
                <wp:positionV relativeFrom="paragraph">
                  <wp:posOffset>155575</wp:posOffset>
                </wp:positionV>
                <wp:extent cx="274320" cy="23622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B5" w:rsidRDefault="00EE1EB5" w:rsidP="00EE1EB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9498" id="Text Box 259" o:spid="_x0000_s1070" type="#_x0000_t202" style="position:absolute;margin-left:229.5pt;margin-top:12.25pt;width:21.6pt;height:18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" filled="f" stroked="f" strokeweight=".5pt">
                <v:textbox>
                  <w:txbxContent>
                    <w:p w:rsidR="00EE1EB5" w:rsidRDefault="00EE1EB5" w:rsidP="00EE1EB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CAB5A6" wp14:editId="74A7833C">
                <wp:simplePos x="0" y="0"/>
                <wp:positionH relativeFrom="column">
                  <wp:posOffset>1762125</wp:posOffset>
                </wp:positionH>
                <wp:positionV relativeFrom="paragraph">
                  <wp:posOffset>146050</wp:posOffset>
                </wp:positionV>
                <wp:extent cx="274320" cy="23622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B5" w:rsidRDefault="00EE1EB5" w:rsidP="00EE1EB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B5A6" id="Text Box 258" o:spid="_x0000_s1071" type="#_x0000_t202" style="position:absolute;margin-left:138.75pt;margin-top:11.5pt;width:21.6pt;height:18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" filled="f" stroked="f" strokeweight=".5pt">
                <v:textbox>
                  <w:txbxContent>
                    <w:p w:rsidR="00EE1EB5" w:rsidRDefault="00EE1EB5" w:rsidP="00EE1EB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9627E25" wp14:editId="328E3A44">
                <wp:simplePos x="0" y="0"/>
                <wp:positionH relativeFrom="column">
                  <wp:posOffset>800100</wp:posOffset>
                </wp:positionH>
                <wp:positionV relativeFrom="paragraph">
                  <wp:posOffset>31750</wp:posOffset>
                </wp:positionV>
                <wp:extent cx="312420" cy="322580"/>
                <wp:effectExtent l="0" t="0" r="0" b="127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B5" w:rsidRPr="00171ABF" w:rsidRDefault="00EE1EB5" w:rsidP="00EE1E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7E25" id="Text Box 256" o:spid="_x0000_s1072" type="#_x0000_t202" style="position:absolute;margin-left:63pt;margin-top:2.5pt;width:24.6pt;height:25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" filled="f" stroked="f" strokeweight=".5pt">
                <v:textbox>
                  <w:txbxContent>
                    <w:p w:rsidR="00EE1EB5" w:rsidRPr="00171ABF" w:rsidRDefault="00EE1EB5" w:rsidP="00EE1EB5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5E20F7" wp14:editId="57236A89">
                <wp:simplePos x="0" y="0"/>
                <wp:positionH relativeFrom="column">
                  <wp:posOffset>1219200</wp:posOffset>
                </wp:positionH>
                <wp:positionV relativeFrom="paragraph">
                  <wp:posOffset>155575</wp:posOffset>
                </wp:positionV>
                <wp:extent cx="426720" cy="381000"/>
                <wp:effectExtent l="0" t="0" r="11430" b="19050"/>
                <wp:wrapNone/>
                <wp:docPr id="182" name="Flowchart: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3648" id="Flowchart: Connector 182" o:spid="_x0000_s1026" type="#_x0000_t120" style="position:absolute;margin-left:96pt;margin-top:12.25pt;width:33.6pt;height:30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" fillcolor="white [3201]" strokecolor="black [3213]" strokeweight="1pt">
                <v:stroke joinstyle="miter"/>
              </v:shape>
            </w:pict>
          </mc:Fallback>
        </mc:AlternateContent>
      </w:r>
    </w:p>
    <w:p w:rsidR="00EE1EB5" w:rsidRDefault="00EE1EB5" w:rsidP="006D1860">
      <w:pPr>
        <w:rPr>
          <w:rFonts w:eastAsiaTheme="minorEastAsia"/>
        </w:rPr>
      </w:pP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4BAFC90" wp14:editId="1477DE48">
                <wp:simplePos x="0" y="0"/>
                <wp:positionH relativeFrom="column">
                  <wp:posOffset>2314575</wp:posOffset>
                </wp:positionH>
                <wp:positionV relativeFrom="paragraph">
                  <wp:posOffset>13970</wp:posOffset>
                </wp:positionV>
                <wp:extent cx="426720" cy="381000"/>
                <wp:effectExtent l="0" t="0" r="11430" b="19050"/>
                <wp:wrapNone/>
                <wp:docPr id="181" name="Flowchart: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C8CA" id="Flowchart: Connector 181" o:spid="_x0000_s1026" type="#_x0000_t120" style="position:absolute;margin-left:182.25pt;margin-top:1.1pt;width:33.6pt;height:30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5972BF3" wp14:editId="237DE12C">
                <wp:simplePos x="0" y="0"/>
                <wp:positionH relativeFrom="column">
                  <wp:posOffset>3419475</wp:posOffset>
                </wp:positionH>
                <wp:positionV relativeFrom="paragraph">
                  <wp:posOffset>23495</wp:posOffset>
                </wp:positionV>
                <wp:extent cx="426720" cy="381000"/>
                <wp:effectExtent l="19050" t="19050" r="30480" b="38100"/>
                <wp:wrapNone/>
                <wp:docPr id="184" name="Flowchart: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4FAB" id="Flowchart: Connector 184" o:spid="_x0000_s1026" type="#_x0000_t120" style="position:absolute;margin-left:269.25pt;margin-top:1.85pt;width:33.6pt;height:30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" fillcolor="white [3201]" strokecolor="black [3213]" strokeweight="4pt">
                <v:stroke linestyle="thinThin" joinstyle="miter"/>
              </v:shape>
            </w:pict>
          </mc:Fallback>
        </mc:AlternateContent>
      </w:r>
    </w:p>
    <w:p w:rsidR="00EE1EB5" w:rsidRDefault="00EE1EB5" w:rsidP="006D1860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F340AEF" wp14:editId="7A944445">
                <wp:simplePos x="0" y="0"/>
                <wp:positionH relativeFrom="column">
                  <wp:posOffset>2743200</wp:posOffset>
                </wp:positionH>
                <wp:positionV relativeFrom="paragraph">
                  <wp:posOffset>33655</wp:posOffset>
                </wp:positionV>
                <wp:extent cx="640080" cy="0"/>
                <wp:effectExtent l="0" t="76200" r="26670" b="952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5A0CB" id="Straight Arrow Connector 189" o:spid="_x0000_s1026" type="#_x0000_t32" style="position:absolute;margin-left:3in;margin-top:2.65pt;width:50.4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50BF5EB" wp14:editId="56E5ECBF">
                <wp:simplePos x="0" y="0"/>
                <wp:positionH relativeFrom="column">
                  <wp:posOffset>1657350</wp:posOffset>
                </wp:positionH>
                <wp:positionV relativeFrom="paragraph">
                  <wp:posOffset>24130</wp:posOffset>
                </wp:positionV>
                <wp:extent cx="640080" cy="0"/>
                <wp:effectExtent l="0" t="76200" r="26670" b="952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CADD2" id="Straight Arrow Connector 191" o:spid="_x0000_s1026" type="#_x0000_t32" style="position:absolute;margin-left:130.5pt;margin-top:1.9pt;width:50.4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E1EB5" w:rsidRDefault="00EE1EB5" w:rsidP="006D1860">
      <w:pPr>
        <w:rPr>
          <w:rFonts w:eastAsiaTheme="minorEastAsia"/>
        </w:rPr>
      </w:pPr>
    </w:p>
    <w:p w:rsidR="006D1860" w:rsidRDefault="006D1860" w:rsidP="006D1860">
      <w:pPr>
        <w:rPr>
          <w:b/>
          <w:sz w:val="28"/>
          <w:szCs w:val="28"/>
        </w:rPr>
      </w:pPr>
    </w:p>
    <w:p w:rsidR="006D1860" w:rsidRDefault="006D1860" w:rsidP="006D1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1.20, p.86</w:t>
      </w:r>
    </w:p>
    <w:p w:rsidR="0044609C" w:rsidRDefault="00F801BB" w:rsidP="0044609C">
      <w:pPr>
        <w:rPr>
          <w:b/>
        </w:rPr>
      </w:pPr>
      <w:proofErr w:type="gramStart"/>
      <w:r>
        <w:rPr>
          <w:b/>
        </w:rPr>
        <w:t>b</w:t>
      </w:r>
      <w:proofErr w:type="gramEnd"/>
      <w:r>
        <w:rPr>
          <w:b/>
        </w:rPr>
        <w:t>.</w:t>
      </w:r>
      <w:r w:rsidR="0044609C">
        <w:rPr>
          <w:b/>
        </w:rPr>
        <w:t xml:space="preserve"> </w:t>
      </w:r>
    </w:p>
    <w:p w:rsidR="0044609C" w:rsidRDefault="0044609C" w:rsidP="0044609C">
      <w:pPr>
        <w:pStyle w:val="ListParagraph"/>
        <w:numPr>
          <w:ilvl w:val="0"/>
          <w:numId w:val="4"/>
        </w:numPr>
      </w:pPr>
      <w:r>
        <w:t>Members:</w:t>
      </w:r>
    </w:p>
    <w:p w:rsidR="0044609C" w:rsidRDefault="0044609C" w:rsidP="0044609C">
      <w:pPr>
        <w:pStyle w:val="ListParagraph"/>
        <w:numPr>
          <w:ilvl w:val="1"/>
          <w:numId w:val="4"/>
        </w:numPr>
      </w:pPr>
      <w:proofErr w:type="spellStart"/>
      <w:r>
        <w:t>ababab</w:t>
      </w:r>
      <w:proofErr w:type="spellEnd"/>
    </w:p>
    <w:p w:rsidR="0044609C" w:rsidRDefault="0044609C" w:rsidP="0044609C">
      <w:pPr>
        <w:pStyle w:val="ListParagraph"/>
        <w:numPr>
          <w:ilvl w:val="1"/>
          <w:numId w:val="4"/>
        </w:numPr>
      </w:pPr>
      <w:r>
        <w:t>ab</w:t>
      </w:r>
    </w:p>
    <w:p w:rsidR="0044609C" w:rsidRDefault="0044609C" w:rsidP="0044609C">
      <w:pPr>
        <w:pStyle w:val="ListParagraph"/>
        <w:numPr>
          <w:ilvl w:val="0"/>
          <w:numId w:val="4"/>
        </w:numPr>
      </w:pPr>
      <w:r>
        <w:t>Not Members:</w:t>
      </w:r>
    </w:p>
    <w:p w:rsidR="0044609C" w:rsidRDefault="0044609C" w:rsidP="0044609C">
      <w:pPr>
        <w:pStyle w:val="ListParagraph"/>
        <w:numPr>
          <w:ilvl w:val="1"/>
          <w:numId w:val="4"/>
        </w:numPr>
      </w:pPr>
      <w:proofErr w:type="spellStart"/>
      <w:r>
        <w:t>aaaaaa</w:t>
      </w:r>
      <w:proofErr w:type="spellEnd"/>
    </w:p>
    <w:p w:rsidR="0044609C" w:rsidRPr="0044609C" w:rsidRDefault="0044609C" w:rsidP="0044609C">
      <w:pPr>
        <w:pStyle w:val="ListParagraph"/>
        <w:numPr>
          <w:ilvl w:val="1"/>
          <w:numId w:val="4"/>
        </w:numPr>
      </w:pPr>
      <w:proofErr w:type="spellStart"/>
      <w:r>
        <w:t>bbbbb</w:t>
      </w:r>
      <w:proofErr w:type="spellEnd"/>
    </w:p>
    <w:p w:rsidR="0044609C" w:rsidRDefault="0044609C" w:rsidP="006D1860">
      <w:pPr>
        <w:rPr>
          <w:b/>
        </w:rPr>
      </w:pPr>
      <w:proofErr w:type="gramStart"/>
      <w:r>
        <w:rPr>
          <w:b/>
        </w:rPr>
        <w:t>h</w:t>
      </w:r>
      <w:proofErr w:type="gramEnd"/>
      <w:r>
        <w:rPr>
          <w:b/>
        </w:rPr>
        <w:t>.</w:t>
      </w:r>
    </w:p>
    <w:p w:rsidR="004F5E44" w:rsidRDefault="004F5E44" w:rsidP="004F5E44">
      <w:pPr>
        <w:pStyle w:val="ListParagraph"/>
        <w:numPr>
          <w:ilvl w:val="0"/>
          <w:numId w:val="5"/>
        </w:numPr>
      </w:pPr>
      <w:r>
        <w:t>Members:</w:t>
      </w:r>
    </w:p>
    <w:p w:rsidR="004F5E44" w:rsidRDefault="004F5E44" w:rsidP="004F5E44">
      <w:pPr>
        <w:pStyle w:val="ListParagraph"/>
        <w:numPr>
          <w:ilvl w:val="1"/>
          <w:numId w:val="5"/>
        </w:numPr>
      </w:pPr>
      <w:r>
        <w:t>aa</w:t>
      </w:r>
    </w:p>
    <w:p w:rsidR="004F5E44" w:rsidRDefault="004F5E44" w:rsidP="004F5E44">
      <w:pPr>
        <w:pStyle w:val="ListParagraph"/>
        <w:numPr>
          <w:ilvl w:val="1"/>
          <w:numId w:val="5"/>
        </w:numPr>
      </w:pPr>
      <w:proofErr w:type="spellStart"/>
      <w:r>
        <w:t>bab</w:t>
      </w:r>
      <w:proofErr w:type="spellEnd"/>
    </w:p>
    <w:p w:rsidR="004F5E44" w:rsidRDefault="004F5E44" w:rsidP="004F5E44">
      <w:pPr>
        <w:pStyle w:val="ListParagraph"/>
        <w:numPr>
          <w:ilvl w:val="0"/>
          <w:numId w:val="5"/>
        </w:numPr>
      </w:pPr>
      <w:r>
        <w:t>Not Members:</w:t>
      </w:r>
    </w:p>
    <w:p w:rsidR="004F5E44" w:rsidRDefault="004F5E44" w:rsidP="004F5E44">
      <w:pPr>
        <w:pStyle w:val="ListParagraph"/>
        <w:numPr>
          <w:ilvl w:val="1"/>
          <w:numId w:val="5"/>
        </w:numPr>
      </w:pPr>
      <w:r>
        <w:t>b</w:t>
      </w:r>
    </w:p>
    <w:p w:rsidR="00803706" w:rsidRDefault="004F5E44" w:rsidP="00B32F58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∅</m:t>
        </m:r>
      </m:oMath>
    </w:p>
    <w:p w:rsidR="00803706" w:rsidRPr="00803706" w:rsidRDefault="00803706" w:rsidP="006D1860"/>
    <w:p w:rsidR="006D1860" w:rsidRDefault="006D1860" w:rsidP="006D1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1.21, p.86</w:t>
      </w:r>
    </w:p>
    <w:p w:rsidR="006D1860" w:rsidRDefault="00E24376" w:rsidP="006D1860">
      <w:pPr>
        <w:rPr>
          <w:b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5EFB01B" wp14:editId="3743E216">
                <wp:simplePos x="0" y="0"/>
                <wp:positionH relativeFrom="column">
                  <wp:posOffset>1619250</wp:posOffset>
                </wp:positionH>
                <wp:positionV relativeFrom="paragraph">
                  <wp:posOffset>108585</wp:posOffset>
                </wp:positionV>
                <wp:extent cx="312420" cy="322580"/>
                <wp:effectExtent l="0" t="0" r="0" b="127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76" w:rsidRPr="00171ABF" w:rsidRDefault="00E24376" w:rsidP="00E243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B01B" id="Text Box 287" o:spid="_x0000_s1073" type="#_x0000_t202" style="position:absolute;margin-left:127.5pt;margin-top:8.55pt;width:24.6pt;height:25.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" filled="f" stroked="f" strokeweight=".5pt">
                <v:textbox>
                  <w:txbxContent>
                    <w:p w:rsidR="00E24376" w:rsidRPr="00171ABF" w:rsidRDefault="00E24376" w:rsidP="00E24376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 w:rsidR="00DC7473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2453D82" wp14:editId="7555840F">
                <wp:simplePos x="0" y="0"/>
                <wp:positionH relativeFrom="column">
                  <wp:posOffset>2162175</wp:posOffset>
                </wp:positionH>
                <wp:positionV relativeFrom="paragraph">
                  <wp:posOffset>165735</wp:posOffset>
                </wp:positionV>
                <wp:extent cx="426720" cy="381000"/>
                <wp:effectExtent l="0" t="0" r="11430" b="19050"/>
                <wp:wrapNone/>
                <wp:docPr id="261" name="Flowchart: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6127" id="Flowchart: Connector 261" o:spid="_x0000_s1026" type="#_x0000_t120" style="position:absolute;margin-left:170.25pt;margin-top:13.05pt;width:33.6pt;height:30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 w:rsidR="00DC7473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B81980" wp14:editId="6DB72C9F">
                <wp:simplePos x="0" y="0"/>
                <wp:positionH relativeFrom="column">
                  <wp:posOffset>1028700</wp:posOffset>
                </wp:positionH>
                <wp:positionV relativeFrom="paragraph">
                  <wp:posOffset>165735</wp:posOffset>
                </wp:positionV>
                <wp:extent cx="426720" cy="381000"/>
                <wp:effectExtent l="0" t="0" r="11430" b="19050"/>
                <wp:wrapNone/>
                <wp:docPr id="262" name="Flowchart: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C90F" id="Flowchart: Connector 262" o:spid="_x0000_s1026" type="#_x0000_t120" style="position:absolute;margin-left:81pt;margin-top:13.05pt;width:33.6pt;height:30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proofErr w:type="gramStart"/>
      <w:r w:rsidR="004F5E44">
        <w:rPr>
          <w:b/>
        </w:rPr>
        <w:t>a</w:t>
      </w:r>
      <w:proofErr w:type="gramEnd"/>
      <w:r w:rsidR="004F5E44">
        <w:rPr>
          <w:b/>
        </w:rPr>
        <w:t>.</w:t>
      </w:r>
    </w:p>
    <w:p w:rsidR="004F5E44" w:rsidRDefault="00DC7473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3EEF92F" wp14:editId="01DA2505">
                <wp:simplePos x="0" y="0"/>
                <wp:positionH relativeFrom="column">
                  <wp:posOffset>2752725</wp:posOffset>
                </wp:positionH>
                <wp:positionV relativeFrom="paragraph">
                  <wp:posOffset>52705</wp:posOffset>
                </wp:positionV>
                <wp:extent cx="274320" cy="23622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473" w:rsidRDefault="00DC7473" w:rsidP="00DC747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F92F" id="Text Box 281" o:spid="_x0000_s1074" type="#_x0000_t202" style="position:absolute;margin-left:216.75pt;margin-top:4.15pt;width:21.6pt;height:18.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" filled="f" stroked="f" strokeweight=".5pt">
                <v:textbox>
                  <w:txbxContent>
                    <w:p w:rsidR="00DC7473" w:rsidRDefault="00DC7473" w:rsidP="00DC747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8CAD2FC" wp14:editId="080CE0CC">
                <wp:simplePos x="0" y="0"/>
                <wp:positionH relativeFrom="column">
                  <wp:posOffset>2543810</wp:posOffset>
                </wp:positionH>
                <wp:positionV relativeFrom="paragraph">
                  <wp:posOffset>53340</wp:posOffset>
                </wp:positionV>
                <wp:extent cx="45719" cy="262255"/>
                <wp:effectExtent l="38100" t="0" r="183515" b="80645"/>
                <wp:wrapNone/>
                <wp:docPr id="270" name="Curved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A790" id="Curved Connector 270" o:spid="_x0000_s1026" type="#_x0000_t38" style="position:absolute;margin-left:200.3pt;margin-top:4.2pt;width:3.6pt;height:20.65pt;rotation:180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" adj="-93977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118B505" wp14:editId="5BE56286">
                <wp:simplePos x="0" y="0"/>
                <wp:positionH relativeFrom="column">
                  <wp:posOffset>1123950</wp:posOffset>
                </wp:positionH>
                <wp:positionV relativeFrom="paragraph">
                  <wp:posOffset>53340</wp:posOffset>
                </wp:positionV>
                <wp:extent cx="274320" cy="23622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473" w:rsidRDefault="00DC7473" w:rsidP="00DC7473"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B505" id="Text Box 268" o:spid="_x0000_s1075" type="#_x0000_t202" style="position:absolute;margin-left:88.5pt;margin-top:4.2pt;width:21.6pt;height:18.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" filled="f" stroked="f" strokeweight=".5pt">
                <v:textbox>
                  <w:txbxContent>
                    <w:p w:rsidR="00DC7473" w:rsidRDefault="00DC7473" w:rsidP="00DC7473">
                      <w:proofErr w:type="gramStart"/>
                      <w: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A018321" wp14:editId="7710314C">
                <wp:simplePos x="0" y="0"/>
                <wp:positionH relativeFrom="column">
                  <wp:posOffset>2247900</wp:posOffset>
                </wp:positionH>
                <wp:positionV relativeFrom="paragraph">
                  <wp:posOffset>52705</wp:posOffset>
                </wp:positionV>
                <wp:extent cx="274320" cy="236220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473" w:rsidRDefault="00DC7473" w:rsidP="00DC747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8321" id="Text Box 267" o:spid="_x0000_s1076" type="#_x0000_t202" style="position:absolute;margin-left:177pt;margin-top:4.15pt;width:21.6pt;height:18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" filled="f" stroked="f" strokeweight=".5pt">
                <v:textbox>
                  <w:txbxContent>
                    <w:p w:rsidR="00DC7473" w:rsidRDefault="00DC7473" w:rsidP="00DC74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C7473" w:rsidRDefault="009D6EE9" w:rsidP="006D1860"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997AC72" wp14:editId="7ABF7AE9">
                <wp:simplePos x="0" y="0"/>
                <wp:positionH relativeFrom="column">
                  <wp:posOffset>714375</wp:posOffset>
                </wp:positionH>
                <wp:positionV relativeFrom="paragraph">
                  <wp:posOffset>15240</wp:posOffset>
                </wp:positionV>
                <wp:extent cx="327660" cy="0"/>
                <wp:effectExtent l="0" t="76200" r="15240" b="952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0707E" id="Straight Arrow Connector 289" o:spid="_x0000_s1026" type="#_x0000_t32" style="position:absolute;margin-left:56.25pt;margin-top:1.2pt;width:25.8pt;height:0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C747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EDB3342" wp14:editId="5A4A3322">
                <wp:simplePos x="0" y="0"/>
                <wp:positionH relativeFrom="column">
                  <wp:posOffset>2430781</wp:posOffset>
                </wp:positionH>
                <wp:positionV relativeFrom="paragraph">
                  <wp:posOffset>139065</wp:posOffset>
                </wp:positionV>
                <wp:extent cx="45719" cy="981075"/>
                <wp:effectExtent l="76200" t="38100" r="50165" b="2857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6430" id="Straight Arrow Connector 279" o:spid="_x0000_s1026" type="#_x0000_t32" style="position:absolute;margin-left:191.4pt;margin-top:10.95pt;width:3.6pt;height:77.2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C7473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98761E" wp14:editId="52F843C6">
                <wp:simplePos x="0" y="0"/>
                <wp:positionH relativeFrom="column">
                  <wp:posOffset>1485900</wp:posOffset>
                </wp:positionH>
                <wp:positionV relativeFrom="paragraph">
                  <wp:posOffset>15240</wp:posOffset>
                </wp:positionV>
                <wp:extent cx="640080" cy="0"/>
                <wp:effectExtent l="0" t="76200" r="26670" b="952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2D3DB" id="Straight Arrow Connector 264" o:spid="_x0000_s1026" type="#_x0000_t32" style="position:absolute;margin-left:117pt;margin-top:1.2pt;width:50.4pt;height:0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C7473" w:rsidRDefault="00DC7473" w:rsidP="006D186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94CEBE8" wp14:editId="3702E91E">
                <wp:simplePos x="0" y="0"/>
                <wp:positionH relativeFrom="column">
                  <wp:posOffset>2266950</wp:posOffset>
                </wp:positionH>
                <wp:positionV relativeFrom="paragraph">
                  <wp:posOffset>6350</wp:posOffset>
                </wp:positionV>
                <wp:extent cx="45719" cy="971550"/>
                <wp:effectExtent l="38100" t="0" r="69215" b="571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227E" id="Straight Arrow Connector 278" o:spid="_x0000_s1026" type="#_x0000_t32" style="position:absolute;margin-left:178.5pt;margin-top:.5pt;width:3.6pt;height:76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DC7473" w:rsidRDefault="00DC7473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33D5500" wp14:editId="62F2A15D">
                <wp:simplePos x="0" y="0"/>
                <wp:positionH relativeFrom="column">
                  <wp:posOffset>2447925</wp:posOffset>
                </wp:positionH>
                <wp:positionV relativeFrom="paragraph">
                  <wp:posOffset>133350</wp:posOffset>
                </wp:positionV>
                <wp:extent cx="274320" cy="23622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473" w:rsidRDefault="00DC7473" w:rsidP="00DC7473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5500" id="Text Box 282" o:spid="_x0000_s1077" type="#_x0000_t202" style="position:absolute;margin-left:192.75pt;margin-top:10.5pt;width:21.6pt;height:18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" filled="f" stroked="f" strokeweight=".5pt">
                <v:textbox>
                  <w:txbxContent>
                    <w:p w:rsidR="00DC7473" w:rsidRDefault="00DC7473" w:rsidP="00DC7473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12547C1" wp14:editId="5E3E6EDC">
                <wp:simplePos x="0" y="0"/>
                <wp:positionH relativeFrom="column">
                  <wp:posOffset>2038350</wp:posOffset>
                </wp:positionH>
                <wp:positionV relativeFrom="paragraph">
                  <wp:posOffset>121920</wp:posOffset>
                </wp:positionV>
                <wp:extent cx="274320" cy="23622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473" w:rsidRDefault="00DC7473" w:rsidP="00DC7473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47C1" id="Text Box 283" o:spid="_x0000_s1078" type="#_x0000_t202" style="position:absolute;margin-left:160.5pt;margin-top:9.6pt;width:21.6pt;height:18.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" filled="f" stroked="f" strokeweight=".5pt">
                <v:textbox>
                  <w:txbxContent>
                    <w:p w:rsidR="00DC7473" w:rsidRDefault="00DC7473" w:rsidP="00DC7473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C7473" w:rsidRDefault="00DC7473" w:rsidP="006D1860"/>
    <w:p w:rsidR="00DC7473" w:rsidRDefault="00DC7473" w:rsidP="006D1860"/>
    <w:p w:rsidR="00DC7473" w:rsidRDefault="00DC7473" w:rsidP="006D1860"/>
    <w:p w:rsidR="004F5E44" w:rsidRDefault="00DC7473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D302073" wp14:editId="1A59B3F8">
                <wp:simplePos x="0" y="0"/>
                <wp:positionH relativeFrom="column">
                  <wp:posOffset>2771775</wp:posOffset>
                </wp:positionH>
                <wp:positionV relativeFrom="paragraph">
                  <wp:posOffset>63500</wp:posOffset>
                </wp:positionV>
                <wp:extent cx="274320" cy="236220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473" w:rsidRDefault="00DC7473" w:rsidP="00DC747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2073" id="Text Box 280" o:spid="_x0000_s1079" type="#_x0000_t202" style="position:absolute;margin-left:218.25pt;margin-top:5pt;width:21.6pt;height:18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" filled="f" stroked="f" strokeweight=".5pt">
                <v:textbox>
                  <w:txbxContent>
                    <w:p w:rsidR="00DC7473" w:rsidRDefault="00DC7473" w:rsidP="00DC747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E5A02E9" wp14:editId="5E2EB255">
                <wp:simplePos x="0" y="0"/>
                <wp:positionH relativeFrom="column">
                  <wp:posOffset>2571750</wp:posOffset>
                </wp:positionH>
                <wp:positionV relativeFrom="paragraph">
                  <wp:posOffset>135255</wp:posOffset>
                </wp:positionV>
                <wp:extent cx="45719" cy="262255"/>
                <wp:effectExtent l="38100" t="0" r="183515" b="80645"/>
                <wp:wrapNone/>
                <wp:docPr id="271" name="Curved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57EA" id="Curved Connector 271" o:spid="_x0000_s1026" type="#_x0000_t38" style="position:absolute;margin-left:202.5pt;margin-top:10.65pt;width:3.6pt;height:20.65pt;rotation:180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" adj="-93977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07C534D" wp14:editId="7C948470">
                <wp:simplePos x="0" y="0"/>
                <wp:positionH relativeFrom="column">
                  <wp:posOffset>1114425</wp:posOffset>
                </wp:positionH>
                <wp:positionV relativeFrom="paragraph">
                  <wp:posOffset>125730</wp:posOffset>
                </wp:positionV>
                <wp:extent cx="274320" cy="236220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473" w:rsidRDefault="00DC7473" w:rsidP="00DC747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534D" id="Text Box 269" o:spid="_x0000_s1080" type="#_x0000_t202" style="position:absolute;margin-left:87.75pt;margin-top:9.9pt;width:21.6pt;height:18.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" filled="f" stroked="f" strokeweight=".5pt">
                <v:textbox>
                  <w:txbxContent>
                    <w:p w:rsidR="00DC7473" w:rsidRDefault="00DC7473" w:rsidP="00DC747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8A9CA3A" wp14:editId="54BFF18E">
                <wp:simplePos x="0" y="0"/>
                <wp:positionH relativeFrom="column">
                  <wp:posOffset>2266950</wp:posOffset>
                </wp:positionH>
                <wp:positionV relativeFrom="paragraph">
                  <wp:posOffset>135255</wp:posOffset>
                </wp:positionV>
                <wp:extent cx="274320" cy="236220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473" w:rsidRDefault="00DC7473" w:rsidP="00DC747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CA3A" id="Text Box 266" o:spid="_x0000_s1081" type="#_x0000_t202" style="position:absolute;margin-left:178.5pt;margin-top:10.65pt;width:21.6pt;height:18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" filled="f" stroked="f" strokeweight=".5pt">
                <v:textbox>
                  <w:txbxContent>
                    <w:p w:rsidR="00DC7473" w:rsidRDefault="00DC7473" w:rsidP="00DC74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2A2B04C" wp14:editId="16523A0A">
                <wp:simplePos x="0" y="0"/>
                <wp:positionH relativeFrom="column">
                  <wp:posOffset>2190750</wp:posOffset>
                </wp:positionH>
                <wp:positionV relativeFrom="paragraph">
                  <wp:posOffset>68580</wp:posOffset>
                </wp:positionV>
                <wp:extent cx="426720" cy="381000"/>
                <wp:effectExtent l="0" t="0" r="11430" b="19050"/>
                <wp:wrapNone/>
                <wp:docPr id="260" name="Flowchart: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EA41" id="Flowchart: Connector 260" o:spid="_x0000_s1026" type="#_x0000_t120" style="position:absolute;margin-left:172.5pt;margin-top:5.4pt;width:33.6pt;height:30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B8950B8" wp14:editId="0DEAA0CD">
                <wp:simplePos x="0" y="0"/>
                <wp:positionH relativeFrom="column">
                  <wp:posOffset>1038225</wp:posOffset>
                </wp:positionH>
                <wp:positionV relativeFrom="paragraph">
                  <wp:posOffset>68580</wp:posOffset>
                </wp:positionV>
                <wp:extent cx="426720" cy="381000"/>
                <wp:effectExtent l="19050" t="19050" r="30480" b="38100"/>
                <wp:wrapNone/>
                <wp:docPr id="263" name="Flowchart: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AA2B" id="Flowchart: Connector 263" o:spid="_x0000_s1026" type="#_x0000_t120" style="position:absolute;margin-left:81.75pt;margin-top:5.4pt;width:33.6pt;height:30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" fillcolor="white [3201]" strokecolor="black [3213]" strokeweight="4pt">
                <v:stroke linestyle="thinThin" joinstyle="miter"/>
              </v:shape>
            </w:pict>
          </mc:Fallback>
        </mc:AlternateContent>
      </w:r>
    </w:p>
    <w:p w:rsidR="004F5E44" w:rsidRDefault="00E24376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579D3AA" wp14:editId="6DB9F606">
                <wp:simplePos x="0" y="0"/>
                <wp:positionH relativeFrom="column">
                  <wp:posOffset>1704975</wp:posOffset>
                </wp:positionH>
                <wp:positionV relativeFrom="paragraph">
                  <wp:posOffset>29210</wp:posOffset>
                </wp:positionV>
                <wp:extent cx="312420" cy="322580"/>
                <wp:effectExtent l="0" t="0" r="0" b="127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76" w:rsidRPr="00171ABF" w:rsidRDefault="00E24376" w:rsidP="00E243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D3AA" id="Text Box 286" o:spid="_x0000_s1082" type="#_x0000_t202" style="position:absolute;margin-left:134.25pt;margin-top:2.3pt;width:24.6pt;height:25.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" filled="f" stroked="f" strokeweight=".5pt">
                <v:textbox>
                  <w:txbxContent>
                    <w:p w:rsidR="00E24376" w:rsidRPr="00171ABF" w:rsidRDefault="00E24376" w:rsidP="00E24376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 w:rsidR="00DC7473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2203925" wp14:editId="793D08BE">
                <wp:simplePos x="0" y="0"/>
                <wp:positionH relativeFrom="column">
                  <wp:posOffset>1514475</wp:posOffset>
                </wp:positionH>
                <wp:positionV relativeFrom="paragraph">
                  <wp:posOffset>88265</wp:posOffset>
                </wp:positionV>
                <wp:extent cx="640080" cy="0"/>
                <wp:effectExtent l="38100" t="76200" r="0" b="952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17237" id="Straight Arrow Connector 265" o:spid="_x0000_s1026" type="#_x0000_t32" style="position:absolute;margin-left:119.25pt;margin-top:6.95pt;width:50.4pt;height:0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DC7473" w:rsidRDefault="00DC7473" w:rsidP="006D1860"/>
    <w:p w:rsidR="00DC7473" w:rsidRDefault="00DC7473" w:rsidP="006D1860"/>
    <w:p w:rsidR="00DC7473" w:rsidRDefault="00DC7473" w:rsidP="006D1860"/>
    <w:p w:rsidR="00DC7473" w:rsidRDefault="00DC7473" w:rsidP="006D1860"/>
    <w:p w:rsidR="00DC7473" w:rsidRDefault="00DC7473" w:rsidP="006D1860"/>
    <w:p w:rsidR="004F5E44" w:rsidRDefault="004F5E44" w:rsidP="006D1860"/>
    <w:p w:rsidR="009D6EE9" w:rsidRDefault="009D6EE9" w:rsidP="006D1860"/>
    <w:p w:rsidR="009D6EE9" w:rsidRDefault="009D6EE9" w:rsidP="006D1860"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A8FBA30" wp14:editId="66E67E54">
                <wp:simplePos x="0" y="0"/>
                <wp:positionH relativeFrom="column">
                  <wp:posOffset>1914525</wp:posOffset>
                </wp:positionH>
                <wp:positionV relativeFrom="paragraph">
                  <wp:posOffset>156845</wp:posOffset>
                </wp:positionV>
                <wp:extent cx="426720" cy="381000"/>
                <wp:effectExtent l="0" t="0" r="11430" b="19050"/>
                <wp:wrapNone/>
                <wp:docPr id="294" name="Flowchart: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FAD7" id="Flowchart: Connector 294" o:spid="_x0000_s1026" type="#_x0000_t120" style="position:absolute;margin-left:150.75pt;margin-top:12.35pt;width:33.6pt;height:30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38953E1" wp14:editId="36639FC7">
                <wp:simplePos x="0" y="0"/>
                <wp:positionH relativeFrom="column">
                  <wp:posOffset>1362075</wp:posOffset>
                </wp:positionH>
                <wp:positionV relativeFrom="paragraph">
                  <wp:posOffset>109220</wp:posOffset>
                </wp:positionV>
                <wp:extent cx="312420" cy="322580"/>
                <wp:effectExtent l="0" t="0" r="0" b="127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E9" w:rsidRPr="00171ABF" w:rsidRDefault="009D6EE9" w:rsidP="009D6E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53E1" id="Text Box 296" o:spid="_x0000_s1083" type="#_x0000_t202" style="position:absolute;margin-left:107.25pt;margin-top:8.6pt;width:24.6pt;height:25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" filled="f" stroked="f" strokeweight=".5pt">
                <v:textbox>
                  <w:txbxContent>
                    <w:p w:rsidR="009D6EE9" w:rsidRPr="00171ABF" w:rsidRDefault="009D6EE9" w:rsidP="009D6EE9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6F5623F" wp14:editId="2EC6D345">
                <wp:simplePos x="0" y="0"/>
                <wp:positionH relativeFrom="column">
                  <wp:posOffset>809625</wp:posOffset>
                </wp:positionH>
                <wp:positionV relativeFrom="paragraph">
                  <wp:posOffset>162560</wp:posOffset>
                </wp:positionV>
                <wp:extent cx="426720" cy="381000"/>
                <wp:effectExtent l="0" t="0" r="11430" b="19050"/>
                <wp:wrapNone/>
                <wp:docPr id="288" name="Flowchart: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DC5A" id="Flowchart: Connector 288" o:spid="_x0000_s1026" type="#_x0000_t120" style="position:absolute;margin-left:63.75pt;margin-top:12.8pt;width:33.6pt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</w:p>
    <w:p w:rsidR="009D6EE9" w:rsidRDefault="009D6EE9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FF846A2" wp14:editId="02BAA04E">
                <wp:simplePos x="0" y="0"/>
                <wp:positionH relativeFrom="column">
                  <wp:posOffset>2514600</wp:posOffset>
                </wp:positionH>
                <wp:positionV relativeFrom="paragraph">
                  <wp:posOffset>43815</wp:posOffset>
                </wp:positionV>
                <wp:extent cx="609600" cy="276225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E9" w:rsidRPr="009D6EE9" w:rsidRDefault="009D6EE9" w:rsidP="009D6EE9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bb∪a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46A2" id="Text Box 300" o:spid="_x0000_s1084" type="#_x0000_t202" style="position:absolute;margin-left:198pt;margin-top:3.45pt;width:48pt;height:21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" filled="f" stroked="f" strokeweight=".5pt">
                <v:textbox>
                  <w:txbxContent>
                    <w:p w:rsidR="009D6EE9" w:rsidRPr="009D6EE9" w:rsidRDefault="009D6EE9" w:rsidP="009D6EE9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bb∪a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CA46F95" wp14:editId="5B597727">
                <wp:simplePos x="0" y="0"/>
                <wp:positionH relativeFrom="column">
                  <wp:posOffset>1981200</wp:posOffset>
                </wp:positionH>
                <wp:positionV relativeFrom="paragraph">
                  <wp:posOffset>62865</wp:posOffset>
                </wp:positionV>
                <wp:extent cx="274320" cy="23622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E9" w:rsidRDefault="009D6EE9" w:rsidP="009D6EE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6F95" id="Text Box 299" o:spid="_x0000_s1085" type="#_x0000_t202" style="position:absolute;margin-left:156pt;margin-top:4.95pt;width:21.6pt;height:18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" filled="f" stroked="f" strokeweight=".5pt">
                <v:textbox>
                  <w:txbxContent>
                    <w:p w:rsidR="009D6EE9" w:rsidRDefault="009D6EE9" w:rsidP="009D6EE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23D03B7" wp14:editId="49C43036">
                <wp:simplePos x="0" y="0"/>
                <wp:positionH relativeFrom="column">
                  <wp:posOffset>2305050</wp:posOffset>
                </wp:positionH>
                <wp:positionV relativeFrom="paragraph">
                  <wp:posOffset>62865</wp:posOffset>
                </wp:positionV>
                <wp:extent cx="45719" cy="262255"/>
                <wp:effectExtent l="38100" t="0" r="183515" b="80645"/>
                <wp:wrapNone/>
                <wp:docPr id="297" name="Curved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DC9A" id="Curved Connector 297" o:spid="_x0000_s1026" type="#_x0000_t38" style="position:absolute;margin-left:181.5pt;margin-top:4.95pt;width:3.6pt;height:20.65pt;rotation:180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" adj="-93977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67A7252" wp14:editId="22805A14">
                <wp:simplePos x="0" y="0"/>
                <wp:positionH relativeFrom="column">
                  <wp:posOffset>904875</wp:posOffset>
                </wp:positionH>
                <wp:positionV relativeFrom="paragraph">
                  <wp:posOffset>62865</wp:posOffset>
                </wp:positionV>
                <wp:extent cx="274320" cy="23622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E9" w:rsidRDefault="009D6EE9" w:rsidP="009D6EE9"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7252" id="Text Box 293" o:spid="_x0000_s1086" type="#_x0000_t202" style="position:absolute;margin-left:71.25pt;margin-top:4.95pt;width:21.6pt;height:18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" filled="f" stroked="f" strokeweight=".5pt">
                <v:textbox>
                  <w:txbxContent>
                    <w:p w:rsidR="009D6EE9" w:rsidRDefault="009D6EE9" w:rsidP="009D6EE9">
                      <w:proofErr w:type="gramStart"/>
                      <w: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D6EE9" w:rsidRDefault="009D6EE9" w:rsidP="006D1860"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8FFB8E" wp14:editId="0EB25C58">
                <wp:simplePos x="0" y="0"/>
                <wp:positionH relativeFrom="column">
                  <wp:posOffset>1247775</wp:posOffset>
                </wp:positionH>
                <wp:positionV relativeFrom="paragraph">
                  <wp:posOffset>15875</wp:posOffset>
                </wp:positionV>
                <wp:extent cx="640080" cy="0"/>
                <wp:effectExtent l="0" t="76200" r="26670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9C300" id="Straight Arrow Connector 295" o:spid="_x0000_s1026" type="#_x0000_t32" style="position:absolute;margin-left:98.25pt;margin-top:1.25pt;width:50.4pt;height:0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B8D4E2B" wp14:editId="26FCBC49">
                <wp:simplePos x="0" y="0"/>
                <wp:positionH relativeFrom="column">
                  <wp:posOffset>476250</wp:posOffset>
                </wp:positionH>
                <wp:positionV relativeFrom="paragraph">
                  <wp:posOffset>12065</wp:posOffset>
                </wp:positionV>
                <wp:extent cx="327660" cy="0"/>
                <wp:effectExtent l="0" t="76200" r="15240" b="952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DE38F" id="Straight Arrow Connector 290" o:spid="_x0000_s1026" type="#_x0000_t32" style="position:absolute;margin-left:37.5pt;margin-top:.95pt;width:25.8pt;height:0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9D6EE9" w:rsidRDefault="009D6EE9" w:rsidP="006D186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8D00F51" wp14:editId="70E8653F">
                <wp:simplePos x="0" y="0"/>
                <wp:positionH relativeFrom="column">
                  <wp:posOffset>1190625</wp:posOffset>
                </wp:positionH>
                <wp:positionV relativeFrom="paragraph">
                  <wp:posOffset>17145</wp:posOffset>
                </wp:positionV>
                <wp:extent cx="857250" cy="1009650"/>
                <wp:effectExtent l="38100" t="0" r="19050" b="571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6CD14" id="Straight Arrow Connector 298" o:spid="_x0000_s1026" type="#_x0000_t32" style="position:absolute;margin-left:93.75pt;margin-top:1.35pt;width:67.5pt;height:79.5pt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9D6EE9" w:rsidRDefault="009D6EE9" w:rsidP="006D1860"/>
    <w:p w:rsidR="009D6EE9" w:rsidRDefault="009D6EE9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3A87BC8" wp14:editId="21A198BA">
                <wp:simplePos x="0" y="0"/>
                <wp:positionH relativeFrom="column">
                  <wp:posOffset>1714500</wp:posOffset>
                </wp:positionH>
                <wp:positionV relativeFrom="paragraph">
                  <wp:posOffset>46990</wp:posOffset>
                </wp:positionV>
                <wp:extent cx="781050" cy="276225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E9" w:rsidRPr="009D6EE9" w:rsidRDefault="009D6EE9" w:rsidP="009D6EE9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bb∪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7BC8" id="Text Box 302" o:spid="_x0000_s1087" type="#_x0000_t202" style="position:absolute;margin-left:135pt;margin-top:3.7pt;width:61.5pt;height:21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" filled="f" stroked="f" strokeweight=".5pt">
                <v:textbox>
                  <w:txbxContent>
                    <w:p w:rsidR="009D6EE9" w:rsidRPr="009D6EE9" w:rsidRDefault="009D6EE9" w:rsidP="009D6EE9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bb∪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F6CCECB" wp14:editId="1C461691">
                <wp:simplePos x="0" y="0"/>
                <wp:positionH relativeFrom="column">
                  <wp:posOffset>1647825</wp:posOffset>
                </wp:positionH>
                <wp:positionV relativeFrom="paragraph">
                  <wp:posOffset>94615</wp:posOffset>
                </wp:positionV>
                <wp:extent cx="274320" cy="23622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E9" w:rsidRDefault="009D6EE9" w:rsidP="009D6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CECB" id="Text Box 301" o:spid="_x0000_s1088" type="#_x0000_t202" style="position:absolute;margin-left:129.75pt;margin-top:7.45pt;width:21.6pt;height:18.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" filled="f" stroked="f" strokeweight=".5pt">
                <v:textbox>
                  <w:txbxContent>
                    <w:p w:rsidR="009D6EE9" w:rsidRDefault="009D6EE9" w:rsidP="009D6EE9"/>
                  </w:txbxContent>
                </v:textbox>
              </v:shape>
            </w:pict>
          </mc:Fallback>
        </mc:AlternateContent>
      </w:r>
    </w:p>
    <w:p w:rsidR="009D6EE9" w:rsidRDefault="009D6EE9" w:rsidP="006D1860"/>
    <w:p w:rsidR="009D6EE9" w:rsidRDefault="009D6EE9" w:rsidP="006D1860"/>
    <w:p w:rsidR="009D6EE9" w:rsidRDefault="009D6EE9" w:rsidP="006D1860"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7DC83D4" wp14:editId="71BA3CF8">
                <wp:simplePos x="0" y="0"/>
                <wp:positionH relativeFrom="column">
                  <wp:posOffset>838200</wp:posOffset>
                </wp:positionH>
                <wp:positionV relativeFrom="paragraph">
                  <wp:posOffset>135890</wp:posOffset>
                </wp:positionV>
                <wp:extent cx="426720" cy="381000"/>
                <wp:effectExtent l="19050" t="19050" r="30480" b="38100"/>
                <wp:wrapNone/>
                <wp:docPr id="291" name="Flowchart: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15B8" id="Flowchart: Connector 291" o:spid="_x0000_s1026" type="#_x0000_t120" style="position:absolute;margin-left:66pt;margin-top:10.7pt;width:33.6pt;height:30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" fillcolor="white [3201]" strokecolor="black [3213]" strokeweight="4pt">
                <v:stroke linestyle="thinThin" joinstyle="miter"/>
              </v:shape>
            </w:pict>
          </mc:Fallback>
        </mc:AlternateContent>
      </w:r>
    </w:p>
    <w:p w:rsidR="009D6EE9" w:rsidRDefault="009D6EE9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0C1F7F3" wp14:editId="7C51D082">
                <wp:simplePos x="0" y="0"/>
                <wp:positionH relativeFrom="column">
                  <wp:posOffset>914400</wp:posOffset>
                </wp:positionH>
                <wp:positionV relativeFrom="paragraph">
                  <wp:posOffset>31750</wp:posOffset>
                </wp:positionV>
                <wp:extent cx="274320" cy="23622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E9" w:rsidRDefault="009D6EE9" w:rsidP="009D6EE9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F7F3" id="Text Box 292" o:spid="_x0000_s1089" type="#_x0000_t202" style="position:absolute;margin-left:1in;margin-top:2.5pt;width:21.6pt;height:18.6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" filled="f" stroked="f" strokeweight=".5pt">
                <v:textbox>
                  <w:txbxContent>
                    <w:p w:rsidR="009D6EE9" w:rsidRDefault="009D6EE9" w:rsidP="009D6EE9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D6EE9" w:rsidRDefault="009D6EE9" w:rsidP="006D1860"/>
    <w:p w:rsidR="009D6EE9" w:rsidRDefault="009D6EE9" w:rsidP="006D1860"/>
    <w:p w:rsidR="009D6EE9" w:rsidRDefault="009D6EE9" w:rsidP="006D1860"/>
    <w:p w:rsidR="009D6EE9" w:rsidRDefault="00FC4A23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9B90402" wp14:editId="79DBB96F">
                <wp:simplePos x="0" y="0"/>
                <wp:positionH relativeFrom="column">
                  <wp:posOffset>1323975</wp:posOffset>
                </wp:positionH>
                <wp:positionV relativeFrom="paragraph">
                  <wp:posOffset>46990</wp:posOffset>
                </wp:positionV>
                <wp:extent cx="781050" cy="276225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A23" w:rsidRPr="009D6EE9" w:rsidRDefault="00FC4A23" w:rsidP="00FC4A2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(bb∪a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0402" id="Text Box 309" o:spid="_x0000_s1090" type="#_x0000_t202" style="position:absolute;margin-left:104.25pt;margin-top:3.7pt;width:61.5pt;height:21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" filled="f" stroked="f" strokeweight=".5pt">
                <v:textbox>
                  <w:txbxContent>
                    <w:p w:rsidR="00FC4A23" w:rsidRPr="009D6EE9" w:rsidRDefault="00FC4A23" w:rsidP="00FC4A2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(bb∪a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6EE9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D65C910" wp14:editId="44DF60D3">
                <wp:simplePos x="0" y="0"/>
                <wp:positionH relativeFrom="column">
                  <wp:posOffset>628650</wp:posOffset>
                </wp:positionH>
                <wp:positionV relativeFrom="paragraph">
                  <wp:posOffset>161290</wp:posOffset>
                </wp:positionV>
                <wp:extent cx="274320" cy="236220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E9" w:rsidRDefault="009D6EE9" w:rsidP="009D6EE9"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C910" id="Text Box 308" o:spid="_x0000_s1091" type="#_x0000_t202" style="position:absolute;margin-left:49.5pt;margin-top:12.7pt;width:21.6pt;height:18.6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" filled="f" stroked="f" strokeweight=".5pt">
                <v:textbox>
                  <w:txbxContent>
                    <w:p w:rsidR="009D6EE9" w:rsidRDefault="009D6EE9" w:rsidP="009D6EE9">
                      <w:proofErr w:type="gramStart"/>
                      <w: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6EE9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8925BCA" wp14:editId="31D825C2">
                <wp:simplePos x="0" y="0"/>
                <wp:positionH relativeFrom="column">
                  <wp:posOffset>2609850</wp:posOffset>
                </wp:positionH>
                <wp:positionV relativeFrom="paragraph">
                  <wp:posOffset>161290</wp:posOffset>
                </wp:positionV>
                <wp:extent cx="274320" cy="236220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E9" w:rsidRDefault="009D6EE9" w:rsidP="009D6EE9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5BCA" id="Text Box 307" o:spid="_x0000_s1092" type="#_x0000_t202" style="position:absolute;margin-left:205.5pt;margin-top:12.7pt;width:21.6pt;height:18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" filled="f" stroked="f" strokeweight=".5pt">
                <v:textbox>
                  <w:txbxContent>
                    <w:p w:rsidR="009D6EE9" w:rsidRDefault="009D6EE9" w:rsidP="009D6EE9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6EE9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C2D40FE" wp14:editId="7F232EFB">
                <wp:simplePos x="0" y="0"/>
                <wp:positionH relativeFrom="column">
                  <wp:posOffset>2524125</wp:posOffset>
                </wp:positionH>
                <wp:positionV relativeFrom="paragraph">
                  <wp:posOffset>104140</wp:posOffset>
                </wp:positionV>
                <wp:extent cx="426720" cy="381000"/>
                <wp:effectExtent l="19050" t="19050" r="30480" b="38100"/>
                <wp:wrapNone/>
                <wp:docPr id="305" name="Flowchart: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97D8" id="Flowchart: Connector 305" o:spid="_x0000_s1026" type="#_x0000_t120" style="position:absolute;margin-left:198.75pt;margin-top:8.2pt;width:33.6pt;height:30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="009D6EE9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CE43CE" wp14:editId="1B0BE99D">
                <wp:simplePos x="0" y="0"/>
                <wp:positionH relativeFrom="column">
                  <wp:posOffset>533400</wp:posOffset>
                </wp:positionH>
                <wp:positionV relativeFrom="paragraph">
                  <wp:posOffset>104140</wp:posOffset>
                </wp:positionV>
                <wp:extent cx="426720" cy="381000"/>
                <wp:effectExtent l="0" t="0" r="11430" b="19050"/>
                <wp:wrapNone/>
                <wp:docPr id="303" name="Flowchart: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C019" id="Flowchart: Connector 303" o:spid="_x0000_s1026" type="#_x0000_t120" style="position:absolute;margin-left:42pt;margin-top:8.2pt;width:33.6pt;height:30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</w:p>
    <w:p w:rsidR="009D6EE9" w:rsidRDefault="009D6EE9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30DF338" wp14:editId="39387440">
                <wp:simplePos x="0" y="0"/>
                <wp:positionH relativeFrom="column">
                  <wp:posOffset>981075</wp:posOffset>
                </wp:positionH>
                <wp:positionV relativeFrom="paragraph">
                  <wp:posOffset>123825</wp:posOffset>
                </wp:positionV>
                <wp:extent cx="1504950" cy="9525"/>
                <wp:effectExtent l="0" t="76200" r="19050" b="8572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B93BF" id="Straight Arrow Connector 306" o:spid="_x0000_s1026" type="#_x0000_t32" style="position:absolute;margin-left:77.25pt;margin-top:9.75pt;width:118.5pt;height:.75pt;flip:y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5D08AF9" wp14:editId="6C70567C">
                <wp:simplePos x="0" y="0"/>
                <wp:positionH relativeFrom="column">
                  <wp:posOffset>219075</wp:posOffset>
                </wp:positionH>
                <wp:positionV relativeFrom="paragraph">
                  <wp:posOffset>133350</wp:posOffset>
                </wp:positionV>
                <wp:extent cx="327660" cy="0"/>
                <wp:effectExtent l="0" t="76200" r="15240" b="952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51D33" id="Straight Arrow Connector 304" o:spid="_x0000_s1026" type="#_x0000_t32" style="position:absolute;margin-left:17.25pt;margin-top:10.5pt;width:25.8pt;height:0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9D6EE9" w:rsidRDefault="009D6EE9" w:rsidP="006D1860"/>
    <w:p w:rsidR="009D6EE9" w:rsidRPr="004F5E44" w:rsidRDefault="009D6EE9" w:rsidP="006D1860"/>
    <w:p w:rsidR="006D1860" w:rsidRDefault="006D1860" w:rsidP="006D1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</w:p>
    <w:p w:rsidR="00687A74" w:rsidRDefault="00687A74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1D2D238" wp14:editId="1FD79021">
                <wp:simplePos x="0" y="0"/>
                <wp:positionH relativeFrom="column">
                  <wp:posOffset>3152775</wp:posOffset>
                </wp:positionH>
                <wp:positionV relativeFrom="paragraph">
                  <wp:posOffset>31750</wp:posOffset>
                </wp:positionV>
                <wp:extent cx="419100" cy="285750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A74" w:rsidRDefault="00687A74" w:rsidP="00687A74">
                            <w:proofErr w:type="spellStart"/>
                            <w:proofErr w:type="gramStart"/>
                            <w:r>
                              <w:t>a,</w:t>
                            </w:r>
                            <w:proofErr w:type="gramEnd"/>
                            <w: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D238" id="Text Box 323" o:spid="_x0000_s1093" type="#_x0000_t202" style="position:absolute;margin-left:248.25pt;margin-top:2.5pt;width:33pt;height:22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S/gwIAAG0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" filled="f" stroked="f" strokeweight=".5pt">
                <v:textbox>
                  <w:txbxContent>
                    <w:p w:rsidR="00687A74" w:rsidRDefault="00687A74" w:rsidP="00687A74">
                      <w:proofErr w:type="spellStart"/>
                      <w:proofErr w:type="gramStart"/>
                      <w:r>
                        <w:t>a,</w:t>
                      </w:r>
                      <w:proofErr w:type="gramEnd"/>
                      <w: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BC0F70A" wp14:editId="24D20530">
                <wp:simplePos x="0" y="0"/>
                <wp:positionH relativeFrom="column">
                  <wp:posOffset>533400</wp:posOffset>
                </wp:positionH>
                <wp:positionV relativeFrom="paragraph">
                  <wp:posOffset>46355</wp:posOffset>
                </wp:positionV>
                <wp:extent cx="274320" cy="236220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A74" w:rsidRDefault="00687A74" w:rsidP="00687A74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F70A" id="Text Box 324" o:spid="_x0000_s1094" type="#_x0000_t202" style="position:absolute;margin-left:42pt;margin-top:3.65pt;width:21.6pt;height:18.6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" filled="f" stroked="f" strokeweight=".5pt">
                <v:textbox>
                  <w:txbxContent>
                    <w:p w:rsidR="00687A74" w:rsidRDefault="00687A74" w:rsidP="00687A74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81DD203" wp14:editId="1B0E932F">
                <wp:simplePos x="0" y="0"/>
                <wp:positionH relativeFrom="column">
                  <wp:posOffset>1666875</wp:posOffset>
                </wp:positionH>
                <wp:positionV relativeFrom="paragraph">
                  <wp:posOffset>12700</wp:posOffset>
                </wp:positionV>
                <wp:extent cx="274320" cy="236220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A74" w:rsidRDefault="00687A74" w:rsidP="00687A74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D203" id="Text Box 325" o:spid="_x0000_s1095" type="#_x0000_t202" style="position:absolute;margin-left:131.25pt;margin-top:1pt;width:21.6pt;height:18.6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" filled="f" stroked="f" strokeweight=".5pt">
                <v:textbox>
                  <w:txbxContent>
                    <w:p w:rsidR="00687A74" w:rsidRDefault="00687A74" w:rsidP="00687A74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D1860" w:rsidRDefault="00687A74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874A969" wp14:editId="5E942252">
                <wp:simplePos x="0" y="0"/>
                <wp:positionH relativeFrom="column">
                  <wp:posOffset>2381250</wp:posOffset>
                </wp:positionH>
                <wp:positionV relativeFrom="paragraph">
                  <wp:posOffset>146685</wp:posOffset>
                </wp:positionV>
                <wp:extent cx="274320" cy="236220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A74" w:rsidRDefault="00687A74" w:rsidP="00687A74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A969" id="Text Box 322" o:spid="_x0000_s1096" type="#_x0000_t202" style="position:absolute;margin-left:187.5pt;margin-top:11.55pt;width:21.6pt;height:18.6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" filled="f" stroked="f" strokeweight=".5pt">
                <v:textbox>
                  <w:txbxContent>
                    <w:p w:rsidR="00687A74" w:rsidRDefault="00687A74" w:rsidP="00687A74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3F58352" wp14:editId="2CBBD155">
                <wp:simplePos x="0" y="0"/>
                <wp:positionH relativeFrom="column">
                  <wp:posOffset>1219200</wp:posOffset>
                </wp:positionH>
                <wp:positionV relativeFrom="paragraph">
                  <wp:posOffset>170815</wp:posOffset>
                </wp:positionV>
                <wp:extent cx="274320" cy="236220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A74" w:rsidRDefault="00687A74" w:rsidP="00687A74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8352" id="Text Box 321" o:spid="_x0000_s1097" type="#_x0000_t202" style="position:absolute;margin-left:96pt;margin-top:13.45pt;width:21.6pt;height:18.6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" filled="f" stroked="f" strokeweight=".5pt">
                <v:textbox>
                  <w:txbxContent>
                    <w:p w:rsidR="00687A74" w:rsidRDefault="00687A74" w:rsidP="00687A74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C5A7D20" wp14:editId="767F06E5">
                <wp:simplePos x="0" y="0"/>
                <wp:positionH relativeFrom="column">
                  <wp:posOffset>3067050</wp:posOffset>
                </wp:positionH>
                <wp:positionV relativeFrom="paragraph">
                  <wp:posOffset>79375</wp:posOffset>
                </wp:positionV>
                <wp:extent cx="45719" cy="262255"/>
                <wp:effectExtent l="0" t="203835" r="55880" b="55880"/>
                <wp:wrapNone/>
                <wp:docPr id="319" name="Curved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E59E" id="Curved Connector 319" o:spid="_x0000_s1026" type="#_x0000_t38" style="position:absolute;margin-left:241.5pt;margin-top:6.25pt;width:3.6pt;height:20.65pt;rotation:-90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23869F8" wp14:editId="4945FC6D">
                <wp:simplePos x="0" y="0"/>
                <wp:positionH relativeFrom="column">
                  <wp:posOffset>1914525</wp:posOffset>
                </wp:positionH>
                <wp:positionV relativeFrom="paragraph">
                  <wp:posOffset>107315</wp:posOffset>
                </wp:positionV>
                <wp:extent cx="45719" cy="262255"/>
                <wp:effectExtent l="0" t="203835" r="55880" b="55880"/>
                <wp:wrapNone/>
                <wp:docPr id="317" name="Curved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0F52" id="Curved Connector 317" o:spid="_x0000_s1026" type="#_x0000_t38" style="position:absolute;margin-left:150.75pt;margin-top:8.45pt;width:3.6pt;height:20.65pt;rotation:-90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" adj="-93977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CF1B752" wp14:editId="0012877B">
                <wp:simplePos x="0" y="0"/>
                <wp:positionH relativeFrom="column">
                  <wp:posOffset>2876550</wp:posOffset>
                </wp:positionH>
                <wp:positionV relativeFrom="paragraph">
                  <wp:posOffset>194310</wp:posOffset>
                </wp:positionV>
                <wp:extent cx="426720" cy="381000"/>
                <wp:effectExtent l="19050" t="19050" r="30480" b="38100"/>
                <wp:wrapNone/>
                <wp:docPr id="318" name="Flowchart: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952D6" id="Flowchart: Connector 318" o:spid="_x0000_s1026" type="#_x0000_t120" style="position:absolute;margin-left:226.5pt;margin-top:15.3pt;width:33.6pt;height:30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1E4201F" wp14:editId="07B12613">
                <wp:simplePos x="0" y="0"/>
                <wp:positionH relativeFrom="column">
                  <wp:posOffset>2200275</wp:posOffset>
                </wp:positionH>
                <wp:positionV relativeFrom="paragraph">
                  <wp:posOffset>384810</wp:posOffset>
                </wp:positionV>
                <wp:extent cx="640080" cy="0"/>
                <wp:effectExtent l="0" t="76200" r="26670" b="9525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727CF" id="Straight Arrow Connector 316" o:spid="_x0000_s1026" type="#_x0000_t32" style="position:absolute;margin-left:173.25pt;margin-top:30.3pt;width:50.4pt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20E5BBA" wp14:editId="6BE1CA94">
                <wp:simplePos x="0" y="0"/>
                <wp:positionH relativeFrom="column">
                  <wp:posOffset>1743075</wp:posOffset>
                </wp:positionH>
                <wp:positionV relativeFrom="paragraph">
                  <wp:posOffset>194310</wp:posOffset>
                </wp:positionV>
                <wp:extent cx="426720" cy="381000"/>
                <wp:effectExtent l="0" t="0" r="11430" b="19050"/>
                <wp:wrapNone/>
                <wp:docPr id="314" name="Flowchart: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C18E" id="Flowchart: Connector 314" o:spid="_x0000_s1026" type="#_x0000_t120" style="position:absolute;margin-left:137.25pt;margin-top:15.3pt;width:33.6pt;height:30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" fillcolor="white [3201]" strokecolor="black [3213]" strokeweight="1pt">
                <v:stroke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0259211" wp14:editId="4C616B38">
                <wp:simplePos x="0" y="0"/>
                <wp:positionH relativeFrom="column">
                  <wp:posOffset>1076325</wp:posOffset>
                </wp:positionH>
                <wp:positionV relativeFrom="paragraph">
                  <wp:posOffset>394335</wp:posOffset>
                </wp:positionV>
                <wp:extent cx="640080" cy="0"/>
                <wp:effectExtent l="0" t="76200" r="26670" b="952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B44F9" id="Straight Arrow Connector 313" o:spid="_x0000_s1026" type="#_x0000_t32" style="position:absolute;margin-left:84.75pt;margin-top:31.05pt;width:50.4pt;height:0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05B2367" wp14:editId="5369FB03">
                <wp:simplePos x="0" y="0"/>
                <wp:positionH relativeFrom="column">
                  <wp:posOffset>790575</wp:posOffset>
                </wp:positionH>
                <wp:positionV relativeFrom="paragraph">
                  <wp:posOffset>116840</wp:posOffset>
                </wp:positionV>
                <wp:extent cx="45719" cy="262255"/>
                <wp:effectExtent l="0" t="203835" r="55880" b="55880"/>
                <wp:wrapNone/>
                <wp:docPr id="312" name="Curved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3294" id="Curved Connector 312" o:spid="_x0000_s1026" type="#_x0000_t38" style="position:absolute;margin-left:62.25pt;margin-top:9.2pt;width:3.6pt;height:20.65pt;rotation:-90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3CF7EB4" wp14:editId="6A3C8658">
                <wp:simplePos x="0" y="0"/>
                <wp:positionH relativeFrom="column">
                  <wp:posOffset>285750</wp:posOffset>
                </wp:positionH>
                <wp:positionV relativeFrom="paragraph">
                  <wp:posOffset>422275</wp:posOffset>
                </wp:positionV>
                <wp:extent cx="327660" cy="0"/>
                <wp:effectExtent l="0" t="76200" r="15240" b="952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DE8AA" id="Straight Arrow Connector 311" o:spid="_x0000_s1026" type="#_x0000_t32" style="position:absolute;margin-left:22.5pt;margin-top:33.25pt;width:25.8pt;height:0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EFADEB2" wp14:editId="693E2EC0">
                <wp:simplePos x="0" y="0"/>
                <wp:positionH relativeFrom="column">
                  <wp:posOffset>619125</wp:posOffset>
                </wp:positionH>
                <wp:positionV relativeFrom="paragraph">
                  <wp:posOffset>222250</wp:posOffset>
                </wp:positionV>
                <wp:extent cx="426720" cy="381000"/>
                <wp:effectExtent l="0" t="0" r="11430" b="19050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57EA" id="Flowchart: Connector 310" o:spid="_x0000_s1026" type="#_x0000_t120" style="position:absolute;margin-left:48.75pt;margin-top:17.5pt;width:33.6pt;height:30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</w:t>
      </w:r>
    </w:p>
    <w:p w:rsidR="00687A74" w:rsidRDefault="00687A74" w:rsidP="006D1860"/>
    <w:p w:rsidR="00687A74" w:rsidRDefault="00687A74" w:rsidP="006D1860"/>
    <w:p w:rsidR="00687A74" w:rsidRDefault="00687A74" w:rsidP="006D1860"/>
    <w:p w:rsidR="00687A74" w:rsidRDefault="00687A74" w:rsidP="006D1860"/>
    <w:p w:rsidR="00687A74" w:rsidRDefault="00820CA6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FA07D0A" wp14:editId="0AE9B836">
                <wp:simplePos x="0" y="0"/>
                <wp:positionH relativeFrom="column">
                  <wp:posOffset>4210050</wp:posOffset>
                </wp:positionH>
                <wp:positionV relativeFrom="paragraph">
                  <wp:posOffset>161290</wp:posOffset>
                </wp:positionV>
                <wp:extent cx="590550" cy="285750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Default="00820CA6" w:rsidP="00820CA6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a∪b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07D0A" id="Text Box 348" o:spid="_x0000_s1098" type="#_x0000_t202" style="position:absolute;margin-left:331.5pt;margin-top:12.7pt;width:46.5pt;height:22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" filled="f" stroked="f" strokeweight=".5pt">
                <v:textbox>
                  <w:txbxContent>
                    <w:p w:rsidR="00820CA6" w:rsidRDefault="00820CA6" w:rsidP="00820CA6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a∪b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34C9F59" wp14:editId="6D89E7DB">
                <wp:simplePos x="0" y="0"/>
                <wp:positionH relativeFrom="column">
                  <wp:posOffset>2838450</wp:posOffset>
                </wp:positionH>
                <wp:positionV relativeFrom="paragraph">
                  <wp:posOffset>161290</wp:posOffset>
                </wp:positionV>
                <wp:extent cx="274320" cy="236220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Default="00820CA6" w:rsidP="00820CA6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9F59" id="Text Box 350" o:spid="_x0000_s1099" type="#_x0000_t202" style="position:absolute;margin-left:223.5pt;margin-top:12.7pt;width:21.6pt;height:18.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" filled="f" stroked="f" strokeweight=".5pt">
                <v:textbox>
                  <w:txbxContent>
                    <w:p w:rsidR="00820CA6" w:rsidRDefault="00820CA6" w:rsidP="00820CA6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87A74" w:rsidRDefault="00820CA6" w:rsidP="00687A74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E90A42F" wp14:editId="6DF78101">
                <wp:simplePos x="0" y="0"/>
                <wp:positionH relativeFrom="column">
                  <wp:posOffset>1647825</wp:posOffset>
                </wp:positionH>
                <wp:positionV relativeFrom="paragraph">
                  <wp:posOffset>28575</wp:posOffset>
                </wp:positionV>
                <wp:extent cx="274320" cy="236220"/>
                <wp:effectExtent l="0" t="0" r="0" b="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Default="00820CA6" w:rsidP="00820CA6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A42F" id="Text Box 378" o:spid="_x0000_s1100" type="#_x0000_t202" style="position:absolute;margin-left:129.75pt;margin-top:2.25pt;width:21.6pt;height:18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" filled="f" stroked="f" strokeweight=".5pt">
                <v:textbox>
                  <w:txbxContent>
                    <w:p w:rsidR="00820CA6" w:rsidRDefault="00820CA6" w:rsidP="00820CA6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B1CECB6" wp14:editId="2FB1EAF1">
                <wp:simplePos x="0" y="0"/>
                <wp:positionH relativeFrom="column">
                  <wp:posOffset>1666875</wp:posOffset>
                </wp:positionH>
                <wp:positionV relativeFrom="paragraph">
                  <wp:posOffset>28575</wp:posOffset>
                </wp:positionV>
                <wp:extent cx="274320" cy="23622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Default="00820CA6" w:rsidP="00820CA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ECB6" id="Text Box 349" o:spid="_x0000_s1101" type="#_x0000_t202" style="position:absolute;margin-left:131.25pt;margin-top:2.25pt;width:21.6pt;height:18.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" filled="f" stroked="f" strokeweight=".5pt">
                <v:textbox>
                  <w:txbxContent>
                    <w:p w:rsidR="00820CA6" w:rsidRDefault="00820CA6" w:rsidP="00820CA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687A74" w:rsidRPr="004D2C2B" w:rsidRDefault="00687A74" w:rsidP="00687A74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883ECDD" wp14:editId="18228A04">
                <wp:simplePos x="0" y="0"/>
                <wp:positionH relativeFrom="column">
                  <wp:posOffset>4610100</wp:posOffset>
                </wp:positionH>
                <wp:positionV relativeFrom="paragraph">
                  <wp:posOffset>84455</wp:posOffset>
                </wp:positionV>
                <wp:extent cx="312420" cy="322580"/>
                <wp:effectExtent l="0" t="0" r="0" b="127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A74" w:rsidRPr="00171ABF" w:rsidRDefault="00687A74" w:rsidP="00687A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3ECDD" id="Text Box 341" o:spid="_x0000_s1102" type="#_x0000_t202" style="position:absolute;margin-left:363pt;margin-top:6.65pt;width:24.6pt;height:25.4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" filled="f" stroked="f" strokeweight=".5pt">
                <v:textbox>
                  <w:txbxContent>
                    <w:p w:rsidR="00687A74" w:rsidRPr="00171ABF" w:rsidRDefault="00687A74" w:rsidP="00687A74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01589FB" wp14:editId="555B2372">
                <wp:simplePos x="0" y="0"/>
                <wp:positionH relativeFrom="column">
                  <wp:posOffset>1228725</wp:posOffset>
                </wp:positionH>
                <wp:positionV relativeFrom="paragraph">
                  <wp:posOffset>134620</wp:posOffset>
                </wp:positionV>
                <wp:extent cx="312420" cy="322580"/>
                <wp:effectExtent l="0" t="0" r="0" b="127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A74" w:rsidRPr="00171ABF" w:rsidRDefault="00687A74" w:rsidP="00687A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89FB" id="Text Box 342" o:spid="_x0000_s1103" type="#_x0000_t202" style="position:absolute;margin-left:96.75pt;margin-top:10.6pt;width:24.6pt;height:25.4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" filled="f" stroked="f" strokeweight=".5pt">
                <v:textbox>
                  <w:txbxContent>
                    <w:p w:rsidR="00687A74" w:rsidRPr="00171ABF" w:rsidRDefault="00687A74" w:rsidP="00687A74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46BAE46" wp14:editId="52097D15">
                <wp:simplePos x="0" y="0"/>
                <wp:positionH relativeFrom="column">
                  <wp:posOffset>3524250</wp:posOffset>
                </wp:positionH>
                <wp:positionV relativeFrom="paragraph">
                  <wp:posOffset>123190</wp:posOffset>
                </wp:positionV>
                <wp:extent cx="274320" cy="236220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A74" w:rsidRDefault="00687A74" w:rsidP="00687A74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AE46" id="Text Box 327" o:spid="_x0000_s1104" type="#_x0000_t202" style="position:absolute;margin-left:277.5pt;margin-top:9.7pt;width:21.6pt;height:18.6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" filled="f" stroked="f" strokeweight=".5pt">
                <v:textbox>
                  <w:txbxContent>
                    <w:p w:rsidR="00687A74" w:rsidRDefault="00687A74" w:rsidP="00687A74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1107DAC" wp14:editId="00B210AC">
                <wp:simplePos x="0" y="0"/>
                <wp:positionH relativeFrom="column">
                  <wp:posOffset>4210050</wp:posOffset>
                </wp:positionH>
                <wp:positionV relativeFrom="paragraph">
                  <wp:posOffset>68580</wp:posOffset>
                </wp:positionV>
                <wp:extent cx="45719" cy="262255"/>
                <wp:effectExtent l="0" t="203835" r="55880" b="55880"/>
                <wp:wrapNone/>
                <wp:docPr id="334" name="Curved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6E8D" id="Curved Connector 334" o:spid="_x0000_s1026" type="#_x0000_t38" style="position:absolute;margin-left:331.5pt;margin-top:5.4pt;width:3.6pt;height:20.65pt;rotation:-90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" adj="-93977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A363A26" wp14:editId="1D61AF55">
                <wp:simplePos x="0" y="0"/>
                <wp:positionH relativeFrom="column">
                  <wp:posOffset>5105400</wp:posOffset>
                </wp:positionH>
                <wp:positionV relativeFrom="paragraph">
                  <wp:posOffset>156210</wp:posOffset>
                </wp:positionV>
                <wp:extent cx="426720" cy="381000"/>
                <wp:effectExtent l="19050" t="19050" r="30480" b="38100"/>
                <wp:wrapNone/>
                <wp:docPr id="330" name="Flowchart: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C839" id="Flowchart: Connector 330" o:spid="_x0000_s1026" type="#_x0000_t120" style="position:absolute;margin-left:402pt;margin-top:12.3pt;width:33.6pt;height:30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790018E" wp14:editId="7A988ED5">
                <wp:simplePos x="0" y="0"/>
                <wp:positionH relativeFrom="column">
                  <wp:posOffset>3990975</wp:posOffset>
                </wp:positionH>
                <wp:positionV relativeFrom="paragraph">
                  <wp:posOffset>172720</wp:posOffset>
                </wp:positionV>
                <wp:extent cx="426720" cy="381000"/>
                <wp:effectExtent l="0" t="0" r="11430" b="19050"/>
                <wp:wrapNone/>
                <wp:docPr id="337" name="Flowchart: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FFA6" id="Flowchart: Connector 337" o:spid="_x0000_s1026" type="#_x0000_t120" style="position:absolute;margin-left:314.25pt;margin-top:13.6pt;width:33.6pt;height:30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9AC70F2" wp14:editId="7775DF95">
                <wp:simplePos x="0" y="0"/>
                <wp:positionH relativeFrom="column">
                  <wp:posOffset>2381250</wp:posOffset>
                </wp:positionH>
                <wp:positionV relativeFrom="paragraph">
                  <wp:posOffset>146685</wp:posOffset>
                </wp:positionV>
                <wp:extent cx="274320" cy="23622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A74" w:rsidRDefault="00687A74" w:rsidP="00687A74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70F2" id="Text Box 326" o:spid="_x0000_s1105" type="#_x0000_t202" style="position:absolute;margin-left:187.5pt;margin-top:11.55pt;width:21.6pt;height:18.6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" filled="f" stroked="f" strokeweight=".5pt">
                <v:textbox>
                  <w:txbxContent>
                    <w:p w:rsidR="00687A74" w:rsidRDefault="00687A74" w:rsidP="00687A74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00F5803" wp14:editId="67B00862">
                <wp:simplePos x="0" y="0"/>
                <wp:positionH relativeFrom="column">
                  <wp:posOffset>3067050</wp:posOffset>
                </wp:positionH>
                <wp:positionV relativeFrom="paragraph">
                  <wp:posOffset>79375</wp:posOffset>
                </wp:positionV>
                <wp:extent cx="45719" cy="262255"/>
                <wp:effectExtent l="0" t="203835" r="55880" b="55880"/>
                <wp:wrapNone/>
                <wp:docPr id="328" name="Curved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856D" id="Curved Connector 328" o:spid="_x0000_s1026" type="#_x0000_t38" style="position:absolute;margin-left:241.5pt;margin-top:6.25pt;width:3.6pt;height:20.65pt;rotation:-90;flip:y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73E98A1" wp14:editId="677237B8">
                <wp:simplePos x="0" y="0"/>
                <wp:positionH relativeFrom="column">
                  <wp:posOffset>1914525</wp:posOffset>
                </wp:positionH>
                <wp:positionV relativeFrom="paragraph">
                  <wp:posOffset>107315</wp:posOffset>
                </wp:positionV>
                <wp:extent cx="45719" cy="262255"/>
                <wp:effectExtent l="0" t="203835" r="55880" b="55880"/>
                <wp:wrapNone/>
                <wp:docPr id="329" name="Curved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8F9A" id="Curved Connector 329" o:spid="_x0000_s1026" type="#_x0000_t38" style="position:absolute;margin-left:150.75pt;margin-top:8.45pt;width:3.6pt;height:20.65pt;rotation:-90;flip: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" adj="-93977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3D088E1" wp14:editId="121FDCF5">
                <wp:simplePos x="0" y="0"/>
                <wp:positionH relativeFrom="column">
                  <wp:posOffset>2200275</wp:posOffset>
                </wp:positionH>
                <wp:positionV relativeFrom="paragraph">
                  <wp:posOffset>384810</wp:posOffset>
                </wp:positionV>
                <wp:extent cx="640080" cy="0"/>
                <wp:effectExtent l="0" t="76200" r="26670" b="9525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4C334" id="Straight Arrow Connector 331" o:spid="_x0000_s1026" type="#_x0000_t32" style="position:absolute;margin-left:173.25pt;margin-top:30.3pt;width:50.4pt;height:0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B6C65D6" wp14:editId="388BC3D8">
                <wp:simplePos x="0" y="0"/>
                <wp:positionH relativeFrom="column">
                  <wp:posOffset>1743075</wp:posOffset>
                </wp:positionH>
                <wp:positionV relativeFrom="paragraph">
                  <wp:posOffset>194310</wp:posOffset>
                </wp:positionV>
                <wp:extent cx="426720" cy="381000"/>
                <wp:effectExtent l="0" t="0" r="11430" b="19050"/>
                <wp:wrapNone/>
                <wp:docPr id="332" name="Flowchart: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B10E" id="Flowchart: Connector 332" o:spid="_x0000_s1026" type="#_x0000_t120" style="position:absolute;margin-left:137.25pt;margin-top:15.3pt;width:33.6pt;height:30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" fillcolor="white [3201]" strokecolor="black [3213]" strokeweight="1pt">
                <v:stroke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4E50E1B" wp14:editId="425B1D71">
                <wp:simplePos x="0" y="0"/>
                <wp:positionH relativeFrom="column">
                  <wp:posOffset>1076325</wp:posOffset>
                </wp:positionH>
                <wp:positionV relativeFrom="paragraph">
                  <wp:posOffset>394335</wp:posOffset>
                </wp:positionV>
                <wp:extent cx="640080" cy="0"/>
                <wp:effectExtent l="0" t="76200" r="26670" b="952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319F7" id="Straight Arrow Connector 333" o:spid="_x0000_s1026" type="#_x0000_t32" style="position:absolute;margin-left:84.75pt;margin-top:31.05pt;width:50.4pt;height:0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C8546A7" wp14:editId="5FF43CE6">
                <wp:simplePos x="0" y="0"/>
                <wp:positionH relativeFrom="column">
                  <wp:posOffset>285750</wp:posOffset>
                </wp:positionH>
                <wp:positionV relativeFrom="paragraph">
                  <wp:posOffset>422275</wp:posOffset>
                </wp:positionV>
                <wp:extent cx="327660" cy="0"/>
                <wp:effectExtent l="0" t="76200" r="15240" b="9525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4A9B2" id="Straight Arrow Connector 335" o:spid="_x0000_s1026" type="#_x0000_t32" style="position:absolute;margin-left:22.5pt;margin-top:33.25pt;width:25.8pt;height:0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7D1214A" wp14:editId="6CF6F6A3">
                <wp:simplePos x="0" y="0"/>
                <wp:positionH relativeFrom="column">
                  <wp:posOffset>619125</wp:posOffset>
                </wp:positionH>
                <wp:positionV relativeFrom="paragraph">
                  <wp:posOffset>222250</wp:posOffset>
                </wp:positionV>
                <wp:extent cx="426720" cy="381000"/>
                <wp:effectExtent l="0" t="0" r="11430" b="19050"/>
                <wp:wrapNone/>
                <wp:docPr id="336" name="Flowchart: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8EF4" id="Flowchart: Connector 336" o:spid="_x0000_s1026" type="#_x0000_t120" style="position:absolute;margin-left:48.75pt;margin-top:17.5pt;width:33.6pt;height:30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</w:p>
    <w:p w:rsidR="00687A74" w:rsidRDefault="00820CA6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CA22A31" wp14:editId="64397510">
                <wp:simplePos x="0" y="0"/>
                <wp:positionH relativeFrom="column">
                  <wp:posOffset>4076700</wp:posOffset>
                </wp:positionH>
                <wp:positionV relativeFrom="paragraph">
                  <wp:posOffset>78105</wp:posOffset>
                </wp:positionV>
                <wp:extent cx="274320" cy="236220"/>
                <wp:effectExtent l="0" t="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Default="00820CA6" w:rsidP="00820CA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2A31" id="Text Box 346" o:spid="_x0000_s1106" type="#_x0000_t202" style="position:absolute;margin-left:321pt;margin-top:6.15pt;width:21.6pt;height:18.6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" filled="f" stroked="f" strokeweight=".5pt">
                <v:textbox>
                  <w:txbxContent>
                    <w:p w:rsidR="00820CA6" w:rsidRDefault="00820CA6" w:rsidP="00820CA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B4CC9CC" wp14:editId="1BE64891">
                <wp:simplePos x="0" y="0"/>
                <wp:positionH relativeFrom="column">
                  <wp:posOffset>2971800</wp:posOffset>
                </wp:positionH>
                <wp:positionV relativeFrom="paragraph">
                  <wp:posOffset>97155</wp:posOffset>
                </wp:positionV>
                <wp:extent cx="274320" cy="23622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Default="00820CA6" w:rsidP="00820CA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C9CC" id="Text Box 347" o:spid="_x0000_s1107" type="#_x0000_t202" style="position:absolute;margin-left:234pt;margin-top:7.65pt;width:21.6pt;height:18.6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" filled="f" stroked="f" strokeweight=".5pt">
                <v:textbox>
                  <w:txbxContent>
                    <w:p w:rsidR="00820CA6" w:rsidRDefault="00820CA6" w:rsidP="00820CA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87A74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C7A91A7" wp14:editId="3532AF9A">
                <wp:simplePos x="0" y="0"/>
                <wp:positionH relativeFrom="column">
                  <wp:posOffset>1828800</wp:posOffset>
                </wp:positionH>
                <wp:positionV relativeFrom="paragraph">
                  <wp:posOffset>87630</wp:posOffset>
                </wp:positionV>
                <wp:extent cx="274320" cy="236220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A74" w:rsidRDefault="00687A74" w:rsidP="00687A7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91A7" id="Text Box 345" o:spid="_x0000_s1108" type="#_x0000_t202" style="position:absolute;margin-left:2in;margin-top:6.9pt;width:21.6pt;height:18.6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" filled="f" stroked="f" strokeweight=".5pt">
                <v:textbox>
                  <w:txbxContent>
                    <w:p w:rsidR="00687A74" w:rsidRDefault="00687A74" w:rsidP="00687A7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87A74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4876B34" wp14:editId="0A2895F1">
                <wp:simplePos x="0" y="0"/>
                <wp:positionH relativeFrom="column">
                  <wp:posOffset>714375</wp:posOffset>
                </wp:positionH>
                <wp:positionV relativeFrom="paragraph">
                  <wp:posOffset>87630</wp:posOffset>
                </wp:positionV>
                <wp:extent cx="274320" cy="236220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A74" w:rsidRDefault="00687A74" w:rsidP="00687A74"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76B34" id="Text Box 344" o:spid="_x0000_s1109" type="#_x0000_t202" style="position:absolute;margin-left:56.25pt;margin-top:6.9pt;width:21.6pt;height:18.6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" filled="f" stroked="f" strokeweight=".5pt">
                <v:textbox>
                  <w:txbxContent>
                    <w:p w:rsidR="00687A74" w:rsidRDefault="00687A74" w:rsidP="00687A74">
                      <w:proofErr w:type="gramStart"/>
                      <w: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87A74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20CEF54" wp14:editId="55464CDF">
                <wp:simplePos x="0" y="0"/>
                <wp:positionH relativeFrom="column">
                  <wp:posOffset>5200650</wp:posOffset>
                </wp:positionH>
                <wp:positionV relativeFrom="paragraph">
                  <wp:posOffset>40005</wp:posOffset>
                </wp:positionV>
                <wp:extent cx="274320" cy="23622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A74" w:rsidRDefault="00687A74" w:rsidP="00687A74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EF54" id="Text Box 343" o:spid="_x0000_s1110" type="#_x0000_t202" style="position:absolute;margin-left:409.5pt;margin-top:3.15pt;width:21.6pt;height:18.6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" filled="f" stroked="f" strokeweight=".5pt">
                <v:textbox>
                  <w:txbxContent>
                    <w:p w:rsidR="00687A74" w:rsidRDefault="00687A74" w:rsidP="00687A74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87A74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4FFDB4F" wp14:editId="668D266F">
                <wp:simplePos x="0" y="0"/>
                <wp:positionH relativeFrom="column">
                  <wp:posOffset>4429125</wp:posOffset>
                </wp:positionH>
                <wp:positionV relativeFrom="paragraph">
                  <wp:posOffset>173355</wp:posOffset>
                </wp:positionV>
                <wp:extent cx="640080" cy="0"/>
                <wp:effectExtent l="0" t="76200" r="26670" b="9525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5835D" id="Straight Arrow Connector 340" o:spid="_x0000_s1026" type="#_x0000_t32" style="position:absolute;margin-left:348.75pt;margin-top:13.65pt;width:50.4pt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87A74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0086E21" wp14:editId="6E75C0DA">
                <wp:simplePos x="0" y="0"/>
                <wp:positionH relativeFrom="column">
                  <wp:posOffset>3333750</wp:posOffset>
                </wp:positionH>
                <wp:positionV relativeFrom="paragraph">
                  <wp:posOffset>211455</wp:posOffset>
                </wp:positionV>
                <wp:extent cx="640080" cy="0"/>
                <wp:effectExtent l="0" t="76200" r="26670" b="9525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1FDE8" id="Straight Arrow Connector 339" o:spid="_x0000_s1026" type="#_x0000_t32" style="position:absolute;margin-left:262.5pt;margin-top:16.65pt;width:50.4pt;height:0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87A74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674555F" wp14:editId="27FBDFD3">
                <wp:simplePos x="0" y="0"/>
                <wp:positionH relativeFrom="column">
                  <wp:posOffset>2895600</wp:posOffset>
                </wp:positionH>
                <wp:positionV relativeFrom="paragraph">
                  <wp:posOffset>30480</wp:posOffset>
                </wp:positionV>
                <wp:extent cx="426720" cy="381000"/>
                <wp:effectExtent l="0" t="0" r="11430" b="19050"/>
                <wp:wrapNone/>
                <wp:docPr id="338" name="Flowchart: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0AF3" id="Flowchart: Connector 338" o:spid="_x0000_s1026" type="#_x0000_t120" style="position:absolute;margin-left:228pt;margin-top:2.4pt;width:33.6pt;height:30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</w:t>
      </w:r>
    </w:p>
    <w:p w:rsidR="00820CA6" w:rsidRDefault="00820CA6" w:rsidP="006D1860"/>
    <w:p w:rsidR="00820CA6" w:rsidRDefault="00820CA6" w:rsidP="006D1860"/>
    <w:p w:rsidR="00820CA6" w:rsidRDefault="00820CA6" w:rsidP="006D1860"/>
    <w:p w:rsidR="00820CA6" w:rsidRDefault="00820CA6" w:rsidP="006D1860"/>
    <w:p w:rsidR="00820CA6" w:rsidRDefault="00820CA6" w:rsidP="00820CA6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5A3B29F" wp14:editId="240874D3">
                <wp:simplePos x="0" y="0"/>
                <wp:positionH relativeFrom="column">
                  <wp:posOffset>2809875</wp:posOffset>
                </wp:positionH>
                <wp:positionV relativeFrom="paragraph">
                  <wp:posOffset>44450</wp:posOffset>
                </wp:positionV>
                <wp:extent cx="274320" cy="236220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Default="00820CA6" w:rsidP="00820CA6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3B29F" id="Text Box 377" o:spid="_x0000_s1111" type="#_x0000_t202" style="position:absolute;margin-left:221.25pt;margin-top:3.5pt;width:21.6pt;height:18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" filled="f" stroked="f" strokeweight=".5pt">
                <v:textbox>
                  <w:txbxContent>
                    <w:p w:rsidR="00820CA6" w:rsidRDefault="00820CA6" w:rsidP="00820CA6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768E41" wp14:editId="263C3805">
                <wp:simplePos x="0" y="0"/>
                <wp:positionH relativeFrom="column">
                  <wp:posOffset>1657350</wp:posOffset>
                </wp:positionH>
                <wp:positionV relativeFrom="paragraph">
                  <wp:posOffset>25400</wp:posOffset>
                </wp:positionV>
                <wp:extent cx="274320" cy="236220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Default="00820CA6" w:rsidP="00820CA6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8E41" id="Text Box 379" o:spid="_x0000_s1112" type="#_x0000_t202" style="position:absolute;margin-left:130.5pt;margin-top:2pt;width:21.6pt;height:18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" filled="f" stroked="f" strokeweight=".5pt">
                <v:textbox>
                  <w:txbxContent>
                    <w:p w:rsidR="00820CA6" w:rsidRDefault="00820CA6" w:rsidP="00820CA6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20CA6" w:rsidRPr="004D2C2B" w:rsidRDefault="00820CA6" w:rsidP="00820CA6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BED2613" wp14:editId="63DA8CF4">
                <wp:simplePos x="0" y="0"/>
                <wp:positionH relativeFrom="column">
                  <wp:posOffset>3362326</wp:posOffset>
                </wp:positionH>
                <wp:positionV relativeFrom="paragraph">
                  <wp:posOffset>102870</wp:posOffset>
                </wp:positionV>
                <wp:extent cx="1085850" cy="352425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Default="00820CA6" w:rsidP="00820CA6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a∪b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613" id="Text Box 373" o:spid="_x0000_s1113" type="#_x0000_t202" style="position:absolute;margin-left:264.75pt;margin-top:8.1pt;width:85.5pt;height:27.7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" filled="f" stroked="f" strokeweight=".5pt">
                <v:textbox>
                  <w:txbxContent>
                    <w:p w:rsidR="00820CA6" w:rsidRDefault="00820CA6" w:rsidP="00820CA6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a(</m:t>
                          </m:r>
                          <m:r>
                            <w:rPr>
                              <w:rFonts w:ascii="Cambria Math" w:hAnsi="Cambria Math"/>
                            </w:rPr>
                            <m:t>a∪b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25E559D" wp14:editId="0807543C">
                <wp:simplePos x="0" y="0"/>
                <wp:positionH relativeFrom="column">
                  <wp:posOffset>1228725</wp:posOffset>
                </wp:positionH>
                <wp:positionV relativeFrom="paragraph">
                  <wp:posOffset>134620</wp:posOffset>
                </wp:positionV>
                <wp:extent cx="312420" cy="322580"/>
                <wp:effectExtent l="0" t="0" r="0" b="127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Pr="00171ABF" w:rsidRDefault="00820CA6" w:rsidP="00820C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559D" id="Text Box 352" o:spid="_x0000_s1114" type="#_x0000_t202" style="position:absolute;margin-left:96.75pt;margin-top:10.6pt;width:24.6pt;height:25.4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" filled="f" stroked="f" strokeweight=".5pt">
                <v:textbox>
                  <w:txbxContent>
                    <w:p w:rsidR="00820CA6" w:rsidRPr="00171ABF" w:rsidRDefault="00820CA6" w:rsidP="00820CA6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C37405D" wp14:editId="0EACFCF7">
                <wp:simplePos x="0" y="0"/>
                <wp:positionH relativeFrom="column">
                  <wp:posOffset>3524250</wp:posOffset>
                </wp:positionH>
                <wp:positionV relativeFrom="paragraph">
                  <wp:posOffset>123190</wp:posOffset>
                </wp:positionV>
                <wp:extent cx="274320" cy="23622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Default="00820CA6" w:rsidP="00820C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405D" id="Text Box 353" o:spid="_x0000_s1115" type="#_x0000_t202" style="position:absolute;margin-left:277.5pt;margin-top:9.7pt;width:21.6pt;height:18.6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" filled="f" stroked="f" strokeweight=".5pt">
                <v:textbox>
                  <w:txbxContent>
                    <w:p w:rsidR="00820CA6" w:rsidRDefault="00820CA6" w:rsidP="00820CA6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D7146A8" wp14:editId="1DB053FB">
                <wp:simplePos x="0" y="0"/>
                <wp:positionH relativeFrom="column">
                  <wp:posOffset>2381250</wp:posOffset>
                </wp:positionH>
                <wp:positionV relativeFrom="paragraph">
                  <wp:posOffset>146685</wp:posOffset>
                </wp:positionV>
                <wp:extent cx="274320" cy="236220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Default="00820CA6" w:rsidP="00820CA6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46A8" id="Text Box 357" o:spid="_x0000_s1116" type="#_x0000_t202" style="position:absolute;margin-left:187.5pt;margin-top:11.55pt;width:21.6pt;height:18.6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" filled="f" stroked="f" strokeweight=".5pt">
                <v:textbox>
                  <w:txbxContent>
                    <w:p w:rsidR="00820CA6" w:rsidRDefault="00820CA6" w:rsidP="00820CA6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0927976" wp14:editId="5E4A5CF6">
                <wp:simplePos x="0" y="0"/>
                <wp:positionH relativeFrom="column">
                  <wp:posOffset>3067050</wp:posOffset>
                </wp:positionH>
                <wp:positionV relativeFrom="paragraph">
                  <wp:posOffset>79375</wp:posOffset>
                </wp:positionV>
                <wp:extent cx="45719" cy="262255"/>
                <wp:effectExtent l="0" t="203835" r="55880" b="55880"/>
                <wp:wrapNone/>
                <wp:docPr id="358" name="Curved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8EAD" id="Curved Connector 358" o:spid="_x0000_s1026" type="#_x0000_t38" style="position:absolute;margin-left:241.5pt;margin-top:6.25pt;width:3.6pt;height:20.65pt;rotation:-90;flip:y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5DD32F0" wp14:editId="71F81EC4">
                <wp:simplePos x="0" y="0"/>
                <wp:positionH relativeFrom="column">
                  <wp:posOffset>1914525</wp:posOffset>
                </wp:positionH>
                <wp:positionV relativeFrom="paragraph">
                  <wp:posOffset>107315</wp:posOffset>
                </wp:positionV>
                <wp:extent cx="45719" cy="262255"/>
                <wp:effectExtent l="0" t="203835" r="55880" b="55880"/>
                <wp:wrapNone/>
                <wp:docPr id="359" name="Curved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959D" id="Curved Connector 359" o:spid="_x0000_s1026" type="#_x0000_t38" style="position:absolute;margin-left:150.75pt;margin-top:8.45pt;width:3.6pt;height:20.65pt;rotation:-90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" adj="-93977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6C12F86" wp14:editId="4C491E4A">
                <wp:simplePos x="0" y="0"/>
                <wp:positionH relativeFrom="column">
                  <wp:posOffset>2200275</wp:posOffset>
                </wp:positionH>
                <wp:positionV relativeFrom="paragraph">
                  <wp:posOffset>384810</wp:posOffset>
                </wp:positionV>
                <wp:extent cx="640080" cy="0"/>
                <wp:effectExtent l="0" t="76200" r="26670" b="9525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0ED75" id="Straight Arrow Connector 360" o:spid="_x0000_s1026" type="#_x0000_t32" style="position:absolute;margin-left:173.25pt;margin-top:30.3pt;width:50.4pt;height:0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C1BEB54" wp14:editId="461FC550">
                <wp:simplePos x="0" y="0"/>
                <wp:positionH relativeFrom="column">
                  <wp:posOffset>1743075</wp:posOffset>
                </wp:positionH>
                <wp:positionV relativeFrom="paragraph">
                  <wp:posOffset>194310</wp:posOffset>
                </wp:positionV>
                <wp:extent cx="426720" cy="381000"/>
                <wp:effectExtent l="0" t="0" r="11430" b="19050"/>
                <wp:wrapNone/>
                <wp:docPr id="361" name="Flowchart: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D1D8" id="Flowchart: Connector 361" o:spid="_x0000_s1026" type="#_x0000_t120" style="position:absolute;margin-left:137.25pt;margin-top:15.3pt;width:33.6pt;height:30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BE1790F" wp14:editId="23EE1CFA">
                <wp:simplePos x="0" y="0"/>
                <wp:positionH relativeFrom="column">
                  <wp:posOffset>1076325</wp:posOffset>
                </wp:positionH>
                <wp:positionV relativeFrom="paragraph">
                  <wp:posOffset>394335</wp:posOffset>
                </wp:positionV>
                <wp:extent cx="640080" cy="0"/>
                <wp:effectExtent l="0" t="76200" r="26670" b="9525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77AC6" id="Straight Arrow Connector 362" o:spid="_x0000_s1026" type="#_x0000_t32" style="position:absolute;margin-left:84.75pt;margin-top:31.05pt;width:50.4pt;height:0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0DA6536" wp14:editId="5569798B">
                <wp:simplePos x="0" y="0"/>
                <wp:positionH relativeFrom="column">
                  <wp:posOffset>285750</wp:posOffset>
                </wp:positionH>
                <wp:positionV relativeFrom="paragraph">
                  <wp:posOffset>422275</wp:posOffset>
                </wp:positionV>
                <wp:extent cx="327660" cy="0"/>
                <wp:effectExtent l="0" t="76200" r="15240" b="9525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3248" id="Straight Arrow Connector 363" o:spid="_x0000_s1026" type="#_x0000_t32" style="position:absolute;margin-left:22.5pt;margin-top:33.25pt;width:25.8pt;height:0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A68BACA" wp14:editId="2ED2AEE7">
                <wp:simplePos x="0" y="0"/>
                <wp:positionH relativeFrom="column">
                  <wp:posOffset>619125</wp:posOffset>
                </wp:positionH>
                <wp:positionV relativeFrom="paragraph">
                  <wp:posOffset>222250</wp:posOffset>
                </wp:positionV>
                <wp:extent cx="426720" cy="381000"/>
                <wp:effectExtent l="0" t="0" r="11430" b="19050"/>
                <wp:wrapNone/>
                <wp:docPr id="364" name="Flowchart: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A35C" id="Flowchart: Connector 364" o:spid="_x0000_s1026" type="#_x0000_t120" style="position:absolute;margin-left:48.75pt;margin-top:17.5pt;width:33.6pt;height:30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</w:p>
    <w:p w:rsidR="00820CA6" w:rsidRPr="004D2C2B" w:rsidRDefault="00243557" w:rsidP="00820CA6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A54E2FD" wp14:editId="6594E910">
                <wp:simplePos x="0" y="0"/>
                <wp:positionH relativeFrom="column">
                  <wp:posOffset>4610100</wp:posOffset>
                </wp:positionH>
                <wp:positionV relativeFrom="paragraph">
                  <wp:posOffset>74930</wp:posOffset>
                </wp:positionV>
                <wp:extent cx="274320" cy="236220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557" w:rsidRDefault="00243557" w:rsidP="0024355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E2FD" id="Text Box 380" o:spid="_x0000_s1117" type="#_x0000_t202" style="position:absolute;margin-left:363pt;margin-top:5.9pt;width:21.6pt;height:18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" filled="f" stroked="f" strokeweight=".5pt">
                <v:textbox>
                  <w:txbxContent>
                    <w:p w:rsidR="00243557" w:rsidRDefault="00243557" w:rsidP="0024355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20CA6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CBDECE5" wp14:editId="3D35DE1D">
                <wp:simplePos x="0" y="0"/>
                <wp:positionH relativeFrom="column">
                  <wp:posOffset>4533900</wp:posOffset>
                </wp:positionH>
                <wp:positionV relativeFrom="paragraph">
                  <wp:posOffset>4445</wp:posOffset>
                </wp:positionV>
                <wp:extent cx="426720" cy="381000"/>
                <wp:effectExtent l="19050" t="19050" r="30480" b="38100"/>
                <wp:wrapNone/>
                <wp:docPr id="355" name="Flowchart: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1297" id="Flowchart: Connector 355" o:spid="_x0000_s1026" type="#_x0000_t120" style="position:absolute;margin-left:357pt;margin-top:.35pt;width:33.6pt;height:30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="00820CA6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696DEF8" wp14:editId="74F4A12A">
                <wp:simplePos x="0" y="0"/>
                <wp:positionH relativeFrom="column">
                  <wp:posOffset>2971800</wp:posOffset>
                </wp:positionH>
                <wp:positionV relativeFrom="paragraph">
                  <wp:posOffset>97155</wp:posOffset>
                </wp:positionV>
                <wp:extent cx="274320" cy="236220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Default="00820CA6" w:rsidP="00820CA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DEF8" id="Text Box 366" o:spid="_x0000_s1118" type="#_x0000_t202" style="position:absolute;margin-left:234pt;margin-top:7.65pt;width:21.6pt;height:18.6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" filled="f" stroked="f" strokeweight=".5pt">
                <v:textbox>
                  <w:txbxContent>
                    <w:p w:rsidR="00820CA6" w:rsidRDefault="00820CA6" w:rsidP="00820CA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20CA6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7D7B6A0" wp14:editId="59860764">
                <wp:simplePos x="0" y="0"/>
                <wp:positionH relativeFrom="column">
                  <wp:posOffset>1828800</wp:posOffset>
                </wp:positionH>
                <wp:positionV relativeFrom="paragraph">
                  <wp:posOffset>87630</wp:posOffset>
                </wp:positionV>
                <wp:extent cx="274320" cy="236220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Default="00820CA6" w:rsidP="00820CA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B6A0" id="Text Box 367" o:spid="_x0000_s1119" type="#_x0000_t202" style="position:absolute;margin-left:2in;margin-top:6.9pt;width:21.6pt;height:18.6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" filled="f" stroked="f" strokeweight=".5pt">
                <v:textbox>
                  <w:txbxContent>
                    <w:p w:rsidR="00820CA6" w:rsidRDefault="00820CA6" w:rsidP="00820CA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0CA6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5D67D6B" wp14:editId="10962F8A">
                <wp:simplePos x="0" y="0"/>
                <wp:positionH relativeFrom="column">
                  <wp:posOffset>714375</wp:posOffset>
                </wp:positionH>
                <wp:positionV relativeFrom="paragraph">
                  <wp:posOffset>87630</wp:posOffset>
                </wp:positionV>
                <wp:extent cx="274320" cy="236220"/>
                <wp:effectExtent l="0" t="0" r="0" b="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A6" w:rsidRDefault="00820CA6" w:rsidP="00820CA6"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7D6B" id="Text Box 368" o:spid="_x0000_s1120" type="#_x0000_t202" style="position:absolute;margin-left:56.25pt;margin-top:6.9pt;width:21.6pt;height:18.6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" filled="f" stroked="f" strokeweight=".5pt">
                <v:textbox>
                  <w:txbxContent>
                    <w:p w:rsidR="00820CA6" w:rsidRDefault="00820CA6" w:rsidP="00820CA6">
                      <w:proofErr w:type="gramStart"/>
                      <w: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20CA6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CAA876A" wp14:editId="6519D5E2">
                <wp:simplePos x="0" y="0"/>
                <wp:positionH relativeFrom="column">
                  <wp:posOffset>2895600</wp:posOffset>
                </wp:positionH>
                <wp:positionV relativeFrom="paragraph">
                  <wp:posOffset>30480</wp:posOffset>
                </wp:positionV>
                <wp:extent cx="426720" cy="381000"/>
                <wp:effectExtent l="0" t="0" r="11430" b="19050"/>
                <wp:wrapNone/>
                <wp:docPr id="372" name="Flowchart: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8E08" id="Flowchart: Connector 372" o:spid="_x0000_s1026" type="#_x0000_t120" style="position:absolute;margin-left:228pt;margin-top:2.4pt;width:33.6pt;height:30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</w:p>
    <w:p w:rsidR="00820CA6" w:rsidRDefault="00820CA6" w:rsidP="006D186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83DCB87" wp14:editId="75B5E9C2">
                <wp:simplePos x="0" y="0"/>
                <wp:positionH relativeFrom="column">
                  <wp:posOffset>3343274</wp:posOffset>
                </wp:positionH>
                <wp:positionV relativeFrom="paragraph">
                  <wp:posOffset>57150</wp:posOffset>
                </wp:positionV>
                <wp:extent cx="1171575" cy="9525"/>
                <wp:effectExtent l="0" t="57150" r="28575" b="85725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FB12C" id="Straight Arrow Connector 374" o:spid="_x0000_s1026" type="#_x0000_t32" style="position:absolute;margin-left:263.25pt;margin-top:4.5pt;width:92.25pt;height:.7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820CA6" w:rsidRDefault="00820CA6" w:rsidP="006D1860"/>
    <w:p w:rsidR="00820CA6" w:rsidRDefault="00820CA6" w:rsidP="006D1860"/>
    <w:p w:rsidR="00820CA6" w:rsidRDefault="00820CA6" w:rsidP="006D1860"/>
    <w:p w:rsidR="00820CA6" w:rsidRDefault="00820CA6" w:rsidP="006D1860"/>
    <w:p w:rsidR="00820CA6" w:rsidRDefault="005432F6" w:rsidP="006D1860"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ED2DE2B" wp14:editId="7AA22409">
                <wp:simplePos x="0" y="0"/>
                <wp:positionH relativeFrom="column">
                  <wp:posOffset>2390775</wp:posOffset>
                </wp:positionH>
                <wp:positionV relativeFrom="paragraph">
                  <wp:posOffset>118745</wp:posOffset>
                </wp:positionV>
                <wp:extent cx="426720" cy="381000"/>
                <wp:effectExtent l="19050" t="19050" r="30480" b="38100"/>
                <wp:wrapNone/>
                <wp:docPr id="386" name="Flowchart: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67B9" id="Flowchart: Connector 386" o:spid="_x0000_s1026" type="#_x0000_t120" style="position:absolute;margin-left:188.25pt;margin-top:9.35pt;width:33.6pt;height:30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" fillcolor="white [3201]" strokecolor="black [3213]" strokeweight="4pt">
                <v:stroke linestyle="thinThin" joinstyle="miter"/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94D5665" wp14:editId="66F83489">
                <wp:simplePos x="0" y="0"/>
                <wp:positionH relativeFrom="column">
                  <wp:posOffset>1114425</wp:posOffset>
                </wp:positionH>
                <wp:positionV relativeFrom="paragraph">
                  <wp:posOffset>23495</wp:posOffset>
                </wp:positionV>
                <wp:extent cx="1409700" cy="266700"/>
                <wp:effectExtent l="0" t="0" r="0" b="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2F6" w:rsidRDefault="005432F6" w:rsidP="005432F6">
                            <w:pPr>
                              <w:jc w:val="both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a∪b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5665" id="Text Box 385" o:spid="_x0000_s1121" type="#_x0000_t202" style="position:absolute;margin-left:87.75pt;margin-top:1.85pt;width:111pt;height:21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" filled="f" stroked="f" strokeweight=".5pt">
                <v:textbox>
                  <w:txbxContent>
                    <w:p w:rsidR="005432F6" w:rsidRDefault="005432F6" w:rsidP="005432F6">
                      <w:pPr>
                        <w:jc w:val="both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a(</m:t>
                          </m:r>
                          <m:r>
                            <w:rPr>
                              <w:rFonts w:ascii="Cambria Math" w:hAnsi="Cambria Math"/>
                            </w:rPr>
                            <m:t>a∪b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B044F6C" wp14:editId="4F67D267">
                <wp:simplePos x="0" y="0"/>
                <wp:positionH relativeFrom="column">
                  <wp:posOffset>800100</wp:posOffset>
                </wp:positionH>
                <wp:positionV relativeFrom="paragraph">
                  <wp:posOffset>166370</wp:posOffset>
                </wp:positionV>
                <wp:extent cx="274320" cy="236220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2F6" w:rsidRDefault="005432F6" w:rsidP="005432F6"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44F6C" id="Text Box 383" o:spid="_x0000_s1122" type="#_x0000_t202" style="position:absolute;margin-left:63pt;margin-top:13.1pt;width:21.6pt;height:18.6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" filled="f" stroked="f" strokeweight=".5pt">
                <v:textbox>
                  <w:txbxContent>
                    <w:p w:rsidR="005432F6" w:rsidRDefault="005432F6" w:rsidP="005432F6">
                      <w:proofErr w:type="gramStart"/>
                      <w: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CFF9009" wp14:editId="53458235">
                <wp:simplePos x="0" y="0"/>
                <wp:positionH relativeFrom="column">
                  <wp:posOffset>714375</wp:posOffset>
                </wp:positionH>
                <wp:positionV relativeFrom="paragraph">
                  <wp:posOffset>118745</wp:posOffset>
                </wp:positionV>
                <wp:extent cx="426720" cy="381000"/>
                <wp:effectExtent l="0" t="0" r="11430" b="19050"/>
                <wp:wrapNone/>
                <wp:docPr id="381" name="Flowchart: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1E90" id="Flowchart: Connector 381" o:spid="_x0000_s1026" type="#_x0000_t120" style="position:absolute;margin-left:56.25pt;margin-top:9.35pt;width:33.6pt;height:30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</w:p>
    <w:p w:rsidR="00820CA6" w:rsidRDefault="005432F6" w:rsidP="006D1860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53BC320" wp14:editId="70B973FF">
                <wp:simplePos x="0" y="0"/>
                <wp:positionH relativeFrom="column">
                  <wp:posOffset>2466975</wp:posOffset>
                </wp:positionH>
                <wp:positionV relativeFrom="paragraph">
                  <wp:posOffset>5080</wp:posOffset>
                </wp:positionV>
                <wp:extent cx="274320" cy="236220"/>
                <wp:effectExtent l="0" t="0" r="0" b="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2F6" w:rsidRDefault="005432F6" w:rsidP="005432F6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C320" id="Text Box 387" o:spid="_x0000_s1123" type="#_x0000_t202" style="position:absolute;margin-left:194.25pt;margin-top:.4pt;width:21.6pt;height:18.6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" filled="f" stroked="f" strokeweight=".5pt">
                <v:textbox>
                  <w:txbxContent>
                    <w:p w:rsidR="005432F6" w:rsidRDefault="005432F6" w:rsidP="005432F6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C1305A" wp14:editId="2868C796">
                <wp:simplePos x="0" y="0"/>
                <wp:positionH relativeFrom="column">
                  <wp:posOffset>1181100</wp:posOffset>
                </wp:positionH>
                <wp:positionV relativeFrom="paragraph">
                  <wp:posOffset>119380</wp:posOffset>
                </wp:positionV>
                <wp:extent cx="1171575" cy="9525"/>
                <wp:effectExtent l="0" t="57150" r="28575" b="8572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49DA9" id="Straight Arrow Connector 384" o:spid="_x0000_s1026" type="#_x0000_t32" style="position:absolute;margin-left:93pt;margin-top:9.4pt;width:92.25pt;height: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E356198" wp14:editId="50EDCE79">
                <wp:simplePos x="0" y="0"/>
                <wp:positionH relativeFrom="column">
                  <wp:posOffset>390525</wp:posOffset>
                </wp:positionH>
                <wp:positionV relativeFrom="paragraph">
                  <wp:posOffset>147955</wp:posOffset>
                </wp:positionV>
                <wp:extent cx="327660" cy="0"/>
                <wp:effectExtent l="0" t="76200" r="15240" b="9525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69321" id="Straight Arrow Connector 382" o:spid="_x0000_s1026" type="#_x0000_t32" style="position:absolute;margin-left:30.75pt;margin-top:11.65pt;width:25.8pt;height:0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sectPr w:rsidR="00820CA6" w:rsidSect="00B72E7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78A" w:rsidRDefault="005B478A" w:rsidP="006D1860">
      <w:r>
        <w:separator/>
      </w:r>
    </w:p>
  </w:endnote>
  <w:endnote w:type="continuationSeparator" w:id="0">
    <w:p w:rsidR="005B478A" w:rsidRDefault="005B478A" w:rsidP="006D1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78A" w:rsidRDefault="005B478A" w:rsidP="006D1860">
      <w:r>
        <w:separator/>
      </w:r>
    </w:p>
  </w:footnote>
  <w:footnote w:type="continuationSeparator" w:id="0">
    <w:p w:rsidR="005B478A" w:rsidRDefault="005B478A" w:rsidP="006D1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860" w:rsidRDefault="006D1860" w:rsidP="006D1860">
    <w:pPr>
      <w:pStyle w:val="Header"/>
      <w:jc w:val="right"/>
    </w:pPr>
    <w:r>
      <w:t>Bradley White</w:t>
    </w:r>
  </w:p>
  <w:p w:rsidR="006D1860" w:rsidRDefault="006D1860" w:rsidP="006D1860">
    <w:pPr>
      <w:pStyle w:val="Header"/>
      <w:jc w:val="right"/>
    </w:pPr>
    <w:r>
      <w:t>HW #2</w:t>
    </w:r>
  </w:p>
  <w:p w:rsidR="006D1860" w:rsidRDefault="006D1860" w:rsidP="006D1860">
    <w:pPr>
      <w:pStyle w:val="Header"/>
      <w:jc w:val="right"/>
    </w:pPr>
    <w:r>
      <w:t>CSCI 338</w:t>
    </w:r>
  </w:p>
  <w:p w:rsidR="006D1860" w:rsidRDefault="006D1860" w:rsidP="006D1860">
    <w:pPr>
      <w:pStyle w:val="Header"/>
      <w:jc w:val="right"/>
    </w:pPr>
    <w:r>
      <w:t>2-5</w:t>
    </w:r>
    <w:r>
      <w:t>-2016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6.5pt;height:22.5pt;visibility:visible;mso-wrap-style:square" o:bullet="t">
        <v:imagedata r:id="rId1" o:title=""/>
      </v:shape>
    </w:pict>
  </w:numPicBullet>
  <w:numPicBullet w:numPicBulletId="1">
    <w:pict>
      <v:shape id="_x0000_i1039" type="#_x0000_t75" style="width:46.5pt;height:22.5pt;visibility:visible;mso-wrap-style:square" o:bullet="t">
        <v:imagedata r:id="rId2" o:title=""/>
      </v:shape>
    </w:pict>
  </w:numPicBullet>
  <w:abstractNum w:abstractNumId="0" w15:restartNumberingAfterBreak="0">
    <w:nsid w:val="008236C8"/>
    <w:multiLevelType w:val="hybridMultilevel"/>
    <w:tmpl w:val="C4C8C5C0"/>
    <w:lvl w:ilvl="0" w:tplc="F47E3D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7434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496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2C5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44B4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62E9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98F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CC8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9E7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39F5D45"/>
    <w:multiLevelType w:val="hybridMultilevel"/>
    <w:tmpl w:val="F586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A68D7"/>
    <w:multiLevelType w:val="hybridMultilevel"/>
    <w:tmpl w:val="D980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B3765"/>
    <w:multiLevelType w:val="hybridMultilevel"/>
    <w:tmpl w:val="7A5A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563B0"/>
    <w:multiLevelType w:val="hybridMultilevel"/>
    <w:tmpl w:val="21BE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193"/>
    <w:multiLevelType w:val="hybridMultilevel"/>
    <w:tmpl w:val="BFD0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60"/>
    <w:rsid w:val="00052E17"/>
    <w:rsid w:val="00150091"/>
    <w:rsid w:val="00185826"/>
    <w:rsid w:val="001C0A8C"/>
    <w:rsid w:val="001C1C2C"/>
    <w:rsid w:val="00243557"/>
    <w:rsid w:val="00435D07"/>
    <w:rsid w:val="0044609C"/>
    <w:rsid w:val="004D2C2B"/>
    <w:rsid w:val="004F5E44"/>
    <w:rsid w:val="005432F6"/>
    <w:rsid w:val="00592351"/>
    <w:rsid w:val="005B478A"/>
    <w:rsid w:val="00687A74"/>
    <w:rsid w:val="006A1988"/>
    <w:rsid w:val="006C7169"/>
    <w:rsid w:val="006D1860"/>
    <w:rsid w:val="007F2762"/>
    <w:rsid w:val="00803706"/>
    <w:rsid w:val="00820CA6"/>
    <w:rsid w:val="008C4520"/>
    <w:rsid w:val="00973F50"/>
    <w:rsid w:val="009D6EE9"/>
    <w:rsid w:val="00B00C41"/>
    <w:rsid w:val="00B42B8B"/>
    <w:rsid w:val="00B70A71"/>
    <w:rsid w:val="00B72E79"/>
    <w:rsid w:val="00C511C1"/>
    <w:rsid w:val="00CE38DD"/>
    <w:rsid w:val="00D05A92"/>
    <w:rsid w:val="00D61CFC"/>
    <w:rsid w:val="00D721E1"/>
    <w:rsid w:val="00DA0EF7"/>
    <w:rsid w:val="00DC7473"/>
    <w:rsid w:val="00E24376"/>
    <w:rsid w:val="00E72113"/>
    <w:rsid w:val="00E84336"/>
    <w:rsid w:val="00EE1EB5"/>
    <w:rsid w:val="00F801BB"/>
    <w:rsid w:val="00FC4A23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3D001-F8F9-42AD-B940-6F4F956A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18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860"/>
  </w:style>
  <w:style w:type="paragraph" w:styleId="Footer">
    <w:name w:val="footer"/>
    <w:basedOn w:val="Normal"/>
    <w:link w:val="FooterChar"/>
    <w:uiPriority w:val="99"/>
    <w:unhideWhenUsed/>
    <w:rsid w:val="006D18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860"/>
  </w:style>
  <w:style w:type="character" w:styleId="PlaceholderText">
    <w:name w:val="Placeholder Text"/>
    <w:basedOn w:val="DefaultParagraphFont"/>
    <w:uiPriority w:val="99"/>
    <w:semiHidden/>
    <w:rsid w:val="00B00C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199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Bradley White</cp:lastModifiedBy>
  <cp:revision>32</cp:revision>
  <dcterms:created xsi:type="dcterms:W3CDTF">2016-02-04T22:14:00Z</dcterms:created>
  <dcterms:modified xsi:type="dcterms:W3CDTF">2016-02-05T01:34:00Z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