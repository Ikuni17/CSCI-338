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D4" w:rsidRDefault="00BF1A07" w:rsidP="00BF1A07">
      <w:pPr>
        <w:pStyle w:val="Heading1"/>
      </w:pPr>
      <w:r>
        <w:t>1.</w:t>
      </w:r>
    </w:p>
    <w:p w:rsidR="00BF1A07" w:rsidRDefault="00BF1A07" w:rsidP="00BF1A07">
      <w:r>
        <w:t>Yes</w:t>
      </w:r>
    </w:p>
    <w:p w:rsidR="00BF1A07" w:rsidRDefault="00BF1A07" w:rsidP="00BF1A07">
      <w:pPr>
        <w:pStyle w:val="Heading1"/>
      </w:pPr>
      <w:r>
        <w:t>2.</w:t>
      </w:r>
    </w:p>
    <w:p w:rsidR="00BF1A07" w:rsidRDefault="00BF1A07" w:rsidP="00BF1A07">
      <w:r>
        <w:t>Yes</w:t>
      </w:r>
    </w:p>
    <w:p w:rsidR="00BF1A07" w:rsidRDefault="00BF1A07" w:rsidP="00BF1A07">
      <w:pPr>
        <w:pStyle w:val="Heading1"/>
      </w:pPr>
      <w:r>
        <w:t>3.</w:t>
      </w:r>
    </w:p>
    <w:p w:rsidR="00BF1A07" w:rsidRDefault="00BF1A07" w:rsidP="00BF1A07">
      <w:r>
        <w:t>Yes</w:t>
      </w:r>
    </w:p>
    <w:p w:rsidR="00BF1A07" w:rsidRDefault="00BF1A07" w:rsidP="00BF1A07">
      <w:pPr>
        <w:pStyle w:val="Heading1"/>
      </w:pPr>
      <w:r>
        <w:t>4.</w:t>
      </w:r>
    </w:p>
    <w:p w:rsidR="00BF1A07" w:rsidRDefault="006C6F52" w:rsidP="00BF1A07">
      <w:r>
        <w:t>CSCI 338 provides alternative ways to think about computation and how problems can be solved within a computer. It allows us to determine how difficult a problem can be to solve and how to formally classify these problems. Knowing these attributes about a problem allows us to approach finding a solution in the best manner.</w:t>
      </w:r>
      <w:r w:rsidR="008A6464">
        <w:t xml:space="preserve"> Once we have found a solution it is imperative that w</w:t>
      </w:r>
      <w:r w:rsidR="000B3E62">
        <w:t>e determine the time complexity to understand if the solution to problem can be computed in a reasonable amount of time.</w:t>
      </w:r>
    </w:p>
    <w:p w:rsidR="000B3E62" w:rsidRPr="00BF1A07" w:rsidRDefault="000B3E62" w:rsidP="000B3E62">
      <w:pPr>
        <w:pStyle w:val="Heading1"/>
      </w:pPr>
      <w:r>
        <w:t>5.</w:t>
      </w:r>
      <w:bookmarkStart w:id="0" w:name="_GoBack"/>
      <w:bookmarkEnd w:id="0"/>
    </w:p>
    <w:sectPr w:rsidR="000B3E62" w:rsidRPr="00BF1A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4B5" w:rsidRDefault="00D064B5" w:rsidP="00BF1A07">
      <w:r>
        <w:separator/>
      </w:r>
    </w:p>
  </w:endnote>
  <w:endnote w:type="continuationSeparator" w:id="0">
    <w:p w:rsidR="00D064B5" w:rsidRDefault="00D064B5" w:rsidP="00BF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4B5" w:rsidRDefault="00D064B5" w:rsidP="00BF1A07">
      <w:r>
        <w:separator/>
      </w:r>
    </w:p>
  </w:footnote>
  <w:footnote w:type="continuationSeparator" w:id="0">
    <w:p w:rsidR="00D064B5" w:rsidRDefault="00D064B5" w:rsidP="00BF1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A07" w:rsidRDefault="00BF1A07" w:rsidP="00BF1A07">
    <w:pPr>
      <w:pStyle w:val="Header"/>
      <w:jc w:val="right"/>
    </w:pPr>
    <w:r>
      <w:t>Bradley White</w:t>
    </w:r>
  </w:p>
  <w:p w:rsidR="00BF1A07" w:rsidRDefault="00BF1A07" w:rsidP="00BF1A07">
    <w:pPr>
      <w:pStyle w:val="Header"/>
      <w:jc w:val="right"/>
    </w:pPr>
    <w:r>
      <w:t>CSCI 338</w:t>
    </w:r>
  </w:p>
  <w:p w:rsidR="00BF1A07" w:rsidRDefault="00BF1A07" w:rsidP="00BF1A07">
    <w:pPr>
      <w:pStyle w:val="Header"/>
      <w:jc w:val="right"/>
    </w:pPr>
    <w:r>
      <w:t>HW #8</w:t>
    </w:r>
  </w:p>
  <w:p w:rsidR="00BF1A07" w:rsidRDefault="00BF1A07" w:rsidP="00BF1A07">
    <w:pPr>
      <w:pStyle w:val="Header"/>
      <w:jc w:val="right"/>
    </w:pPr>
    <w:r>
      <w:t>4/22/2016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07"/>
    <w:rsid w:val="000B3E62"/>
    <w:rsid w:val="004929B0"/>
    <w:rsid w:val="006C6F52"/>
    <w:rsid w:val="007C14D3"/>
    <w:rsid w:val="008A6464"/>
    <w:rsid w:val="00987ED4"/>
    <w:rsid w:val="00BF1A07"/>
    <w:rsid w:val="00C771A7"/>
    <w:rsid w:val="00D064B5"/>
    <w:rsid w:val="00E5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740A3"/>
  <w15:chartTrackingRefBased/>
  <w15:docId w15:val="{99736B83-3C98-4CD3-90A6-16B2114D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9B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B0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A07"/>
  </w:style>
  <w:style w:type="paragraph" w:styleId="Footer">
    <w:name w:val="footer"/>
    <w:basedOn w:val="Normal"/>
    <w:link w:val="FooterChar"/>
    <w:uiPriority w:val="99"/>
    <w:unhideWhenUsed/>
    <w:rsid w:val="00BF1A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white.brad17@gmail.com</dc:creator>
  <cp:keywords/>
  <dc:description/>
  <cp:lastModifiedBy>Bradley White</cp:lastModifiedBy>
  <cp:revision>4</cp:revision>
  <dcterms:created xsi:type="dcterms:W3CDTF">2016-04-20T16:53:00Z</dcterms:created>
  <dcterms:modified xsi:type="dcterms:W3CDTF">2016-04-21T14:44:00Z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