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DB" w:rsidRDefault="00792D9F" w:rsidP="00A60ADB">
      <w:pPr>
        <w:pStyle w:val="Heading1"/>
      </w:pPr>
      <w:r>
        <w:t>1. 2.4</w:t>
      </w:r>
      <w:r w:rsidR="002D4E94">
        <w:t>,</w:t>
      </w:r>
      <w:r>
        <w:t xml:space="preserve"> p.155</w:t>
      </w:r>
    </w:p>
    <w:p w:rsidR="00E31D92" w:rsidRPr="000D6D7F" w:rsidRDefault="00E31D92" w:rsidP="000C0E65">
      <w:pPr>
        <w:rPr>
          <w:b/>
        </w:rPr>
      </w:pPr>
      <w:r>
        <w:rPr>
          <w:b/>
        </w:rPr>
        <w:t>C:</w:t>
      </w:r>
      <w:r w:rsidR="000C0E65">
        <w:rPr>
          <w:b/>
        </w:rPr>
        <w:tab/>
      </w:r>
      <m:oMath>
        <m:r>
          <w:rPr>
            <w:rFonts w:ascii="Cambria Math" w:hAnsi="Cambria Math"/>
          </w:rPr>
          <m:t>S→0R | 1R</m:t>
        </m:r>
      </m:oMath>
    </w:p>
    <w:p w:rsidR="000C0E65" w:rsidRPr="00CE78A5" w:rsidRDefault="000D6D7F" w:rsidP="000C0E65">
      <w:pPr>
        <w:pStyle w:val="ListParagrap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R→0S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1S </m:t>
              </m:r>
            </m:e>
          </m:d>
          <m:r>
            <w:rPr>
              <w:rFonts w:ascii="Cambria Math" w:hAnsi="Cambria Math"/>
            </w:rPr>
            <m:t xml:space="preserve"> ε</m:t>
          </m:r>
        </m:oMath>
      </m:oMathPara>
    </w:p>
    <w:p w:rsidR="00E36977" w:rsidRPr="000C0E65" w:rsidRDefault="000D6D7F" w:rsidP="000C0E65">
      <w:pPr>
        <w:rPr>
          <w:b/>
        </w:rPr>
      </w:pPr>
      <w:r>
        <w:rPr>
          <w:b/>
        </w:rPr>
        <w:t>F:</w:t>
      </w:r>
      <w:r w:rsidR="000C0E65">
        <w:rPr>
          <w:b/>
        </w:rPr>
        <w:tab/>
      </w:r>
      <m:oMath>
        <m:r>
          <w:rPr>
            <w:rFonts w:ascii="Cambria Math" w:hAnsi="Cambria Math"/>
          </w:rPr>
          <m:t>S→S</m:t>
        </m:r>
      </m:oMath>
    </w:p>
    <w:p w:rsidR="00E36977" w:rsidRDefault="00E36977" w:rsidP="00E36977">
      <w:pPr>
        <w:pStyle w:val="Heading1"/>
      </w:pPr>
      <w:r>
        <w:t>2. 2.6, p.155</w:t>
      </w:r>
    </w:p>
    <w:p w:rsidR="00F241FD" w:rsidRDefault="00E36977" w:rsidP="00E36977">
      <w:r>
        <w:rPr>
          <w:b/>
        </w:rPr>
        <w:t>B:</w:t>
      </w:r>
      <w:r w:rsidR="00F241FD">
        <w:t xml:space="preserve"> </w:t>
      </w:r>
    </w:p>
    <w:p w:rsidR="00E36977" w:rsidRDefault="00F241FD" w:rsidP="00E36977">
      <w:pPr>
        <w:rPr>
          <w:rFonts w:eastAsiaTheme="minorEastAsia"/>
        </w:rPr>
      </w:pP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:n&gt;m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:n&lt;m</m:t>
            </m:r>
          </m:e>
        </m:d>
        <m:r>
          <w:rPr>
            <w:rFonts w:ascii="Cambria Math" w:hAnsi="Cambria Math"/>
          </w:rPr>
          <m:t>∪{(a∪b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b(a∪b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a(a∪b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complement of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:n≥0}</m:t>
        </m:r>
      </m:oMath>
      <w:r>
        <w:rPr>
          <w:rFonts w:eastAsiaTheme="minorEastAsia"/>
        </w:rPr>
        <w:t>.</w:t>
      </w:r>
    </w:p>
    <w:p w:rsidR="00F241FD" w:rsidRDefault="00F241FD" w:rsidP="00E36977">
      <w:pPr>
        <w:rPr>
          <w:rFonts w:eastAsiaTheme="minorEastAsia"/>
        </w:rPr>
      </w:pPr>
    </w:p>
    <w:p w:rsidR="00F241FD" w:rsidRDefault="00F241FD" w:rsidP="00E36977">
      <w:pPr>
        <w:rPr>
          <w:rFonts w:eastAsiaTheme="minorEastAsia"/>
        </w:rPr>
      </w:pPr>
      <w:r>
        <w:rPr>
          <w:rFonts w:eastAsiaTheme="minorEastAsia"/>
        </w:rPr>
        <w:t xml:space="preserve">The CFG that generates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:n&gt;m</m:t>
            </m:r>
          </m:e>
        </m:d>
      </m:oMath>
      <w:r>
        <w:rPr>
          <w:rFonts w:eastAsiaTheme="minorEastAsia"/>
        </w:rPr>
        <w:t xml:space="preserve"> is:</w:t>
      </w:r>
    </w:p>
    <w:p w:rsidR="00F241FD" w:rsidRDefault="00F241FD" w:rsidP="00F241FD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b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a</m:t>
        </m:r>
      </m:oMath>
    </w:p>
    <w:p w:rsidR="00DD0788" w:rsidRDefault="00DD0788" w:rsidP="00F241FD">
      <w:pPr>
        <w:rPr>
          <w:rFonts w:eastAsiaTheme="minorEastAsia"/>
        </w:rPr>
      </w:pPr>
    </w:p>
    <w:p w:rsidR="00DD0788" w:rsidRDefault="00DD0788" w:rsidP="00DD0788">
      <w:pPr>
        <w:rPr>
          <w:rFonts w:eastAsiaTheme="minorEastAsia"/>
        </w:rPr>
      </w:pPr>
      <w:r>
        <w:rPr>
          <w:rFonts w:eastAsiaTheme="minorEastAsia"/>
        </w:rPr>
        <w:t xml:space="preserve">Similarly the CFG that generates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:n&lt;m</m:t>
            </m:r>
          </m:e>
        </m:d>
      </m:oMath>
      <w:r>
        <w:rPr>
          <w:rFonts w:eastAsiaTheme="minorEastAsia"/>
        </w:rPr>
        <w:t xml:space="preserve"> is:</w:t>
      </w:r>
    </w:p>
    <w:p w:rsidR="00DD0788" w:rsidRPr="00DD0788" w:rsidRDefault="00051F27" w:rsidP="00DD0788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b </m:t>
              </m:r>
            </m:e>
          </m:d>
          <m:r>
            <w:rPr>
              <w:rFonts w:ascii="Cambria Math" w:hAnsi="Cambria Math"/>
            </w:rPr>
            <m:t xml:space="preserve"> b</m:t>
          </m:r>
        </m:oMath>
      </m:oMathPara>
    </w:p>
    <w:p w:rsidR="00DD0788" w:rsidRDefault="00DD0788" w:rsidP="00F241FD">
      <w:pPr>
        <w:rPr>
          <w:rFonts w:eastAsiaTheme="minorEastAsia"/>
        </w:rPr>
      </w:pPr>
    </w:p>
    <w:p w:rsidR="00F241FD" w:rsidRDefault="00F241FD" w:rsidP="00F241FD">
      <w:pPr>
        <w:rPr>
          <w:rFonts w:eastAsiaTheme="minorEastAsia"/>
        </w:rPr>
      </w:pPr>
      <w:r>
        <w:rPr>
          <w:rFonts w:eastAsiaTheme="minorEastAsia"/>
        </w:rPr>
        <w:t xml:space="preserve">The CFG that generates </w:t>
      </w:r>
      <m:oMath>
        <m:r>
          <w:rPr>
            <w:rFonts w:ascii="Cambria Math" w:hAnsi="Cambria Math"/>
          </w:rPr>
          <m:t>{(a∪b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b(a∪b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a(a∪b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 w:rsidR="00DD0788">
        <w:rPr>
          <w:rFonts w:eastAsiaTheme="minorEastAsia"/>
        </w:rPr>
        <w:t xml:space="preserve"> </w:t>
      </w:r>
      <w:r>
        <w:rPr>
          <w:rFonts w:eastAsiaTheme="minorEastAsia"/>
        </w:rPr>
        <w:t>is:</w:t>
      </w:r>
    </w:p>
    <w:p w:rsidR="00F241FD" w:rsidRDefault="00F241FD" w:rsidP="00F241FD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XbXaX</m:t>
        </m:r>
      </m:oMath>
    </w:p>
    <w:p w:rsidR="00F241FD" w:rsidRPr="0022370D" w:rsidRDefault="00F241FD" w:rsidP="00F241F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X →aX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bX </m:t>
            </m:r>
          </m:e>
        </m:d>
        <m:r>
          <w:rPr>
            <w:rFonts w:ascii="Cambria Math" w:hAnsi="Cambria Math"/>
          </w:rPr>
          <m:t xml:space="preserve"> ε</m:t>
        </m:r>
      </m:oMath>
    </w:p>
    <w:p w:rsidR="0022370D" w:rsidRDefault="0022370D" w:rsidP="00F241FD">
      <w:pPr>
        <w:rPr>
          <w:rFonts w:eastAsiaTheme="minorEastAsia"/>
        </w:rPr>
      </w:pPr>
    </w:p>
    <w:p w:rsidR="0022370D" w:rsidRDefault="0022370D" w:rsidP="00F241FD">
      <w:pPr>
        <w:rPr>
          <w:rFonts w:eastAsiaTheme="minorEastAsia"/>
        </w:rPr>
      </w:pPr>
      <w:r>
        <w:rPr>
          <w:rFonts w:eastAsiaTheme="minorEastAsia"/>
        </w:rPr>
        <w:t>So, the CFG that generates L is:</w:t>
      </w:r>
    </w:p>
    <w:p w:rsidR="0022370D" w:rsidRDefault="0022370D" w:rsidP="0022370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  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22370D" w:rsidRDefault="009D5659" w:rsidP="009D565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b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a</m:t>
        </m:r>
      </m:oMath>
      <w:r w:rsidR="0022370D">
        <w:rPr>
          <w:rFonts w:eastAsiaTheme="minorEastAsia"/>
        </w:rPr>
        <w:tab/>
      </w:r>
      <w:r w:rsidR="0022370D">
        <w:rPr>
          <w:rFonts w:eastAsiaTheme="minorEastAsia"/>
        </w:rPr>
        <w:tab/>
      </w:r>
    </w:p>
    <w:p w:rsidR="007C2883" w:rsidRPr="00DD0788" w:rsidRDefault="00051F27" w:rsidP="007C288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b </m:t>
              </m:r>
            </m:e>
          </m:d>
          <m:r>
            <w:rPr>
              <w:rFonts w:ascii="Cambria Math" w:hAnsi="Cambria Math"/>
            </w:rPr>
            <m:t xml:space="preserve"> b</m:t>
          </m:r>
        </m:oMath>
      </m:oMathPara>
    </w:p>
    <w:p w:rsidR="007C2883" w:rsidRDefault="0022370D" w:rsidP="007C288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XbXaX</m:t>
        </m:r>
      </m:oMath>
    </w:p>
    <w:p w:rsidR="007C2883" w:rsidRPr="0022370D" w:rsidRDefault="007C2883" w:rsidP="007C288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X →aX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bX </m:t>
            </m:r>
          </m:e>
        </m:d>
        <m:r>
          <w:rPr>
            <w:rFonts w:ascii="Cambria Math" w:hAnsi="Cambria Math"/>
          </w:rPr>
          <m:t xml:space="preserve"> ε</m:t>
        </m:r>
      </m:oMath>
    </w:p>
    <w:p w:rsidR="0022370D" w:rsidRPr="0022370D" w:rsidRDefault="0022370D" w:rsidP="0022370D">
      <w:pPr>
        <w:rPr>
          <w:rFonts w:eastAsiaTheme="minorEastAsia"/>
        </w:rPr>
      </w:pPr>
    </w:p>
    <w:p w:rsidR="00B43E0B" w:rsidRDefault="00B43E0B" w:rsidP="00B43E0B">
      <w:pPr>
        <w:pStyle w:val="Heading1"/>
      </w:pPr>
      <w:r>
        <w:t>3. 2.14, p.156</w:t>
      </w:r>
    </w:p>
    <w:p w:rsidR="007A7CA6" w:rsidRDefault="00837F10" w:rsidP="007A7CA6">
      <w:r>
        <w:t>Step 1:</w:t>
      </w:r>
    </w:p>
    <w:p w:rsidR="00837F10" w:rsidRPr="00837F10" w:rsidRDefault="00837F10" w:rsidP="007A7CA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S→A</m:t>
        </m:r>
      </m:oMath>
    </w:p>
    <w:p w:rsidR="00837F10" w:rsidRDefault="00837F10" w:rsidP="007A7CA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A→BAB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 </m:t>
            </m:r>
          </m:e>
        </m:d>
        <m:r>
          <w:rPr>
            <w:rFonts w:ascii="Cambria Math" w:eastAsiaTheme="minorEastAsia" w:hAnsi="Cambria Math"/>
          </w:rPr>
          <m:t xml:space="preserve"> ε</m:t>
        </m:r>
      </m:oMath>
    </w:p>
    <w:p w:rsidR="00837F10" w:rsidRDefault="00837F10" w:rsidP="007A7CA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 →00 | ε</m:t>
        </m:r>
      </m:oMath>
    </w:p>
    <w:p w:rsidR="00837F10" w:rsidRDefault="00837F10" w:rsidP="007A7CA6">
      <w:pPr>
        <w:rPr>
          <w:rFonts w:eastAsiaTheme="minorEastAsia"/>
        </w:rPr>
      </w:pPr>
    </w:p>
    <w:p w:rsidR="00837F10" w:rsidRDefault="00837F10" w:rsidP="007A7CA6">
      <w:pPr>
        <w:rPr>
          <w:rFonts w:eastAsiaTheme="minorEastAsia"/>
        </w:rPr>
      </w:pPr>
      <w:r>
        <w:rPr>
          <w:rFonts w:eastAsiaTheme="minorEastAsia"/>
        </w:rPr>
        <w:t>Step 2:</w:t>
      </w:r>
    </w:p>
    <w:p w:rsidR="002C11B9" w:rsidRPr="00837F10" w:rsidRDefault="00837F10" w:rsidP="002C11B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S→A</m:t>
        </m:r>
      </m:oMath>
    </w:p>
    <w:p w:rsidR="002C11B9" w:rsidRDefault="002C11B9" w:rsidP="002C11B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A→BAB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 </m:t>
            </m:r>
          </m:e>
        </m:d>
        <m:r>
          <w:rPr>
            <w:rFonts w:ascii="Cambria Math" w:eastAsiaTheme="minorEastAsia" w:hAnsi="Cambria Math"/>
          </w:rPr>
          <m:t xml:space="preserve"> BA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A </m:t>
            </m:r>
          </m:e>
        </m:d>
        <m:r>
          <w:rPr>
            <w:rFonts w:ascii="Cambria Math" w:eastAsiaTheme="minorEastAsia" w:hAnsi="Cambria Math"/>
          </w:rPr>
          <m:t xml:space="preserve"> AB | BB</m:t>
        </m:r>
      </m:oMath>
    </w:p>
    <w:p w:rsidR="002C11B9" w:rsidRDefault="002C11B9" w:rsidP="002C11B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 →00</m:t>
        </m:r>
      </m:oMath>
    </w:p>
    <w:p w:rsidR="00837F10" w:rsidRDefault="00837F10" w:rsidP="007A7CA6">
      <w:pPr>
        <w:rPr>
          <w:rFonts w:eastAsiaTheme="minorEastAsia"/>
        </w:rPr>
      </w:pPr>
    </w:p>
    <w:p w:rsidR="002C11B9" w:rsidRDefault="002C11B9" w:rsidP="007A7CA6">
      <w:pPr>
        <w:rPr>
          <w:rFonts w:eastAsiaTheme="minorEastAsia"/>
        </w:rPr>
      </w:pPr>
      <w:r>
        <w:rPr>
          <w:rFonts w:eastAsiaTheme="minorEastAsia"/>
        </w:rPr>
        <w:t>Step 3:</w:t>
      </w:r>
    </w:p>
    <w:p w:rsidR="002C11B9" w:rsidRDefault="002C11B9" w:rsidP="002C11B9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S→BAB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BA </m:t>
            </m:r>
          </m:e>
        </m:d>
        <m:r>
          <w:rPr>
            <w:rFonts w:ascii="Cambria Math" w:eastAsiaTheme="minorEastAsia" w:hAnsi="Cambria Math"/>
          </w:rPr>
          <m:t xml:space="preserve"> AB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BB </m:t>
            </m:r>
          </m:e>
        </m:d>
        <m:r>
          <w:rPr>
            <w:rFonts w:ascii="Cambria Math" w:eastAsiaTheme="minorEastAsia" w:hAnsi="Cambria Math"/>
          </w:rPr>
          <m:t xml:space="preserve"> 00 | ε </m:t>
        </m:r>
      </m:oMath>
      <w:r>
        <w:rPr>
          <w:rFonts w:eastAsiaTheme="minorEastAsia"/>
        </w:rPr>
        <w:tab/>
      </w:r>
    </w:p>
    <w:p w:rsidR="00410586" w:rsidRPr="00410586" w:rsidRDefault="00410586" w:rsidP="004105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A→BAB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BA </m:t>
              </m:r>
            </m:e>
          </m:d>
          <m:r>
            <w:rPr>
              <w:rFonts w:ascii="Cambria Math" w:eastAsiaTheme="minorEastAsia" w:hAnsi="Cambria Math"/>
            </w:rPr>
            <m:t xml:space="preserve"> AB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BB </m:t>
              </m:r>
            </m:e>
          </m:d>
          <m:r>
            <w:rPr>
              <w:rFonts w:ascii="Cambria Math" w:eastAsiaTheme="minorEastAsia" w:hAnsi="Cambria Math"/>
            </w:rPr>
            <m:t xml:space="preserve"> 00</m:t>
          </m:r>
        </m:oMath>
      </m:oMathPara>
    </w:p>
    <w:p w:rsidR="00410586" w:rsidRPr="00EE4049" w:rsidRDefault="00410586" w:rsidP="004105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B→00</m:t>
          </m:r>
        </m:oMath>
      </m:oMathPara>
    </w:p>
    <w:p w:rsidR="006827CD" w:rsidRDefault="006827CD" w:rsidP="00EE4049">
      <w:pPr>
        <w:rPr>
          <w:rFonts w:eastAsiaTheme="minorEastAsia"/>
        </w:rPr>
      </w:pPr>
    </w:p>
    <w:p w:rsidR="00EE4049" w:rsidRDefault="00EE4049" w:rsidP="00EE4049">
      <w:pPr>
        <w:rPr>
          <w:rFonts w:eastAsiaTheme="minorEastAsia"/>
        </w:rPr>
      </w:pPr>
      <w:r>
        <w:rPr>
          <w:rFonts w:eastAsiaTheme="minorEastAsia"/>
        </w:rPr>
        <w:t>Step 4:</w:t>
      </w:r>
    </w:p>
    <w:p w:rsidR="004D647C" w:rsidRDefault="004D647C" w:rsidP="004D647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S→BU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BA </m:t>
            </m:r>
          </m:e>
        </m:d>
        <m:r>
          <w:rPr>
            <w:rFonts w:ascii="Cambria Math" w:eastAsiaTheme="minorEastAsia" w:hAnsi="Cambria Math"/>
          </w:rPr>
          <m:t xml:space="preserve"> AB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BB </m:t>
            </m:r>
          </m:e>
        </m:d>
        <m:r>
          <w:rPr>
            <w:rFonts w:ascii="Cambria Math" w:eastAsiaTheme="minorEastAsia" w:hAnsi="Cambria Math"/>
          </w:rPr>
          <m:t xml:space="preserve"> CC | ε </m:t>
        </m:r>
      </m:oMath>
      <w:r>
        <w:rPr>
          <w:rFonts w:eastAsiaTheme="minorEastAsia"/>
        </w:rPr>
        <w:tab/>
      </w:r>
    </w:p>
    <w:p w:rsidR="004D647C" w:rsidRPr="00410586" w:rsidRDefault="004D647C" w:rsidP="004D647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A→BU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BA </m:t>
              </m:r>
            </m:e>
          </m:d>
          <m:r>
            <w:rPr>
              <w:rFonts w:ascii="Cambria Math" w:eastAsiaTheme="minorEastAsia" w:hAnsi="Cambria Math"/>
            </w:rPr>
            <m:t xml:space="preserve"> AB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BB </m:t>
              </m:r>
            </m:e>
          </m:d>
          <m:r>
            <w:rPr>
              <w:rFonts w:ascii="Cambria Math" w:eastAsiaTheme="minorEastAsia" w:hAnsi="Cambria Math"/>
            </w:rPr>
            <m:t xml:space="preserve"> CC</m:t>
          </m:r>
        </m:oMath>
      </m:oMathPara>
    </w:p>
    <w:p w:rsidR="004D647C" w:rsidRPr="00EE4049" w:rsidRDefault="004D647C" w:rsidP="004D647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B→CC</m:t>
          </m:r>
        </m:oMath>
      </m:oMathPara>
    </w:p>
    <w:p w:rsidR="004D647C" w:rsidRDefault="004D647C" w:rsidP="00EE404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U→AB</m:t>
        </m:r>
      </m:oMath>
    </w:p>
    <w:p w:rsidR="006827CD" w:rsidRDefault="006827CD" w:rsidP="00EE404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C→0</m:t>
        </m:r>
      </m:oMath>
    </w:p>
    <w:p w:rsidR="00F172F8" w:rsidRDefault="00F172F8" w:rsidP="00F172F8">
      <w:pPr>
        <w:pStyle w:val="Heading1"/>
      </w:pPr>
      <w:r>
        <w:lastRenderedPageBreak/>
        <w:t>4.</w:t>
      </w:r>
    </w:p>
    <w:p w:rsidR="00F056F5" w:rsidRDefault="00924AC3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BFA130" wp14:editId="70978221">
                <wp:simplePos x="0" y="0"/>
                <wp:positionH relativeFrom="column">
                  <wp:posOffset>4505325</wp:posOffset>
                </wp:positionH>
                <wp:positionV relativeFrom="paragraph">
                  <wp:posOffset>43815</wp:posOffset>
                </wp:positionV>
                <wp:extent cx="695325" cy="276225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a→ε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FA130" id="_x0000_t202" coordsize="21600,21600" o:spt="202" path="m,l,21600r21600,l21600,xe">
                <v:stroke joinstyle="miter"/>
                <v:path gradientshapeok="t" o:connecttype="rect"/>
              </v:shapetype>
              <v:shape id="Text Box 297" o:spid="_x0000_s1026" type="#_x0000_t202" style="position:absolute;margin-left:354.75pt;margin-top:3.45pt;width:54.7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a→ε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6B7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020B6B" wp14:editId="587CE35B">
                <wp:simplePos x="0" y="0"/>
                <wp:positionH relativeFrom="column">
                  <wp:posOffset>2800350</wp:posOffset>
                </wp:positionH>
                <wp:positionV relativeFrom="paragraph">
                  <wp:posOffset>72390</wp:posOffset>
                </wp:positionV>
                <wp:extent cx="695325" cy="27622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76" w:rsidRDefault="00396B76" w:rsidP="00396B7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a→ε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0B6B" id="Text Box 294" o:spid="_x0000_s1027" type="#_x0000_t202" style="position:absolute;margin-left:220.5pt;margin-top:5.7pt;width:54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" filled="f" stroked="f" strokeweight=".5pt">
                <v:textbox>
                  <w:txbxContent>
                    <w:p w:rsidR="00396B76" w:rsidRDefault="00396B76" w:rsidP="00396B7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b, a→ε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7B2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2B11F2" wp14:editId="715C3C5D">
                <wp:simplePos x="0" y="0"/>
                <wp:positionH relativeFrom="column">
                  <wp:posOffset>1152525</wp:posOffset>
                </wp:positionH>
                <wp:positionV relativeFrom="paragraph">
                  <wp:posOffset>100965</wp:posOffset>
                </wp:positionV>
                <wp:extent cx="695325" cy="276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F" w:rsidRDefault="00697B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a, ε→a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11F2" id="Text Box 28" o:spid="_x0000_s1028" type="#_x0000_t202" style="position:absolute;margin-left:90.75pt;margin-top:7.95pt;width:54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" filled="f" stroked="f" strokeweight=".5pt">
                <v:textbox>
                  <w:txbxContent>
                    <w:p w:rsidR="00697B2F" w:rsidRDefault="00697B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a, ε→a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97B2F" w:rsidRDefault="00697B2F" w:rsidP="00F056F5"/>
    <w:p w:rsidR="00697B2F" w:rsidRDefault="003A0279" w:rsidP="00F056F5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5B4414" wp14:editId="194F6279">
                <wp:simplePos x="0" y="0"/>
                <wp:positionH relativeFrom="column">
                  <wp:posOffset>4676775</wp:posOffset>
                </wp:positionH>
                <wp:positionV relativeFrom="paragraph">
                  <wp:posOffset>169545</wp:posOffset>
                </wp:positionV>
                <wp:extent cx="342900" cy="29527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4414" id="Text Box 224" o:spid="_x0000_s1029" type="#_x0000_t202" style="position:absolute;margin-left:368.25pt;margin-top:13.35pt;width:27pt;height:23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24AC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8A13CF" wp14:editId="6C26AB96">
                <wp:simplePos x="0" y="0"/>
                <wp:positionH relativeFrom="column">
                  <wp:posOffset>3619500</wp:posOffset>
                </wp:positionH>
                <wp:positionV relativeFrom="paragraph">
                  <wp:posOffset>93345</wp:posOffset>
                </wp:positionV>
                <wp:extent cx="695325" cy="27622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a→ε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13CF" id="Text Box 300" o:spid="_x0000_s1030" type="#_x0000_t202" style="position:absolute;margin-left:285pt;margin-top:7.35pt;width:54.7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vJgAIAAGw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a→ε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6B7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918CF5" wp14:editId="44D96965">
                <wp:simplePos x="0" y="0"/>
                <wp:positionH relativeFrom="column">
                  <wp:posOffset>1905000</wp:posOffset>
                </wp:positionH>
                <wp:positionV relativeFrom="paragraph">
                  <wp:posOffset>74295</wp:posOffset>
                </wp:positionV>
                <wp:extent cx="695325" cy="276225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4DA" w:rsidRDefault="00D104DA" w:rsidP="00D104D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a→ε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8CF5" id="Text Box 292" o:spid="_x0000_s1031" type="#_x0000_t202" style="position:absolute;margin-left:150pt;margin-top:5.85pt;width:54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" filled="f" stroked="f" strokeweight=".5pt">
                <v:textbox>
                  <w:txbxContent>
                    <w:p w:rsidR="00D104DA" w:rsidRDefault="00D104DA" w:rsidP="00D104D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78EB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AD3216" wp14:editId="06677380">
                <wp:simplePos x="0" y="0"/>
                <wp:positionH relativeFrom="column">
                  <wp:posOffset>4829175</wp:posOffset>
                </wp:positionH>
                <wp:positionV relativeFrom="paragraph">
                  <wp:posOffset>6350</wp:posOffset>
                </wp:positionV>
                <wp:extent cx="45085" cy="262255"/>
                <wp:effectExtent l="0" t="203835" r="55880" b="5588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08B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380.25pt;margin-top:.5pt;width:3.55pt;height:20.65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" adj="-93977" strokecolor="black [3200]" strokeweight=".5pt">
                <v:stroke endarrow="block" joinstyle="miter"/>
              </v:shape>
            </w:pict>
          </mc:Fallback>
        </mc:AlternateContent>
      </w:r>
      <w:r w:rsidR="007878EB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6B27E" wp14:editId="66BA6011">
                <wp:simplePos x="0" y="0"/>
                <wp:positionH relativeFrom="column">
                  <wp:posOffset>4619625</wp:posOffset>
                </wp:positionH>
                <wp:positionV relativeFrom="paragraph">
                  <wp:posOffset>131445</wp:posOffset>
                </wp:positionV>
                <wp:extent cx="426720" cy="381000"/>
                <wp:effectExtent l="19050" t="19050" r="30480" b="381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9B5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363.75pt;margin-top:10.35pt;width:33.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7878EB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45348" wp14:editId="1BFBA23D">
                <wp:simplePos x="0" y="0"/>
                <wp:positionH relativeFrom="column">
                  <wp:posOffset>3124200</wp:posOffset>
                </wp:positionH>
                <wp:positionV relativeFrom="paragraph">
                  <wp:posOffset>34925</wp:posOffset>
                </wp:positionV>
                <wp:extent cx="45719" cy="262255"/>
                <wp:effectExtent l="0" t="203835" r="55880" b="558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AFCE" id="Curved Connector 10" o:spid="_x0000_s1026" type="#_x0000_t38" style="position:absolute;margin-left:246pt;margin-top:2.75pt;width:3.6pt;height:20.65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  <w:r w:rsidR="007878EB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BB0AA" wp14:editId="4D052D91">
                <wp:simplePos x="0" y="0"/>
                <wp:positionH relativeFrom="column">
                  <wp:posOffset>2933700</wp:posOffset>
                </wp:positionH>
                <wp:positionV relativeFrom="paragraph">
                  <wp:posOffset>150495</wp:posOffset>
                </wp:positionV>
                <wp:extent cx="426720" cy="381000"/>
                <wp:effectExtent l="0" t="0" r="1143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80D5" id="Flowchart: Connector 3" o:spid="_x0000_s1026" type="#_x0000_t120" style="position:absolute;margin-left:231pt;margin-top:11.85pt;width:33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="00697B2F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B1FC46" wp14:editId="7927F925">
                <wp:simplePos x="0" y="0"/>
                <wp:positionH relativeFrom="column">
                  <wp:posOffset>1457325</wp:posOffset>
                </wp:positionH>
                <wp:positionV relativeFrom="paragraph">
                  <wp:posOffset>63500</wp:posOffset>
                </wp:positionV>
                <wp:extent cx="45719" cy="262255"/>
                <wp:effectExtent l="0" t="203835" r="55880" b="55880"/>
                <wp:wrapNone/>
                <wp:docPr id="312" name="Curved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65CF" id="Curved Connector 312" o:spid="_x0000_s1026" type="#_x0000_t38" style="position:absolute;margin-left:114.75pt;margin-top:5pt;width:3.6pt;height:20.6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" adj="-93977" strokecolor="black [3200]" strokeweight=".5pt">
                <v:stroke endarrow="block" joinstyle="miter"/>
              </v:shape>
            </w:pict>
          </mc:Fallback>
        </mc:AlternateContent>
      </w:r>
      <w:r w:rsidR="00697B2F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DF9FA" wp14:editId="1ABBB747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426720" cy="381000"/>
                <wp:effectExtent l="0" t="0" r="1143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886A" id="Flowchart: Connector 2" o:spid="_x0000_s1026" type="#_x0000_t120" style="position:absolute;margin-left:99pt;margin-top:12.6pt;width:33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</w:p>
    <w:p w:rsidR="00697B2F" w:rsidRDefault="003A0279" w:rsidP="00F056F5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B2D4F2" wp14:editId="159FF8D8">
                <wp:simplePos x="0" y="0"/>
                <wp:positionH relativeFrom="column">
                  <wp:posOffset>2990850</wp:posOffset>
                </wp:positionH>
                <wp:positionV relativeFrom="paragraph">
                  <wp:posOffset>27305</wp:posOffset>
                </wp:positionV>
                <wp:extent cx="342900" cy="295275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D4F2" id="Text Box 225" o:spid="_x0000_s1032" type="#_x0000_t202" style="position:absolute;margin-left:235.5pt;margin-top:2.15pt;width:27pt;height:23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1A4166" wp14:editId="4B4BB21B">
                <wp:simplePos x="0" y="0"/>
                <wp:positionH relativeFrom="column">
                  <wp:posOffset>1314450</wp:posOffset>
                </wp:positionH>
                <wp:positionV relativeFrom="paragraph">
                  <wp:posOffset>46355</wp:posOffset>
                </wp:positionV>
                <wp:extent cx="342900" cy="295275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4166" id="Text Box 235" o:spid="_x0000_s1033" type="#_x0000_t202" style="position:absolute;margin-left:103.5pt;margin-top:3.65pt;width:27pt;height:23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78E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FC9DA9" wp14:editId="43392CCB">
                <wp:simplePos x="0" y="0"/>
                <wp:positionH relativeFrom="column">
                  <wp:posOffset>3390900</wp:posOffset>
                </wp:positionH>
                <wp:positionV relativeFrom="paragraph">
                  <wp:posOffset>160655</wp:posOffset>
                </wp:positionV>
                <wp:extent cx="1200150" cy="0"/>
                <wp:effectExtent l="0" t="76200" r="1905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6BA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267pt;margin-top:12.65pt;width:94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697B2F" w:rsidRDefault="00874AF4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CDD5C7" wp14:editId="468F318C">
                <wp:simplePos x="0" y="0"/>
                <wp:positionH relativeFrom="column">
                  <wp:posOffset>1704975</wp:posOffset>
                </wp:positionH>
                <wp:positionV relativeFrom="paragraph">
                  <wp:posOffset>9525</wp:posOffset>
                </wp:positionV>
                <wp:extent cx="12001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CDB7" id="Straight Arrow Connector 29" o:spid="_x0000_s1026" type="#_x0000_t32" style="position:absolute;margin-left:134.25pt;margin-top:.75pt;width:94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697B2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6CA43E" wp14:editId="28E5DD4E">
                <wp:simplePos x="0" y="0"/>
                <wp:positionH relativeFrom="column">
                  <wp:posOffset>438150</wp:posOffset>
                </wp:positionH>
                <wp:positionV relativeFrom="paragraph">
                  <wp:posOffset>110490</wp:posOffset>
                </wp:positionV>
                <wp:extent cx="857250" cy="1009650"/>
                <wp:effectExtent l="0" t="38100" r="57150" b="190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8572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5885" id="Straight Arrow Connector 298" o:spid="_x0000_s1026" type="#_x0000_t32" style="position:absolute;margin-left:34.5pt;margin-top:8.7pt;width:67.5pt;height:79.5pt;rotation:18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697B2F" w:rsidRDefault="00697B2F" w:rsidP="00F056F5"/>
    <w:p w:rsidR="00697B2F" w:rsidRDefault="00924AC3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B5353" wp14:editId="7D088BD0">
                <wp:simplePos x="0" y="0"/>
                <wp:positionH relativeFrom="column">
                  <wp:posOffset>171450</wp:posOffset>
                </wp:positionH>
                <wp:positionV relativeFrom="paragraph">
                  <wp:posOffset>56515</wp:posOffset>
                </wp:positionV>
                <wp:extent cx="695325" cy="27622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B5353" id="_x0000_t202" coordsize="21600,21600" o:spt="202" path="m,l,21600r21600,l21600,xe">
                <v:stroke joinstyle="miter"/>
                <v:path gradientshapeok="t" o:connecttype="rect"/>
              </v:shapetype>
              <v:shape id="Text Box 309" o:spid="_x0000_s1034" type="#_x0000_t202" style="position:absolute;margin-left:13.5pt;margin-top:4.45pt;width:54.7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97B2F" w:rsidRDefault="00924AC3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734D7" wp14:editId="3833048E">
                <wp:simplePos x="0" y="0"/>
                <wp:positionH relativeFrom="column">
                  <wp:posOffset>4495800</wp:posOffset>
                </wp:positionH>
                <wp:positionV relativeFrom="paragraph">
                  <wp:posOffset>139700</wp:posOffset>
                </wp:positionV>
                <wp:extent cx="695325" cy="27622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34D7" id="Text Box 301" o:spid="_x0000_s1035" type="#_x0000_t202" style="position:absolute;margin-left:354pt;margin-top:11pt;width:54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CegQIAAGw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6B7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429D5F" wp14:editId="4E9BFA8F">
                <wp:simplePos x="0" y="0"/>
                <wp:positionH relativeFrom="column">
                  <wp:posOffset>2819400</wp:posOffset>
                </wp:positionH>
                <wp:positionV relativeFrom="paragraph">
                  <wp:posOffset>154940</wp:posOffset>
                </wp:positionV>
                <wp:extent cx="695325" cy="276225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76" w:rsidRDefault="00396B76" w:rsidP="00396B7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a→ε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E52D" id="Text Box 295" o:spid="_x0000_s1036" type="#_x0000_t202" style="position:absolute;margin-left:222pt;margin-top:12.2pt;width:54.7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" filled="f" stroked="f" strokeweight=".5pt">
                <v:textbox>
                  <w:txbxContent>
                    <w:p w:rsidR="00396B76" w:rsidRDefault="00396B76" w:rsidP="00396B7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b, a→ε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97B2F" w:rsidRDefault="00D104DA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FAA423" wp14:editId="637799AC">
                <wp:simplePos x="0" y="0"/>
                <wp:positionH relativeFrom="column">
                  <wp:posOffset>1181100</wp:posOffset>
                </wp:positionH>
                <wp:positionV relativeFrom="paragraph">
                  <wp:posOffset>32385</wp:posOffset>
                </wp:positionV>
                <wp:extent cx="695325" cy="27622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4DA" w:rsidRDefault="00D104DA" w:rsidP="00D104D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a, ε→a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A423" id="Text Box 291" o:spid="_x0000_s1037" type="#_x0000_t202" style="position:absolute;margin-left:93pt;margin-top:2.55pt;width:54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" filled="f" stroked="f" strokeweight=".5pt">
                <v:textbox>
                  <w:txbxContent>
                    <w:p w:rsidR="00D104DA" w:rsidRDefault="00D104DA" w:rsidP="00D104D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a, ε→a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97B2F" w:rsidRDefault="007878EB" w:rsidP="00F056F5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55B11" wp14:editId="0B434D4E">
                <wp:simplePos x="0" y="0"/>
                <wp:positionH relativeFrom="column">
                  <wp:posOffset>4819650</wp:posOffset>
                </wp:positionH>
                <wp:positionV relativeFrom="paragraph">
                  <wp:posOffset>136525</wp:posOffset>
                </wp:positionV>
                <wp:extent cx="45719" cy="262255"/>
                <wp:effectExtent l="0" t="203835" r="55880" b="5588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EF4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379.5pt;margin-top:10.75pt;width:3.6pt;height:20.65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970AC" wp14:editId="0F643DF6">
                <wp:simplePos x="0" y="0"/>
                <wp:positionH relativeFrom="column">
                  <wp:posOffset>3143250</wp:posOffset>
                </wp:positionH>
                <wp:positionV relativeFrom="paragraph">
                  <wp:posOffset>146050</wp:posOffset>
                </wp:positionV>
                <wp:extent cx="45719" cy="262255"/>
                <wp:effectExtent l="0" t="203835" r="55880" b="5588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1045" id="Curved Connector 12" o:spid="_x0000_s1026" type="#_x0000_t38" style="position:absolute;margin-left:247.5pt;margin-top:11.5pt;width:3.6pt;height:20.65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" adj="-93977" strokecolor="black [3200]" strokeweight=".5pt">
                <v:stroke endarrow="block" joinstyle="miter"/>
              </v:shape>
            </w:pict>
          </mc:Fallback>
        </mc:AlternateContent>
      </w:r>
      <w:r w:rsidR="00697B2F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A9B58A" wp14:editId="70A61C93">
                <wp:simplePos x="0" y="0"/>
                <wp:positionH relativeFrom="column">
                  <wp:posOffset>1504950</wp:posOffset>
                </wp:positionH>
                <wp:positionV relativeFrom="paragraph">
                  <wp:posOffset>163195</wp:posOffset>
                </wp:positionV>
                <wp:extent cx="45719" cy="262255"/>
                <wp:effectExtent l="0" t="203835" r="55880" b="5588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109E" id="Curved Connector 11" o:spid="_x0000_s1026" type="#_x0000_t38" style="position:absolute;margin-left:118.5pt;margin-top:12.85pt;width:3.6pt;height:20.65pt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" adj="-93977" strokecolor="black [3200]" strokeweight=".5pt">
                <v:stroke endarrow="block" joinstyle="miter"/>
              </v:shape>
            </w:pict>
          </mc:Fallback>
        </mc:AlternateContent>
      </w:r>
    </w:p>
    <w:p w:rsidR="00697B2F" w:rsidRDefault="003A0279" w:rsidP="00F056F5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F0ED7F" wp14:editId="2CD40159">
                <wp:simplePos x="0" y="0"/>
                <wp:positionH relativeFrom="column">
                  <wp:posOffset>4676775</wp:posOffset>
                </wp:positionH>
                <wp:positionV relativeFrom="paragraph">
                  <wp:posOffset>138430</wp:posOffset>
                </wp:positionV>
                <wp:extent cx="342900" cy="295275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ED7F" id="Text Box 317" o:spid="_x0000_s1038" type="#_x0000_t202" style="position:absolute;margin-left:368.25pt;margin-top:10.9pt;width:27pt;height:2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446F80" wp14:editId="487655DE">
                <wp:simplePos x="0" y="0"/>
                <wp:positionH relativeFrom="column">
                  <wp:posOffset>3019425</wp:posOffset>
                </wp:positionH>
                <wp:positionV relativeFrom="paragraph">
                  <wp:posOffset>128905</wp:posOffset>
                </wp:positionV>
                <wp:extent cx="342900" cy="295275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B952" id="Text Box 318" o:spid="_x0000_s1039" type="#_x0000_t202" style="position:absolute;margin-left:237.75pt;margin-top:10.15pt;width:27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C913B7" wp14:editId="03064D2B">
                <wp:simplePos x="0" y="0"/>
                <wp:positionH relativeFrom="column">
                  <wp:posOffset>1343025</wp:posOffset>
                </wp:positionH>
                <wp:positionV relativeFrom="paragraph">
                  <wp:posOffset>119380</wp:posOffset>
                </wp:positionV>
                <wp:extent cx="342900" cy="295275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7A33" id="Text Box 319" o:spid="_x0000_s1040" type="#_x0000_t202" style="position:absolute;margin-left:105.75pt;margin-top:9.4pt;width:27pt;height:2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0yggIAAG0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CB1D80" wp14:editId="423777CA">
                <wp:simplePos x="0" y="0"/>
                <wp:positionH relativeFrom="column">
                  <wp:posOffset>142875</wp:posOffset>
                </wp:positionH>
                <wp:positionV relativeFrom="paragraph">
                  <wp:posOffset>118745</wp:posOffset>
                </wp:positionV>
                <wp:extent cx="342900" cy="29527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E59A" id="Text Box 232" o:spid="_x0000_s1041" type="#_x0000_t202" style="position:absolute;margin-left:11.25pt;margin-top:9.35pt;width:27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4AC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FB6B61" wp14:editId="1C5350C4">
                <wp:simplePos x="0" y="0"/>
                <wp:positionH relativeFrom="column">
                  <wp:posOffset>542925</wp:posOffset>
                </wp:positionH>
                <wp:positionV relativeFrom="paragraph">
                  <wp:posOffset>24130</wp:posOffset>
                </wp:positionV>
                <wp:extent cx="695325" cy="276225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D5A8" id="Text Box 310" o:spid="_x0000_s1042" type="#_x0000_t202" style="position:absolute;margin-left:42.75pt;margin-top:1.9pt;width:54.7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H8gAIAAG0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4AC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4E3197" wp14:editId="29D14526">
                <wp:simplePos x="0" y="0"/>
                <wp:positionH relativeFrom="column">
                  <wp:posOffset>3667125</wp:posOffset>
                </wp:positionH>
                <wp:positionV relativeFrom="paragraph">
                  <wp:posOffset>52705</wp:posOffset>
                </wp:positionV>
                <wp:extent cx="695325" cy="27622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5F38" id="Text Box 302" o:spid="_x0000_s1043" type="#_x0000_t202" style="position:absolute;margin-left:288.75pt;margin-top:4.15pt;width:54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6B7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568DBB" wp14:editId="7F883158">
                <wp:simplePos x="0" y="0"/>
                <wp:positionH relativeFrom="column">
                  <wp:posOffset>1962150</wp:posOffset>
                </wp:positionH>
                <wp:positionV relativeFrom="paragraph">
                  <wp:posOffset>33655</wp:posOffset>
                </wp:positionV>
                <wp:extent cx="695325" cy="276225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76" w:rsidRDefault="00396B76" w:rsidP="00396B7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a→ε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923A" id="Text Box 293" o:spid="_x0000_s1044" type="#_x0000_t202" style="position:absolute;margin-left:154.5pt;margin-top:2.65pt;width:54.7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" filled="f" stroked="f" strokeweight=".5pt">
                <v:textbox>
                  <w:txbxContent>
                    <w:p w:rsidR="00396B76" w:rsidRDefault="00396B76" w:rsidP="00396B7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b, a→ε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78EB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A0B2F" wp14:editId="15EBDAA0">
                <wp:simplePos x="0" y="0"/>
                <wp:positionH relativeFrom="column">
                  <wp:posOffset>4629150</wp:posOffset>
                </wp:positionH>
                <wp:positionV relativeFrom="paragraph">
                  <wp:posOffset>90805</wp:posOffset>
                </wp:positionV>
                <wp:extent cx="426720" cy="381000"/>
                <wp:effectExtent l="19050" t="19050" r="30480" b="381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5565" id="Flowchart: Connector 8" o:spid="_x0000_s1026" type="#_x0000_t120" style="position:absolute;margin-left:364.5pt;margin-top:7.15pt;width:33.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7878EB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EE9B8" wp14:editId="66C8F728">
                <wp:simplePos x="0" y="0"/>
                <wp:positionH relativeFrom="column">
                  <wp:posOffset>2962275</wp:posOffset>
                </wp:positionH>
                <wp:positionV relativeFrom="paragraph">
                  <wp:posOffset>90805</wp:posOffset>
                </wp:positionV>
                <wp:extent cx="426720" cy="381000"/>
                <wp:effectExtent l="0" t="0" r="1143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B622" id="Flowchart: Connector 6" o:spid="_x0000_s1026" type="#_x0000_t120" style="position:absolute;margin-left:233.25pt;margin-top:7.15pt;width:33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697B2F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EA607" wp14:editId="1AF434FC">
                <wp:simplePos x="0" y="0"/>
                <wp:positionH relativeFrom="column">
                  <wp:posOffset>1304925</wp:posOffset>
                </wp:positionH>
                <wp:positionV relativeFrom="paragraph">
                  <wp:posOffset>81280</wp:posOffset>
                </wp:positionV>
                <wp:extent cx="426720" cy="381000"/>
                <wp:effectExtent l="0" t="0" r="1143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3AA1" id="Flowchart: Connector 4" o:spid="_x0000_s1026" type="#_x0000_t120" style="position:absolute;margin-left:102.75pt;margin-top:6.4pt;width:33.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697B2F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1643E" wp14:editId="3B8F56F2">
                <wp:simplePos x="0" y="0"/>
                <wp:positionH relativeFrom="column">
                  <wp:posOffset>95250</wp:posOffset>
                </wp:positionH>
                <wp:positionV relativeFrom="paragraph">
                  <wp:posOffset>83820</wp:posOffset>
                </wp:positionV>
                <wp:extent cx="426720" cy="381000"/>
                <wp:effectExtent l="0" t="0" r="11430" b="19050"/>
                <wp:wrapNone/>
                <wp:docPr id="180" name="Flowchart: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7069" id="Flowchart: Connector 180" o:spid="_x0000_s1026" type="#_x0000_t120" style="position:absolute;margin-left:7.5pt;margin-top:6.6pt;width:33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697B2F" w:rsidRDefault="007878EB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075324" wp14:editId="050D3BA9">
                <wp:simplePos x="0" y="0"/>
                <wp:positionH relativeFrom="column">
                  <wp:posOffset>3409950</wp:posOffset>
                </wp:positionH>
                <wp:positionV relativeFrom="paragraph">
                  <wp:posOffset>120650</wp:posOffset>
                </wp:positionV>
                <wp:extent cx="1200150" cy="0"/>
                <wp:effectExtent l="0" t="76200" r="19050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30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9" o:spid="_x0000_s1026" type="#_x0000_t32" style="position:absolute;margin-left:268.5pt;margin-top:9.5pt;width:94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B682FB" wp14:editId="5FCBC70D">
                <wp:simplePos x="0" y="0"/>
                <wp:positionH relativeFrom="column">
                  <wp:posOffset>1752600</wp:posOffset>
                </wp:positionH>
                <wp:positionV relativeFrom="paragraph">
                  <wp:posOffset>111125</wp:posOffset>
                </wp:positionV>
                <wp:extent cx="12001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E85C4" id="Straight Arrow Connector 30" o:spid="_x0000_s1026" type="#_x0000_t32" style="position:absolute;margin-left:138pt;margin-top:8.75pt;width:94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697B2F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01ED5" wp14:editId="44CB9471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7620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47246" id="Straight Arrow Connector 26" o:spid="_x0000_s1026" type="#_x0000_t32" style="position:absolute;margin-left:42pt;margin-top:8pt;width:6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97B2F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0A7C54" wp14:editId="1A509515">
                <wp:simplePos x="0" y="0"/>
                <wp:positionH relativeFrom="column">
                  <wp:posOffset>-238125</wp:posOffset>
                </wp:positionH>
                <wp:positionV relativeFrom="paragraph">
                  <wp:posOffset>101600</wp:posOffset>
                </wp:positionV>
                <wp:extent cx="327660" cy="0"/>
                <wp:effectExtent l="0" t="76200" r="15240" b="952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1385" id="Straight Arrow Connector 335" o:spid="_x0000_s1026" type="#_x0000_t32" style="position:absolute;margin-left:-18.75pt;margin-top:8pt;width:25.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97B2F" w:rsidRDefault="00697B2F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74160E" wp14:editId="207EDF3E">
                <wp:simplePos x="0" y="0"/>
                <wp:positionH relativeFrom="column">
                  <wp:posOffset>438150</wp:posOffset>
                </wp:positionH>
                <wp:positionV relativeFrom="paragraph">
                  <wp:posOffset>54610</wp:posOffset>
                </wp:positionV>
                <wp:extent cx="857250" cy="1009650"/>
                <wp:effectExtent l="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572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B30D" id="Straight Arrow Connector 24" o:spid="_x0000_s1026" type="#_x0000_t32" style="position:absolute;margin-left:34.5pt;margin-top:4.3pt;width:67.5pt;height:79.5pt;rotation:9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697B2F" w:rsidRDefault="00697B2F" w:rsidP="00F056F5"/>
    <w:p w:rsidR="00697B2F" w:rsidRDefault="00924AC3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5A2FDC" wp14:editId="61EACAFC">
                <wp:simplePos x="0" y="0"/>
                <wp:positionH relativeFrom="column">
                  <wp:posOffset>114300</wp:posOffset>
                </wp:positionH>
                <wp:positionV relativeFrom="paragraph">
                  <wp:posOffset>94615</wp:posOffset>
                </wp:positionV>
                <wp:extent cx="695325" cy="276225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2FDC" id="Text Box 311" o:spid="_x0000_s1045" type="#_x0000_t202" style="position:absolute;margin-left:9pt;margin-top:7.45pt;width:54.7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miggIAAG0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7A0B01" wp14:editId="7004D697">
                <wp:simplePos x="0" y="0"/>
                <wp:positionH relativeFrom="column">
                  <wp:posOffset>1295400</wp:posOffset>
                </wp:positionH>
                <wp:positionV relativeFrom="paragraph">
                  <wp:posOffset>150495</wp:posOffset>
                </wp:positionV>
                <wp:extent cx="695325" cy="276225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C295" id="Text Box 306" o:spid="_x0000_s1046" type="#_x0000_t202" style="position:absolute;margin-left:102pt;margin-top:11.85pt;width:54.7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A945A9" wp14:editId="6CE21FF6">
                <wp:simplePos x="0" y="0"/>
                <wp:positionH relativeFrom="column">
                  <wp:posOffset>2809875</wp:posOffset>
                </wp:positionH>
                <wp:positionV relativeFrom="paragraph">
                  <wp:posOffset>161290</wp:posOffset>
                </wp:positionV>
                <wp:extent cx="695325" cy="276225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C3AE" id="Text Box 304" o:spid="_x0000_s1047" type="#_x0000_t202" style="position:absolute;margin-left:221.25pt;margin-top:12.7pt;width:54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97B2F" w:rsidRDefault="00924AC3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F109B8" wp14:editId="6F0E9A4D">
                <wp:simplePos x="0" y="0"/>
                <wp:positionH relativeFrom="column">
                  <wp:posOffset>5000625</wp:posOffset>
                </wp:positionH>
                <wp:positionV relativeFrom="paragraph">
                  <wp:posOffset>29210</wp:posOffset>
                </wp:positionV>
                <wp:extent cx="695325" cy="276225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09B8" id="Text Box 307" o:spid="_x0000_s1048" type="#_x0000_t202" style="position:absolute;margin-left:393.75pt;margin-top:2.3pt;width:54.7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97B2F" w:rsidRDefault="00924AC3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428099" wp14:editId="784C3489">
                <wp:simplePos x="0" y="0"/>
                <wp:positionH relativeFrom="column">
                  <wp:posOffset>5000625</wp:posOffset>
                </wp:positionH>
                <wp:positionV relativeFrom="paragraph">
                  <wp:posOffset>70485</wp:posOffset>
                </wp:positionV>
                <wp:extent cx="695325" cy="276225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8BE9" id="Text Box 303" o:spid="_x0000_s1049" type="#_x0000_t202" style="position:absolute;margin-left:393.75pt;margin-top:5.55pt;width:54.7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78EB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886C80" wp14:editId="72B7205F">
                <wp:simplePos x="0" y="0"/>
                <wp:positionH relativeFrom="column">
                  <wp:posOffset>4810125</wp:posOffset>
                </wp:positionH>
                <wp:positionV relativeFrom="paragraph">
                  <wp:posOffset>133350</wp:posOffset>
                </wp:positionV>
                <wp:extent cx="45719" cy="262255"/>
                <wp:effectExtent l="0" t="203835" r="55880" b="5588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E476" id="Curved Connector 17" o:spid="_x0000_s1026" type="#_x0000_t38" style="position:absolute;margin-left:378.75pt;margin-top:10.5pt;width:3.6pt;height:20.65pt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  <w:r w:rsidR="007878EB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61CD5A" wp14:editId="210FE4D1">
                <wp:simplePos x="0" y="0"/>
                <wp:positionH relativeFrom="column">
                  <wp:posOffset>3143250</wp:posOffset>
                </wp:positionH>
                <wp:positionV relativeFrom="paragraph">
                  <wp:posOffset>142875</wp:posOffset>
                </wp:positionV>
                <wp:extent cx="45719" cy="262255"/>
                <wp:effectExtent l="0" t="203835" r="55880" b="5588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016C" id="Curved Connector 16" o:spid="_x0000_s1026" type="#_x0000_t38" style="position:absolute;margin-left:247.5pt;margin-top:11.25pt;width:3.6pt;height:20.65pt;rotation:-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" adj="-93977" strokecolor="black [3200]" strokeweight=".5pt">
                <v:stroke endarrow="block" joinstyle="miter"/>
              </v:shape>
            </w:pict>
          </mc:Fallback>
        </mc:AlternateContent>
      </w:r>
      <w:r w:rsidR="00697B2F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9E7C9" wp14:editId="51CDFD42">
                <wp:simplePos x="0" y="0"/>
                <wp:positionH relativeFrom="column">
                  <wp:posOffset>1476375</wp:posOffset>
                </wp:positionH>
                <wp:positionV relativeFrom="paragraph">
                  <wp:posOffset>151765</wp:posOffset>
                </wp:positionV>
                <wp:extent cx="45719" cy="262255"/>
                <wp:effectExtent l="0" t="203835" r="55880" b="5588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F4E3" id="Curved Connector 15" o:spid="_x0000_s1026" type="#_x0000_t38" style="position:absolute;margin-left:116.25pt;margin-top:11.95pt;width:3.6pt;height:20.65pt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</w:p>
    <w:p w:rsidR="00697B2F" w:rsidRDefault="003A0279" w:rsidP="00F056F5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79B4E6" wp14:editId="661DD948">
                <wp:simplePos x="0" y="0"/>
                <wp:positionH relativeFrom="column">
                  <wp:posOffset>4648200</wp:posOffset>
                </wp:positionH>
                <wp:positionV relativeFrom="paragraph">
                  <wp:posOffset>116840</wp:posOffset>
                </wp:positionV>
                <wp:extent cx="419100" cy="314325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580F" id="Text Box 314" o:spid="_x0000_s1050" type="#_x0000_t202" style="position:absolute;margin-left:366pt;margin-top:9.2pt;width:33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25976B" wp14:editId="172EABCE">
                <wp:simplePos x="0" y="0"/>
                <wp:positionH relativeFrom="column">
                  <wp:posOffset>2990850</wp:posOffset>
                </wp:positionH>
                <wp:positionV relativeFrom="paragraph">
                  <wp:posOffset>116840</wp:posOffset>
                </wp:positionV>
                <wp:extent cx="342900" cy="295275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1223" id="Text Box 315" o:spid="_x0000_s1051" type="#_x0000_t202" style="position:absolute;margin-left:235.5pt;margin-top:9.2pt;width:27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81BFB2" wp14:editId="30A402E8">
                <wp:simplePos x="0" y="0"/>
                <wp:positionH relativeFrom="column">
                  <wp:posOffset>1333500</wp:posOffset>
                </wp:positionH>
                <wp:positionV relativeFrom="paragraph">
                  <wp:posOffset>97790</wp:posOffset>
                </wp:positionV>
                <wp:extent cx="342900" cy="295275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279" w:rsidRPr="00052E17" w:rsidRDefault="003A0279" w:rsidP="003A02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ABD1" id="Text Box 316" o:spid="_x0000_s1052" type="#_x0000_t202" style="position:absolute;margin-left:105pt;margin-top:7.7pt;width:27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" filled="f" stroked="f" strokeweight=".5pt">
                <v:textbox>
                  <w:txbxContent>
                    <w:p w:rsidR="003A0279" w:rsidRPr="00052E17" w:rsidRDefault="003A0279" w:rsidP="003A02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24AC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103FD9" wp14:editId="4D6E18D6">
                <wp:simplePos x="0" y="0"/>
                <wp:positionH relativeFrom="column">
                  <wp:posOffset>3600450</wp:posOffset>
                </wp:positionH>
                <wp:positionV relativeFrom="paragraph">
                  <wp:posOffset>31115</wp:posOffset>
                </wp:positionV>
                <wp:extent cx="695325" cy="27622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C617" id="Text Box 308" o:spid="_x0000_s1053" type="#_x0000_t202" style="position:absolute;margin-left:283.5pt;margin-top:2.45pt;width:54.7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4AC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BB9BA4" wp14:editId="1F4EAA83">
                <wp:simplePos x="0" y="0"/>
                <wp:positionH relativeFrom="column">
                  <wp:posOffset>1962150</wp:posOffset>
                </wp:positionH>
                <wp:positionV relativeFrom="paragraph">
                  <wp:posOffset>21590</wp:posOffset>
                </wp:positionV>
                <wp:extent cx="695325" cy="276225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C3" w:rsidRDefault="00924AC3" w:rsidP="00924AC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b, ε→ε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C123" id="Text Box 305" o:spid="_x0000_s1054" type="#_x0000_t202" style="position:absolute;margin-left:154.5pt;margin-top:1.7pt;width:54.7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" filled="f" stroked="f" strokeweight=".5pt">
                <v:textbox>
                  <w:txbxContent>
                    <w:p w:rsidR="00924AC3" w:rsidRDefault="00924AC3" w:rsidP="00924AC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b, ε→ε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78EB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02574" wp14:editId="42D9A004">
                <wp:simplePos x="0" y="0"/>
                <wp:positionH relativeFrom="column">
                  <wp:posOffset>4619625</wp:posOffset>
                </wp:positionH>
                <wp:positionV relativeFrom="paragraph">
                  <wp:posOffset>78740</wp:posOffset>
                </wp:positionV>
                <wp:extent cx="426720" cy="381000"/>
                <wp:effectExtent l="19050" t="19050" r="30480" b="38100"/>
                <wp:wrapNone/>
                <wp:docPr id="184" name="Flowchart: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1323" id="Flowchart: Connector 184" o:spid="_x0000_s1026" type="#_x0000_t120" style="position:absolute;margin-left:363.75pt;margin-top:6.2pt;width:33.6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7878EB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CA13B" wp14:editId="78221DDC">
                <wp:simplePos x="0" y="0"/>
                <wp:positionH relativeFrom="column">
                  <wp:posOffset>2943225</wp:posOffset>
                </wp:positionH>
                <wp:positionV relativeFrom="paragraph">
                  <wp:posOffset>78740</wp:posOffset>
                </wp:positionV>
                <wp:extent cx="426720" cy="381000"/>
                <wp:effectExtent l="0" t="0" r="1143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2C97" id="Flowchart: Connector 7" o:spid="_x0000_s1026" type="#_x0000_t120" style="position:absolute;margin-left:231.75pt;margin-top:6.2pt;width:33.6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697B2F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0816C" wp14:editId="72D1F9DA">
                <wp:simplePos x="0" y="0"/>
                <wp:positionH relativeFrom="column">
                  <wp:posOffset>1285875</wp:posOffset>
                </wp:positionH>
                <wp:positionV relativeFrom="paragraph">
                  <wp:posOffset>69215</wp:posOffset>
                </wp:positionV>
                <wp:extent cx="426720" cy="381000"/>
                <wp:effectExtent l="0" t="0" r="1143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D22C" id="Flowchart: Connector 5" o:spid="_x0000_s1026" type="#_x0000_t120" style="position:absolute;margin-left:101.25pt;margin-top:5.45pt;width:3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697B2F" w:rsidRDefault="007878EB" w:rsidP="00F056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7E2F32" wp14:editId="5CE56C6D">
                <wp:simplePos x="0" y="0"/>
                <wp:positionH relativeFrom="column">
                  <wp:posOffset>3381375</wp:posOffset>
                </wp:positionH>
                <wp:positionV relativeFrom="paragraph">
                  <wp:posOffset>98425</wp:posOffset>
                </wp:positionV>
                <wp:extent cx="1200150" cy="0"/>
                <wp:effectExtent l="0" t="76200" r="19050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3C96A" id="Straight Arrow Connector 290" o:spid="_x0000_s1026" type="#_x0000_t32" style="position:absolute;margin-left:266.25pt;margin-top:7.75pt;width:94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7D7493" wp14:editId="2FEE2995">
                <wp:simplePos x="0" y="0"/>
                <wp:positionH relativeFrom="column">
                  <wp:posOffset>1733550</wp:posOffset>
                </wp:positionH>
                <wp:positionV relativeFrom="paragraph">
                  <wp:posOffset>88900</wp:posOffset>
                </wp:positionV>
                <wp:extent cx="120015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B252" id="Straight Arrow Connector 31" o:spid="_x0000_s1026" type="#_x0000_t32" style="position:absolute;margin-left:136.5pt;margin-top:7pt;width:94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681FB8" w:rsidRDefault="00681FB8" w:rsidP="00F056F5"/>
    <w:p w:rsidR="00681FB8" w:rsidRDefault="00681FB8" w:rsidP="00F056F5"/>
    <w:p w:rsidR="00681FB8" w:rsidRDefault="00681FB8" w:rsidP="00681FB8">
      <w:pPr>
        <w:pStyle w:val="Heading1"/>
      </w:pPr>
      <w:r>
        <w:t>5.</w:t>
      </w:r>
    </w:p>
    <w:p w:rsidR="00681FB8" w:rsidRPr="00442BAF" w:rsidRDefault="00442BAF" w:rsidP="00681F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442BAF" w:rsidRPr="00442BAF" w:rsidRDefault="00442BAF" w:rsidP="00681FB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442BAF" w:rsidRPr="00442BAF" w:rsidRDefault="00442BAF" w:rsidP="00681FB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442BAF" w:rsidRPr="00442BAF" w:rsidRDefault="00051F27" w:rsidP="00681F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42BAF" w:rsidRPr="00044491" w:rsidRDefault="00442BAF" w:rsidP="00681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044491" w:rsidRPr="00442BAF" w:rsidRDefault="00044491" w:rsidP="00681FB8">
      <w:pPr>
        <w:rPr>
          <w:rFonts w:eastAsiaTheme="minorEastAsia"/>
        </w:rPr>
      </w:pPr>
    </w:p>
    <w:p w:rsidR="00442BAF" w:rsidRDefault="005746C5" w:rsidP="00442BAF">
      <w:pPr>
        <w:pStyle w:val="Heading1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689D48" wp14:editId="3566A14F">
                <wp:simplePos x="0" y="0"/>
                <wp:positionH relativeFrom="column">
                  <wp:posOffset>3371850</wp:posOffset>
                </wp:positionH>
                <wp:positionV relativeFrom="paragraph">
                  <wp:posOffset>356235</wp:posOffset>
                </wp:positionV>
                <wp:extent cx="695325" cy="276225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C5" w:rsidRDefault="005746C5" w:rsidP="005746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9D48" id="Text Box 296" o:spid="_x0000_s1055" type="#_x0000_t202" style="position:absolute;margin-left:265.5pt;margin-top:28.05pt;width:54.7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" filled="f" stroked="f" strokeweight=".5pt">
                <v:textbox>
                  <w:txbxContent>
                    <w:p w:rsidR="005746C5" w:rsidRDefault="005746C5" w:rsidP="005746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D47187C" wp14:editId="6B831D25">
                <wp:simplePos x="0" y="0"/>
                <wp:positionH relativeFrom="column">
                  <wp:posOffset>2286000</wp:posOffset>
                </wp:positionH>
                <wp:positionV relativeFrom="paragraph">
                  <wp:posOffset>361315</wp:posOffset>
                </wp:positionV>
                <wp:extent cx="695325" cy="276225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C5" w:rsidRDefault="005746C5" w:rsidP="005746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187C" id="Text Box 255" o:spid="_x0000_s1056" type="#_x0000_t202" style="position:absolute;margin-left:180pt;margin-top:28.45pt;width:54.7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" filled="f" stroked="f" strokeweight=".5pt">
                <v:textbox>
                  <w:txbxContent>
                    <w:p w:rsidR="005746C5" w:rsidRDefault="005746C5" w:rsidP="005746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42BAF">
        <w:t>6.</w:t>
      </w:r>
    </w:p>
    <w:p w:rsidR="00044491" w:rsidRDefault="005746C5" w:rsidP="000444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286EC4E" wp14:editId="6D2451F0">
                <wp:simplePos x="0" y="0"/>
                <wp:positionH relativeFrom="column">
                  <wp:posOffset>1362075</wp:posOffset>
                </wp:positionH>
                <wp:positionV relativeFrom="paragraph">
                  <wp:posOffset>20320</wp:posOffset>
                </wp:positionV>
                <wp:extent cx="695325" cy="27622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C5" w:rsidRDefault="005746C5" w:rsidP="005746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ε,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EC4E" id="Text Box 254" o:spid="_x0000_s1057" type="#_x0000_t202" style="position:absolute;margin-left:107.25pt;margin-top:1.6pt;width:54.7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" filled="f" stroked="f" strokeweight=".5pt">
                <v:textbox>
                  <w:txbxContent>
                    <w:p w:rsidR="005746C5" w:rsidRDefault="005746C5" w:rsidP="005746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ε, 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7CED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6849B8" wp14:editId="2CE0D01E">
                <wp:simplePos x="0" y="0"/>
                <wp:positionH relativeFrom="column">
                  <wp:posOffset>3067050</wp:posOffset>
                </wp:positionH>
                <wp:positionV relativeFrom="paragraph">
                  <wp:posOffset>134620</wp:posOffset>
                </wp:positionV>
                <wp:extent cx="219075" cy="200025"/>
                <wp:effectExtent l="0" t="0" r="28575" b="28575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F94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9" o:spid="_x0000_s1026" type="#_x0000_t120" style="position:absolute;margin-left:241.5pt;margin-top:10.6pt;width:17.25pt;height:15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B37CED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9CD22F" wp14:editId="66383342">
                <wp:simplePos x="0" y="0"/>
                <wp:positionH relativeFrom="column">
                  <wp:posOffset>2047875</wp:posOffset>
                </wp:positionH>
                <wp:positionV relativeFrom="paragraph">
                  <wp:posOffset>144145</wp:posOffset>
                </wp:positionV>
                <wp:extent cx="219075" cy="200025"/>
                <wp:effectExtent l="0" t="0" r="28575" b="28575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8DEA" id="Flowchart: Connector 240" o:spid="_x0000_s1026" type="#_x0000_t120" style="position:absolute;margin-left:161.25pt;margin-top:11.35pt;width:17.25pt;height:1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="00B37CED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13512F" wp14:editId="211E2243">
                <wp:simplePos x="0" y="0"/>
                <wp:positionH relativeFrom="column">
                  <wp:posOffset>866140</wp:posOffset>
                </wp:positionH>
                <wp:positionV relativeFrom="paragraph">
                  <wp:posOffset>58420</wp:posOffset>
                </wp:positionV>
                <wp:extent cx="485775" cy="30480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7" w:rsidRPr="00052E17" w:rsidRDefault="00E227E7" w:rsidP="00E227E7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start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512F" id="Text Box 229" o:spid="_x0000_s1058" type="#_x0000_t202" style="position:absolute;margin-left:68.2pt;margin-top:4.6pt;width:38.2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" filled="f" stroked="f" strokeweight=".5pt">
                <v:textbox>
                  <w:txbxContent>
                    <w:p w:rsidR="00E227E7" w:rsidRPr="00052E17" w:rsidRDefault="00E227E7" w:rsidP="00E227E7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t>q</w:t>
                      </w:r>
                      <w:r>
                        <w:rPr>
                          <w:vertAlign w:val="subscript"/>
                        </w:rPr>
                        <w:t>start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27E7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1521EF" wp14:editId="71C38D23">
                <wp:simplePos x="0" y="0"/>
                <wp:positionH relativeFrom="column">
                  <wp:posOffset>876300</wp:posOffset>
                </wp:positionH>
                <wp:positionV relativeFrom="paragraph">
                  <wp:posOffset>20320</wp:posOffset>
                </wp:positionV>
                <wp:extent cx="426720" cy="381000"/>
                <wp:effectExtent l="0" t="0" r="1143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B940" id="Flowchart: Connector 18" o:spid="_x0000_s1026" type="#_x0000_t120" style="position:absolute;margin-left:69pt;margin-top:1.6pt;width:33.6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</w:p>
    <w:p w:rsidR="00044491" w:rsidRDefault="00437DF6" w:rsidP="00044491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60A6435" wp14:editId="07B3460F">
                <wp:simplePos x="0" y="0"/>
                <wp:positionH relativeFrom="column">
                  <wp:posOffset>1304925</wp:posOffset>
                </wp:positionH>
                <wp:positionV relativeFrom="paragraph">
                  <wp:posOffset>68580</wp:posOffset>
                </wp:positionV>
                <wp:extent cx="2000250" cy="1343025"/>
                <wp:effectExtent l="38100" t="0" r="933450" b="85725"/>
                <wp:wrapNone/>
                <wp:docPr id="250" name="Elb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1343025"/>
                        </a:xfrm>
                        <a:prstGeom prst="bentConnector3">
                          <a:avLst>
                            <a:gd name="adj1" fmla="val -45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5D8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0" o:spid="_x0000_s1026" type="#_x0000_t34" style="position:absolute;margin-left:102.75pt;margin-top:5.4pt;width:157.5pt;height:105.7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" adj="-9751" strokecolor="black [3200]" strokeweight=".5pt">
                <v:stroke endarrow="block"/>
              </v:shape>
            </w:pict>
          </mc:Fallback>
        </mc:AlternateContent>
      </w:r>
      <w:r w:rsidR="00B37CED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3936A38" wp14:editId="495EA5BC">
                <wp:simplePos x="0" y="0"/>
                <wp:positionH relativeFrom="column">
                  <wp:posOffset>2257425</wp:posOffset>
                </wp:positionH>
                <wp:positionV relativeFrom="paragraph">
                  <wp:posOffset>68580</wp:posOffset>
                </wp:positionV>
                <wp:extent cx="809625" cy="0"/>
                <wp:effectExtent l="0" t="76200" r="9525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4C1FC" id="Straight Arrow Connector 244" o:spid="_x0000_s1026" type="#_x0000_t32" style="position:absolute;margin-left:177.75pt;margin-top:5.4pt;width:63.7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AD1AEAAPcDAAAOAAAAZHJzL2Uyb0RvYy54bWysU9uO0zAQfUfiHyy/06TVslq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37CED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F08EA66" wp14:editId="24152160">
                <wp:simplePos x="0" y="0"/>
                <wp:positionH relativeFrom="column">
                  <wp:posOffset>1238250</wp:posOffset>
                </wp:positionH>
                <wp:positionV relativeFrom="paragraph">
                  <wp:posOffset>78105</wp:posOffset>
                </wp:positionV>
                <wp:extent cx="800100" cy="1123950"/>
                <wp:effectExtent l="0" t="76200" r="0" b="19050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123950"/>
                        </a:xfrm>
                        <a:prstGeom prst="bentConnector3">
                          <a:avLst>
                            <a:gd name="adj1" fmla="val 20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0FD8D" id="Elbow Connector 241" o:spid="_x0000_s1026" type="#_x0000_t34" style="position:absolute;margin-left:97.5pt;margin-top:6.15pt;width:63pt;height:88.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" adj="4371" strokecolor="black [3200]" strokeweight=".5pt">
                <v:stroke endarrow="block"/>
              </v:shape>
            </w:pict>
          </mc:Fallback>
        </mc:AlternateContent>
      </w:r>
      <w:r w:rsidR="00E227E7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AE1CF1" wp14:editId="079924D1">
                <wp:simplePos x="0" y="0"/>
                <wp:positionH relativeFrom="column">
                  <wp:posOffset>542925</wp:posOffset>
                </wp:positionH>
                <wp:positionV relativeFrom="paragraph">
                  <wp:posOffset>20955</wp:posOffset>
                </wp:positionV>
                <wp:extent cx="327660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2ECCB" id="Straight Arrow Connector 19" o:spid="_x0000_s1026" type="#_x0000_t32" style="position:absolute;margin-left:42.75pt;margin-top:1.65pt;width:25.8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lt0gEAAPUDAAAOAAAAZHJzL2Uyb0RvYy54bWysU9uO0zAQfUfiHyy/06RFKl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44491" w:rsidRDefault="005746C5" w:rsidP="000444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26228C" wp14:editId="6708064F">
                <wp:simplePos x="0" y="0"/>
                <wp:positionH relativeFrom="column">
                  <wp:posOffset>2276475</wp:posOffset>
                </wp:positionH>
                <wp:positionV relativeFrom="paragraph">
                  <wp:posOffset>101600</wp:posOffset>
                </wp:positionV>
                <wp:extent cx="695325" cy="276225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C5" w:rsidRDefault="005746C5" w:rsidP="005746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228C" id="Text Box 320" o:spid="_x0000_s1059" type="#_x0000_t202" style="position:absolute;margin-left:179.25pt;margin-top:8pt;width:54.75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" filled="f" stroked="f" strokeweight=".5pt">
                <v:textbox>
                  <w:txbxContent>
                    <w:p w:rsidR="005746C5" w:rsidRDefault="005746C5" w:rsidP="005746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E70068" wp14:editId="6E076B59">
                <wp:simplePos x="0" y="0"/>
                <wp:positionH relativeFrom="column">
                  <wp:posOffset>1390650</wp:posOffset>
                </wp:positionH>
                <wp:positionV relativeFrom="paragraph">
                  <wp:posOffset>139065</wp:posOffset>
                </wp:positionV>
                <wp:extent cx="695325" cy="276225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C5" w:rsidRDefault="005746C5" w:rsidP="005746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ε,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0068" id="Text Box 299" o:spid="_x0000_s1060" type="#_x0000_t202" style="position:absolute;margin-left:109.5pt;margin-top:10.95pt;width:54.7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" filled="f" stroked="f" strokeweight=".5pt">
                <v:textbox>
                  <w:txbxContent>
                    <w:p w:rsidR="005746C5" w:rsidRDefault="005746C5" w:rsidP="005746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ε, 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AE1FCE" wp14:editId="0C070006">
                <wp:simplePos x="0" y="0"/>
                <wp:positionH relativeFrom="column">
                  <wp:posOffset>390525</wp:posOffset>
                </wp:positionH>
                <wp:positionV relativeFrom="paragraph">
                  <wp:posOffset>117475</wp:posOffset>
                </wp:positionV>
                <wp:extent cx="695325" cy="27622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7" w:rsidRDefault="00E227E7" w:rsidP="00E227E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$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1FCE" id="Text Box 233" o:spid="_x0000_s1061" type="#_x0000_t202" style="position:absolute;margin-left:30.75pt;margin-top:9.25pt;width:54.7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" filled="f" stroked="f" strokeweight=".5pt">
                <v:textbox>
                  <w:txbxContent>
                    <w:p w:rsidR="00E227E7" w:rsidRDefault="00E227E7" w:rsidP="00E227E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</m:t>
                          </m:r>
                          <m:r>
                            <w:rPr>
                              <w:rFonts w:ascii="Cambria Math" w:hAnsi="Cambria Math"/>
                            </w:rPr>
                            <m:t>$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98A606" wp14:editId="1225DE5E">
                <wp:simplePos x="0" y="0"/>
                <wp:positionH relativeFrom="column">
                  <wp:posOffset>1095375</wp:posOffset>
                </wp:positionH>
                <wp:positionV relativeFrom="paragraph">
                  <wp:posOffset>69850</wp:posOffset>
                </wp:positionV>
                <wp:extent cx="0" cy="36195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FE9C5" id="Straight Arrow Connector 25" o:spid="_x0000_s1026" type="#_x0000_t32" style="position:absolute;margin-left:86.25pt;margin-top:5.5pt;width:0;height:28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44491" w:rsidRDefault="00B37CED" w:rsidP="00044491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D079BD" wp14:editId="45DB2D56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219075" cy="200025"/>
                <wp:effectExtent l="0" t="0" r="28575" b="28575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A049" id="Flowchart: Connector 238" o:spid="_x0000_s1026" type="#_x0000_t120" style="position:absolute;margin-left:162pt;margin-top:7.8pt;width:17.25pt;height:15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044491" w:rsidRDefault="00A6603E" w:rsidP="000444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6728BE" wp14:editId="0492B51A">
                <wp:simplePos x="0" y="0"/>
                <wp:positionH relativeFrom="column">
                  <wp:posOffset>2266950</wp:posOffset>
                </wp:positionH>
                <wp:positionV relativeFrom="paragraph">
                  <wp:posOffset>24130</wp:posOffset>
                </wp:positionV>
                <wp:extent cx="933450" cy="857250"/>
                <wp:effectExtent l="0" t="0" r="76200" b="57150"/>
                <wp:wrapNone/>
                <wp:docPr id="253" name="Elb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857250"/>
                        </a:xfrm>
                        <a:prstGeom prst="bentConnector3">
                          <a:avLst>
                            <a:gd name="adj1" fmla="val 99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7241" id="Elbow Connector 253" o:spid="_x0000_s1026" type="#_x0000_t34" style="position:absolute;margin-left:178.5pt;margin-top:1.9pt;width:73.5pt;height:6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" adj="21486" strokecolor="black [3200]" strokeweight=".5pt">
                <v:stroke endarrow="block"/>
              </v:shape>
            </w:pict>
          </mc:Fallback>
        </mc:AlternateContent>
      </w:r>
      <w:r w:rsidR="00B37CED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3A6324" wp14:editId="59FA147F">
                <wp:simplePos x="0" y="0"/>
                <wp:positionH relativeFrom="column">
                  <wp:posOffset>1266825</wp:posOffset>
                </wp:positionH>
                <wp:positionV relativeFrom="paragraph">
                  <wp:posOffset>33654</wp:posOffset>
                </wp:positionV>
                <wp:extent cx="809625" cy="695325"/>
                <wp:effectExtent l="0" t="76200" r="0" b="28575"/>
                <wp:wrapNone/>
                <wp:docPr id="242" name="Elb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95325"/>
                        </a:xfrm>
                        <a:prstGeom prst="bentConnector3">
                          <a:avLst>
                            <a:gd name="adj1" fmla="val 24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BDC4" id="Elbow Connector 242" o:spid="_x0000_s1026" type="#_x0000_t34" style="position:absolute;margin-left:99.75pt;margin-top:2.65pt;width:63.75pt;height:54.7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" adj="5200" strokecolor="black [3200]" strokeweight=".5pt">
                <v:stroke endarrow="block"/>
              </v:shape>
            </w:pict>
          </mc:Fallback>
        </mc:AlternateContent>
      </w:r>
      <w:r w:rsidR="00E227E7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F143B8" wp14:editId="67BFE626">
                <wp:simplePos x="0" y="0"/>
                <wp:positionH relativeFrom="column">
                  <wp:posOffset>990600</wp:posOffset>
                </wp:positionH>
                <wp:positionV relativeFrom="paragraph">
                  <wp:posOffset>90170</wp:posOffset>
                </wp:positionV>
                <wp:extent cx="219075" cy="200025"/>
                <wp:effectExtent l="0" t="0" r="285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9CAB" id="Flowchart: Connector 21" o:spid="_x0000_s1026" type="#_x0000_t120" style="position:absolute;margin-left:78pt;margin-top:7.1pt;width:17.25pt;height:15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044491" w:rsidRDefault="005746C5" w:rsidP="000444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ED26C2" wp14:editId="6FF4A9FB">
                <wp:simplePos x="0" y="0"/>
                <wp:positionH relativeFrom="column">
                  <wp:posOffset>2276475</wp:posOffset>
                </wp:positionH>
                <wp:positionV relativeFrom="paragraph">
                  <wp:posOffset>104775</wp:posOffset>
                </wp:positionV>
                <wp:extent cx="695325" cy="27622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C5" w:rsidRDefault="005746C5" w:rsidP="005746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26C2" id="Text Box 322" o:spid="_x0000_s1062" type="#_x0000_t202" style="position:absolute;margin-left:179.25pt;margin-top:8.25pt;width:54.7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" filled="f" stroked="f" strokeweight=".5pt">
                <v:textbox>
                  <w:txbxContent>
                    <w:p w:rsidR="005746C5" w:rsidRDefault="005746C5" w:rsidP="005746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29E34B" wp14:editId="1A01774F">
                <wp:simplePos x="0" y="0"/>
                <wp:positionH relativeFrom="column">
                  <wp:posOffset>1428750</wp:posOffset>
                </wp:positionH>
                <wp:positionV relativeFrom="paragraph">
                  <wp:posOffset>114935</wp:posOffset>
                </wp:positionV>
                <wp:extent cx="695325" cy="276225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C5" w:rsidRDefault="005746C5" w:rsidP="005746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ε,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E34B" id="Text Box 321" o:spid="_x0000_s1063" type="#_x0000_t202" style="position:absolute;margin-left:112.5pt;margin-top:9.05pt;width:54.75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" filled="f" stroked="f" strokeweight=".5pt">
                <v:textbox>
                  <w:txbxContent>
                    <w:p w:rsidR="005746C5" w:rsidRDefault="005746C5" w:rsidP="005746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ε,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4ADAFB" wp14:editId="63BF9B62">
                <wp:simplePos x="0" y="0"/>
                <wp:positionH relativeFrom="column">
                  <wp:posOffset>390525</wp:posOffset>
                </wp:positionH>
                <wp:positionV relativeFrom="paragraph">
                  <wp:posOffset>159385</wp:posOffset>
                </wp:positionV>
                <wp:extent cx="695325" cy="276225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7" w:rsidRDefault="00E227E7" w:rsidP="00E227E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ε, ε→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DAFB" id="Text Box 234" o:spid="_x0000_s1064" type="#_x0000_t202" style="position:absolute;margin-left:30.75pt;margin-top:12.55pt;width:54.7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" filled="f" stroked="f" strokeweight=".5pt">
                <v:textbox>
                  <w:txbxContent>
                    <w:p w:rsidR="00E227E7" w:rsidRDefault="00E227E7" w:rsidP="00E227E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ε, ε→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B8F463" wp14:editId="7A84687B">
                <wp:simplePos x="0" y="0"/>
                <wp:positionH relativeFrom="column">
                  <wp:posOffset>1095375</wp:posOffset>
                </wp:positionH>
                <wp:positionV relativeFrom="paragraph">
                  <wp:posOffset>120015</wp:posOffset>
                </wp:positionV>
                <wp:extent cx="0" cy="3619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0BC60" id="Straight Arrow Connector 27" o:spid="_x0000_s1026" type="#_x0000_t32" style="position:absolute;margin-left:86.25pt;margin-top:9.45pt;width:0;height:28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44491" w:rsidRDefault="00A6603E" w:rsidP="000444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C1939C" wp14:editId="6348B43E">
                <wp:simplePos x="0" y="0"/>
                <wp:positionH relativeFrom="column">
                  <wp:posOffset>2276475</wp:posOffset>
                </wp:positionH>
                <wp:positionV relativeFrom="paragraph">
                  <wp:posOffset>168910</wp:posOffset>
                </wp:positionV>
                <wp:extent cx="704850" cy="381000"/>
                <wp:effectExtent l="0" t="0" r="95250" b="57150"/>
                <wp:wrapNone/>
                <wp:docPr id="252" name="Elb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81000"/>
                        </a:xfrm>
                        <a:prstGeom prst="bentConnector3">
                          <a:avLst>
                            <a:gd name="adj1" fmla="val 99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E8F4" id="Elbow Connector 252" o:spid="_x0000_s1026" type="#_x0000_t34" style="position:absolute;margin-left:179.25pt;margin-top:13.3pt;width:55.5pt;height:3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" adj="21486" strokecolor="black [3200]" strokeweight=".5pt">
                <v:stroke endarrow="block"/>
              </v:shape>
            </w:pict>
          </mc:Fallback>
        </mc:AlternateContent>
      </w:r>
      <w:r w:rsidR="00B37CED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379001" wp14:editId="299C5C44">
                <wp:simplePos x="0" y="0"/>
                <wp:positionH relativeFrom="column">
                  <wp:posOffset>2038350</wp:posOffset>
                </wp:positionH>
                <wp:positionV relativeFrom="paragraph">
                  <wp:posOffset>83185</wp:posOffset>
                </wp:positionV>
                <wp:extent cx="219075" cy="200025"/>
                <wp:effectExtent l="0" t="0" r="28575" b="28575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5AD4" id="Flowchart: Connector 237" o:spid="_x0000_s1026" type="#_x0000_t120" style="position:absolute;margin-left:160.5pt;margin-top:6.55pt;width:17.25pt;height:1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044491" w:rsidRDefault="00B37CED" w:rsidP="00044491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FBFB9D6" wp14:editId="19491C8A">
                <wp:simplePos x="0" y="0"/>
                <wp:positionH relativeFrom="column">
                  <wp:posOffset>1323975</wp:posOffset>
                </wp:positionH>
                <wp:positionV relativeFrom="paragraph">
                  <wp:posOffset>17144</wp:posOffset>
                </wp:positionV>
                <wp:extent cx="723900" cy="285750"/>
                <wp:effectExtent l="0" t="76200" r="0" b="19050"/>
                <wp:wrapNone/>
                <wp:docPr id="243" name="Elb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85750"/>
                        </a:xfrm>
                        <a:prstGeom prst="bentConnector3">
                          <a:avLst>
                            <a:gd name="adj1" fmla="val 37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9DFD" id="Elbow Connector 243" o:spid="_x0000_s1026" type="#_x0000_t34" style="position:absolute;margin-left:104.25pt;margin-top:1.35pt;width:57pt;height:22.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" adj="7995" strokecolor="black [3200]" strokeweight=".5pt">
                <v:stroke endarrow="block"/>
              </v:shape>
            </w:pict>
          </mc:Fallback>
        </mc:AlternateContent>
      </w:r>
      <w:r w:rsidR="00E227E7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D88CC9" wp14:editId="229DCCC5">
                <wp:simplePos x="0" y="0"/>
                <wp:positionH relativeFrom="column">
                  <wp:posOffset>885825</wp:posOffset>
                </wp:positionH>
                <wp:positionV relativeFrom="paragraph">
                  <wp:posOffset>140970</wp:posOffset>
                </wp:positionV>
                <wp:extent cx="426720" cy="381000"/>
                <wp:effectExtent l="0" t="0" r="1143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C19A" id="Flowchart: Connector 1" o:spid="_x0000_s1026" type="#_x0000_t120" style="position:absolute;margin-left:69.75pt;margin-top:11.1pt;width:33.6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044491" w:rsidRDefault="00223541" w:rsidP="00044491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2F5AC8" wp14:editId="43BA810C">
                <wp:simplePos x="0" y="0"/>
                <wp:positionH relativeFrom="column">
                  <wp:posOffset>895350</wp:posOffset>
                </wp:positionH>
                <wp:positionV relativeFrom="paragraph">
                  <wp:posOffset>8890</wp:posOffset>
                </wp:positionV>
                <wp:extent cx="485775" cy="30480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7" w:rsidRPr="00052E17" w:rsidRDefault="00E227E7" w:rsidP="00E227E7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loop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5AC8" id="Text Box 230" o:spid="_x0000_s1065" type="#_x0000_t202" style="position:absolute;margin-left:70.5pt;margin-top:.7pt;width:38.2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" filled="f" stroked="f" strokeweight=".5pt">
                <v:textbox>
                  <w:txbxContent>
                    <w:p w:rsidR="00E227E7" w:rsidRPr="00052E17" w:rsidRDefault="00E227E7" w:rsidP="00E227E7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t>q</w:t>
                      </w:r>
                      <w:r>
                        <w:rPr>
                          <w:vertAlign w:val="subscript"/>
                        </w:rPr>
                        <w:t>loop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44491" w:rsidRDefault="00E55E69" w:rsidP="00044491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812336" wp14:editId="2030847E">
                <wp:simplePos x="0" y="0"/>
                <wp:positionH relativeFrom="column">
                  <wp:posOffset>1209040</wp:posOffset>
                </wp:positionH>
                <wp:positionV relativeFrom="paragraph">
                  <wp:posOffset>58420</wp:posOffset>
                </wp:positionV>
                <wp:extent cx="45719" cy="129030"/>
                <wp:effectExtent l="34290" t="41910" r="294005" b="332105"/>
                <wp:wrapNone/>
                <wp:docPr id="325" name="Curved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500000" flipV="1">
                          <a:off x="0" y="0"/>
                          <a:ext cx="45719" cy="129030"/>
                        </a:xfrm>
                        <a:prstGeom prst="curvedConnector3">
                          <a:avLst>
                            <a:gd name="adj1" fmla="val -991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A4C4" id="Curved Connector 325" o:spid="_x0000_s1026" type="#_x0000_t38" style="position:absolute;margin-left:95.2pt;margin-top:4.6pt;width:3.6pt;height:10.15pt;rotation:135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" adj="-214177" strokecolor="black [3200]" strokeweight=".5pt">
                <v:stroke endarrow="block" joinstyle="miter"/>
              </v:shape>
            </w:pict>
          </mc:Fallback>
        </mc:AlternateContent>
      </w:r>
    </w:p>
    <w:p w:rsidR="00044491" w:rsidRDefault="00223541" w:rsidP="000444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5FFD15" wp14:editId="137CD1D8">
                <wp:simplePos x="0" y="0"/>
                <wp:positionH relativeFrom="column">
                  <wp:posOffset>1562100</wp:posOffset>
                </wp:positionH>
                <wp:positionV relativeFrom="paragraph">
                  <wp:posOffset>48260</wp:posOffset>
                </wp:positionV>
                <wp:extent cx="695325" cy="276225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41" w:rsidRDefault="00223541" w:rsidP="0022354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ε,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FD15" id="Text Box 327" o:spid="_x0000_s1066" type="#_x0000_t202" style="position:absolute;margin-left:123pt;margin-top:3.8pt;width:54.7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" filled="f" stroked="f" strokeweight=".5pt">
                <v:textbox>
                  <w:txbxContent>
                    <w:p w:rsidR="00223541" w:rsidRDefault="00223541" w:rsidP="0022354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ε,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69D34E" wp14:editId="73DC2E1A">
                <wp:simplePos x="0" y="0"/>
                <wp:positionH relativeFrom="column">
                  <wp:posOffset>419100</wp:posOffset>
                </wp:positionH>
                <wp:positionV relativeFrom="paragraph">
                  <wp:posOffset>38735</wp:posOffset>
                </wp:positionV>
                <wp:extent cx="695325" cy="276225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7" w:rsidRDefault="00E227E7" w:rsidP="00E227E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ε,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$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D34E" id="Text Box 236" o:spid="_x0000_s1067" type="#_x0000_t202" style="position:absolute;margin-left:33pt;margin-top:3.05pt;width:54.75pt;height:2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" filled="f" stroked="f" strokeweight=".5pt">
                <v:textbox>
                  <w:txbxContent>
                    <w:p w:rsidR="00E227E7" w:rsidRDefault="00E227E7" w:rsidP="00E227E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ε, </m:t>
                          </m:r>
                          <m:r>
                            <w:rPr>
                              <w:rFonts w:ascii="Cambria Math" w:hAnsi="Cambria Math"/>
                            </w:rPr>
                            <m:t>$</m:t>
                          </m:r>
                          <m:r>
                            <w:rPr>
                              <w:rFonts w:ascii="Cambria Math" w:hAnsi="Cambria Math"/>
                            </w:rPr>
                            <m:t>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E18252" wp14:editId="46516CC3">
                <wp:simplePos x="0" y="0"/>
                <wp:positionH relativeFrom="column">
                  <wp:posOffset>1104900</wp:posOffset>
                </wp:positionH>
                <wp:positionV relativeFrom="paragraph">
                  <wp:posOffset>10160</wp:posOffset>
                </wp:positionV>
                <wp:extent cx="0" cy="361950"/>
                <wp:effectExtent l="76200" t="0" r="76200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100AF" id="Straight Arrow Connector 226" o:spid="_x0000_s1026" type="#_x0000_t32" style="position:absolute;margin-left:87pt;margin-top:.8pt;width:0;height:28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U00wEAAPcDAAAOAAAAZHJzL2Uyb0RvYy54bWysU9uO0zAQfUfiHyy/0yRFVF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044491" w:rsidRDefault="00223541" w:rsidP="000444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B902A9" wp14:editId="00A7DB2D">
                <wp:simplePos x="0" y="0"/>
                <wp:positionH relativeFrom="column">
                  <wp:posOffset>1562100</wp:posOffset>
                </wp:positionH>
                <wp:positionV relativeFrom="paragraph">
                  <wp:posOffset>34290</wp:posOffset>
                </wp:positionV>
                <wp:extent cx="695325" cy="276225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41" w:rsidRDefault="00223541" w:rsidP="0022354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02A9" id="Text Box 326" o:spid="_x0000_s1068" type="#_x0000_t202" style="position:absolute;margin-left:123pt;margin-top:2.7pt;width:54.7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" filled="f" stroked="f" strokeweight=".5pt">
                <v:textbox>
                  <w:txbxContent>
                    <w:p w:rsidR="00223541" w:rsidRDefault="00223541" w:rsidP="0022354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44491" w:rsidRDefault="00223541" w:rsidP="000444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2A4CE4" wp14:editId="2AD47343">
                <wp:simplePos x="0" y="0"/>
                <wp:positionH relativeFrom="column">
                  <wp:posOffset>1562100</wp:posOffset>
                </wp:positionH>
                <wp:positionV relativeFrom="paragraph">
                  <wp:posOffset>69215</wp:posOffset>
                </wp:positionV>
                <wp:extent cx="695325" cy="276225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41" w:rsidRDefault="00223541" w:rsidP="0022354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4CE4" id="Text Box 328" o:spid="_x0000_s1069" type="#_x0000_t202" style="position:absolute;margin-left:123pt;margin-top:5.45pt;width:54.7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CEgAIAAG0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" filled="f" stroked="f" strokeweight=".5pt">
                <v:textbox>
                  <w:txbxContent>
                    <w:p w:rsidR="00223541" w:rsidRDefault="00223541" w:rsidP="0022354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→ε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7CED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000128" wp14:editId="38392FC0">
                <wp:simplePos x="0" y="0"/>
                <wp:positionH relativeFrom="column">
                  <wp:posOffset>857250</wp:posOffset>
                </wp:positionH>
                <wp:positionV relativeFrom="paragraph">
                  <wp:posOffset>97790</wp:posOffset>
                </wp:positionV>
                <wp:extent cx="571500" cy="32385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7" w:rsidRPr="00052E17" w:rsidRDefault="00E227E7" w:rsidP="00E227E7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accept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0128" id="Text Box 231" o:spid="_x0000_s1070" type="#_x0000_t202" style="position:absolute;margin-left:67.5pt;margin-top:7.7pt;width:45pt;height:2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" filled="f" stroked="f" strokeweight=".5pt">
                <v:textbox>
                  <w:txbxContent>
                    <w:p w:rsidR="00E227E7" w:rsidRPr="00052E17" w:rsidRDefault="00E227E7" w:rsidP="00E227E7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t>q</w:t>
                      </w:r>
                      <w:r>
                        <w:rPr>
                          <w:vertAlign w:val="subscript"/>
                        </w:rPr>
                        <w:t>accept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27E7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E9B8E3" wp14:editId="156691AB">
                <wp:simplePos x="0" y="0"/>
                <wp:positionH relativeFrom="column">
                  <wp:posOffset>895350</wp:posOffset>
                </wp:positionH>
                <wp:positionV relativeFrom="paragraph">
                  <wp:posOffset>40640</wp:posOffset>
                </wp:positionV>
                <wp:extent cx="426720" cy="381000"/>
                <wp:effectExtent l="19050" t="19050" r="30480" b="3810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3F47" id="Flowchart: Connector 20" o:spid="_x0000_s1026" type="#_x0000_t120" style="position:absolute;margin-left:70.5pt;margin-top:3.2pt;width:33.6pt;height:3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044491" w:rsidRDefault="00044491" w:rsidP="00044491"/>
    <w:p w:rsidR="00044491" w:rsidRDefault="00044491" w:rsidP="00044491"/>
    <w:p w:rsidR="00044491" w:rsidRPr="00044491" w:rsidRDefault="00044491" w:rsidP="00044491">
      <w:bookmarkStart w:id="0" w:name="_GoBack"/>
      <w:bookmarkEnd w:id="0"/>
    </w:p>
    <w:sectPr w:rsidR="00044491" w:rsidRPr="00044491" w:rsidSect="00792D9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27" w:rsidRDefault="00051F27" w:rsidP="00792D9F">
      <w:r>
        <w:separator/>
      </w:r>
    </w:p>
  </w:endnote>
  <w:endnote w:type="continuationSeparator" w:id="0">
    <w:p w:rsidR="00051F27" w:rsidRDefault="00051F27" w:rsidP="0079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27" w:rsidRDefault="00051F27" w:rsidP="00792D9F">
      <w:r>
        <w:separator/>
      </w:r>
    </w:p>
  </w:footnote>
  <w:footnote w:type="continuationSeparator" w:id="0">
    <w:p w:rsidR="00051F27" w:rsidRDefault="00051F27" w:rsidP="00792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D9F" w:rsidRDefault="00792D9F" w:rsidP="00792D9F">
    <w:pPr>
      <w:pStyle w:val="Header"/>
      <w:jc w:val="right"/>
    </w:pPr>
    <w:r>
      <w:t>Bradley White</w:t>
    </w:r>
  </w:p>
  <w:p w:rsidR="00792D9F" w:rsidRDefault="00792D9F" w:rsidP="00792D9F">
    <w:pPr>
      <w:pStyle w:val="Header"/>
      <w:jc w:val="right"/>
    </w:pPr>
    <w:r>
      <w:t>HW #3</w:t>
    </w:r>
  </w:p>
  <w:p w:rsidR="00792D9F" w:rsidRDefault="00792D9F" w:rsidP="00792D9F">
    <w:pPr>
      <w:pStyle w:val="Header"/>
      <w:jc w:val="right"/>
    </w:pPr>
    <w:r>
      <w:t>CSCI 338</w:t>
    </w:r>
  </w:p>
  <w:p w:rsidR="00792D9F" w:rsidRDefault="00792D9F" w:rsidP="00792D9F">
    <w:pPr>
      <w:pStyle w:val="Header"/>
      <w:jc w:val="right"/>
    </w:pPr>
    <w:r>
      <w:t>2-21-2016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5981"/>
    <w:multiLevelType w:val="multilevel"/>
    <w:tmpl w:val="0409001D"/>
    <w:styleLink w:val="Test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/>
        <w:b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4A7AC1"/>
    <w:multiLevelType w:val="hybridMultilevel"/>
    <w:tmpl w:val="0D56D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4938"/>
    <w:multiLevelType w:val="hybridMultilevel"/>
    <w:tmpl w:val="593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B08D5"/>
    <w:multiLevelType w:val="hybridMultilevel"/>
    <w:tmpl w:val="1262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6577"/>
    <w:multiLevelType w:val="multilevel"/>
    <w:tmpl w:val="6B981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700E9"/>
    <w:multiLevelType w:val="hybridMultilevel"/>
    <w:tmpl w:val="4CC4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B1C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3A0035D"/>
    <w:multiLevelType w:val="hybridMultilevel"/>
    <w:tmpl w:val="6B98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D17D3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b/>
        <w:sz w:val="22"/>
      </w:rPr>
    </w:lvl>
  </w:abstractNum>
  <w:abstractNum w:abstractNumId="9" w15:restartNumberingAfterBreak="0">
    <w:nsid w:val="5DE02A0E"/>
    <w:multiLevelType w:val="hybridMultilevel"/>
    <w:tmpl w:val="1EB6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9F"/>
    <w:rsid w:val="00044491"/>
    <w:rsid w:val="00051F27"/>
    <w:rsid w:val="000C0E65"/>
    <w:rsid w:val="000D6D7F"/>
    <w:rsid w:val="001C4C2B"/>
    <w:rsid w:val="00223541"/>
    <w:rsid w:val="0022370D"/>
    <w:rsid w:val="002B7644"/>
    <w:rsid w:val="002C11B9"/>
    <w:rsid w:val="002D4E94"/>
    <w:rsid w:val="00396B76"/>
    <w:rsid w:val="003A0279"/>
    <w:rsid w:val="004007D1"/>
    <w:rsid w:val="00410586"/>
    <w:rsid w:val="00437DF6"/>
    <w:rsid w:val="00442BAF"/>
    <w:rsid w:val="00490EA9"/>
    <w:rsid w:val="004A1CF8"/>
    <w:rsid w:val="004D647C"/>
    <w:rsid w:val="005057BB"/>
    <w:rsid w:val="0056048F"/>
    <w:rsid w:val="005746C5"/>
    <w:rsid w:val="005D4B69"/>
    <w:rsid w:val="00636A1F"/>
    <w:rsid w:val="00681FB8"/>
    <w:rsid w:val="006827CD"/>
    <w:rsid w:val="00697B2F"/>
    <w:rsid w:val="007878EB"/>
    <w:rsid w:val="00792D9F"/>
    <w:rsid w:val="007A7CA6"/>
    <w:rsid w:val="007C2883"/>
    <w:rsid w:val="00837F10"/>
    <w:rsid w:val="00874AF4"/>
    <w:rsid w:val="00924AC3"/>
    <w:rsid w:val="00935D5B"/>
    <w:rsid w:val="009D5659"/>
    <w:rsid w:val="00A60ADB"/>
    <w:rsid w:val="00A6603E"/>
    <w:rsid w:val="00A7210B"/>
    <w:rsid w:val="00B37CED"/>
    <w:rsid w:val="00B43E0B"/>
    <w:rsid w:val="00C37929"/>
    <w:rsid w:val="00CE78A5"/>
    <w:rsid w:val="00D104DA"/>
    <w:rsid w:val="00DD0788"/>
    <w:rsid w:val="00E227E7"/>
    <w:rsid w:val="00E26027"/>
    <w:rsid w:val="00E31D92"/>
    <w:rsid w:val="00E36977"/>
    <w:rsid w:val="00E55E69"/>
    <w:rsid w:val="00E7172E"/>
    <w:rsid w:val="00E921DB"/>
    <w:rsid w:val="00E93F60"/>
    <w:rsid w:val="00EE4049"/>
    <w:rsid w:val="00F056F5"/>
    <w:rsid w:val="00F11B36"/>
    <w:rsid w:val="00F172F8"/>
    <w:rsid w:val="00F241FD"/>
    <w:rsid w:val="00F8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439E9-6834-4995-8628-4C0D4494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9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9F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2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D9F"/>
  </w:style>
  <w:style w:type="paragraph" w:styleId="Footer">
    <w:name w:val="footer"/>
    <w:basedOn w:val="Normal"/>
    <w:link w:val="FooterChar"/>
    <w:uiPriority w:val="99"/>
    <w:unhideWhenUsed/>
    <w:rsid w:val="00792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D9F"/>
  </w:style>
  <w:style w:type="numbering" w:customStyle="1" w:styleId="Test">
    <w:name w:val="Test"/>
    <w:uiPriority w:val="99"/>
    <w:rsid w:val="00A60ADB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0D6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319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Bradley White</cp:lastModifiedBy>
  <cp:revision>55</cp:revision>
  <dcterms:created xsi:type="dcterms:W3CDTF">2016-02-21T17:41:00Z</dcterms:created>
  <dcterms:modified xsi:type="dcterms:W3CDTF">2016-02-23T21:04:00Z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