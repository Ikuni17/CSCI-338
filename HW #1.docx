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281" w:rsidRPr="00A714B3" w:rsidRDefault="00EA4445">
      <w:pPr>
        <w:rPr>
          <w:b/>
          <w:sz w:val="28"/>
          <w:szCs w:val="28"/>
        </w:rPr>
      </w:pPr>
      <w:r w:rsidRPr="00A714B3">
        <w:rPr>
          <w:b/>
          <w:sz w:val="28"/>
          <w:szCs w:val="28"/>
        </w:rPr>
        <w:t>1.</w:t>
      </w:r>
    </w:p>
    <w:p w:rsidR="00EA4445" w:rsidRPr="0014702B" w:rsidRDefault="00EA4445"/>
    <w:p w:rsidR="00A714B3" w:rsidRPr="0014702B" w:rsidRDefault="00A714B3">
      <w:pPr>
        <w:rPr>
          <w:rFonts w:eastAsiaTheme="minorEastAsia"/>
        </w:rPr>
      </w:pPr>
      <m:oMath>
        <m:r>
          <w:rPr>
            <w:rFonts w:ascii="Cambria Math" w:hAnsi="Cambria Math"/>
          </w:rPr>
          <m:t>Q={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14702B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4702B">
        <w:rPr>
          <w:rFonts w:eastAsiaTheme="minorEastAsia"/>
        </w:rPr>
        <w:t xml:space="preserve"> represents each floor and </w:t>
      </w:r>
      <w:proofErr w:type="spellStart"/>
      <w:r w:rsidRPr="0014702B">
        <w:rPr>
          <w:rFonts w:eastAsiaTheme="minorEastAsia"/>
        </w:rPr>
        <w:t>i</w:t>
      </w:r>
      <w:proofErr w:type="spellEnd"/>
      <w:r w:rsidRPr="0014702B">
        <w:rPr>
          <w:rFonts w:eastAsiaTheme="minorEastAsia"/>
        </w:rPr>
        <w:t xml:space="preserve"> is the floor number</w:t>
      </w:r>
      <w:r w:rsidR="004231C3" w:rsidRPr="0014702B">
        <w:rPr>
          <w:rFonts w:eastAsiaTheme="minorEastAsia"/>
        </w:rPr>
        <w:t>.</w:t>
      </w:r>
    </w:p>
    <w:p w:rsidR="00A714B3" w:rsidRPr="0014702B" w:rsidRDefault="00A714B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i/>
          </w:rPr>
          <w:sym w:font="Symbol" w:char="F0E5"/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0,1,2,…,n</m:t>
            </m:r>
          </m:e>
        </m:d>
      </m:oMath>
      <w:r w:rsidR="00AF05D1" w:rsidRPr="0014702B">
        <w:rPr>
          <w:rFonts w:eastAsiaTheme="minorEastAsia"/>
        </w:rPr>
        <w:t xml:space="preserve"> </w:t>
      </w:r>
      <w:proofErr w:type="gramStart"/>
      <w:r w:rsidR="00AF05D1" w:rsidRPr="0014702B">
        <w:rPr>
          <w:rFonts w:eastAsiaTheme="minorEastAsia"/>
        </w:rPr>
        <w:t>is</w:t>
      </w:r>
      <w:proofErr w:type="gramEnd"/>
      <w:r w:rsidR="00AF05D1" w:rsidRPr="0014702B">
        <w:rPr>
          <w:rFonts w:eastAsiaTheme="minorEastAsia"/>
        </w:rPr>
        <w:t xml:space="preserve"> the input floor and </w:t>
      </w:r>
      <w:r w:rsidRPr="0014702B">
        <w:rPr>
          <w:rFonts w:eastAsiaTheme="minorEastAsia"/>
        </w:rPr>
        <w:t>0 represents remain stationary</w:t>
      </w:r>
      <w:r w:rsidR="00AF05D1" w:rsidRPr="0014702B">
        <w:rPr>
          <w:rFonts w:eastAsiaTheme="minorEastAsia"/>
        </w:rPr>
        <w:t>.</w:t>
      </w:r>
    </w:p>
    <w:p w:rsidR="004231C3" w:rsidRPr="0014702B" w:rsidRDefault="004231C3">
      <w:pPr>
        <w:rPr>
          <w:rFonts w:eastAsiaTheme="minorEastAsia"/>
        </w:rPr>
      </w:pPr>
    </w:p>
    <w:p w:rsidR="00AF05D1" w:rsidRPr="0014702B" w:rsidRDefault="004231C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i/>
            </w:rPr>
            <w:sym w:font="Symbol" w:char="F064"/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i/>
                        </w:rPr>
                        <w:sym w:font="Symbol" w:char="F064"/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stay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 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i/>
                        </w:rPr>
                        <w:sym w:font="Symbol" w:char="F064"/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/>
                          <w:i/>
                        </w:rPr>
                        <w:sym w:font="Symbol" w:char="F0E5"/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&gt;i 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, where </m:t>
                  </m:r>
                  <m:r>
                    <w:rPr>
                      <w:rFonts w:ascii="Cambria Math" w:eastAsiaTheme="minorEastAsia" w:hAnsi="Cambria Math"/>
                    </w:rPr>
                    <m:t>k=</m:t>
                  </m:r>
                  <m:r>
                    <w:rPr>
                      <w:rFonts w:ascii="Cambria Math" w:eastAsiaTheme="minorEastAsia" w:hAnsi="Cambria Math"/>
                      <w:i/>
                    </w:rPr>
                    <w:sym w:font="Symbol" w:char="F0E5"/>
                  </m:r>
                  <m:r>
                    <w:rPr>
                      <w:rFonts w:ascii="Cambria Math" w:eastAsiaTheme="minorEastAsia" w:hAnsi="Cambria Math"/>
                    </w:rPr>
                    <m:t xml:space="preserve"> -i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i/>
                        </w:rPr>
                        <w:sym w:font="Symbol" w:char="F064"/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down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/>
                          <w:i/>
                        </w:rPr>
                        <w:sym w:font="Symbol" w:char="F0E5"/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&lt;i 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, where </m:t>
                  </m:r>
                  <m:r>
                    <w:rPr>
                      <w:rFonts w:ascii="Cambria Math" w:eastAsiaTheme="minorEastAsia" w:hAnsi="Cambria Math"/>
                    </w:rPr>
                    <m:t>k=i-</m:t>
                  </m:r>
                  <m:r>
                    <w:rPr>
                      <w:rFonts w:ascii="Cambria Math" w:eastAsiaTheme="minorEastAsia" w:hAnsi="Cambria Math"/>
                      <w:i/>
                    </w:rPr>
                    <w:sym w:font="Symbol" w:char="F0E5"/>
                  </m:r>
                </m:e>
              </m:eqArr>
            </m:e>
          </m:d>
        </m:oMath>
      </m:oMathPara>
    </w:p>
    <w:p w:rsidR="004231C3" w:rsidRPr="0014702B" w:rsidRDefault="004231C3" w:rsidP="00C804F8">
      <w:pPr>
        <w:rPr>
          <w:rFonts w:eastAsiaTheme="minorEastAsia"/>
        </w:rPr>
      </w:pPr>
    </w:p>
    <w:p w:rsidR="00C804F8" w:rsidRPr="0014702B" w:rsidRDefault="00D946F0" w:rsidP="00C804F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:rsidR="004231C3" w:rsidRDefault="004231C3" w:rsidP="00C804F8">
      <w:pPr>
        <w:rPr>
          <w:rFonts w:eastAsiaTheme="minorEastAsia"/>
        </w:rPr>
      </w:pPr>
      <m:oMath>
        <m:r>
          <w:rPr>
            <w:rFonts w:ascii="Cambria Math" w:hAnsi="Cambria Math"/>
          </w:rPr>
          <m:t>F={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14702B">
        <w:rPr>
          <w:rFonts w:eastAsiaTheme="minorEastAsia"/>
        </w:rPr>
        <w:t>, the accept state can be viewed as any destination floor.</w:t>
      </w:r>
    </w:p>
    <w:p w:rsidR="002A1A53" w:rsidRDefault="002A1A53" w:rsidP="00C804F8">
      <w:pPr>
        <w:rPr>
          <w:rFonts w:eastAsiaTheme="minorEastAsia"/>
        </w:rPr>
      </w:pPr>
    </w:p>
    <w:p w:rsidR="002A1A53" w:rsidRDefault="006C0F07" w:rsidP="00C804F8">
      <w:pPr>
        <w:rPr>
          <w:rFonts w:eastAsiaTheme="minorEastAsia"/>
          <w:b/>
          <w:sz w:val="28"/>
          <w:szCs w:val="28"/>
        </w:rPr>
      </w:pP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7039A4" wp14:editId="1D604749">
                <wp:simplePos x="0" y="0"/>
                <wp:positionH relativeFrom="column">
                  <wp:posOffset>2635567</wp:posOffset>
                </wp:positionH>
                <wp:positionV relativeFrom="paragraph">
                  <wp:posOffset>9207</wp:posOffset>
                </wp:positionV>
                <wp:extent cx="104775" cy="1893570"/>
                <wp:effectExtent l="39053" t="132397" r="0" b="48578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4775" cy="1893570"/>
                        </a:xfrm>
                        <a:prstGeom prst="curvedConnector3">
                          <a:avLst>
                            <a:gd name="adj1" fmla="val -1202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9BA1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3" o:spid="_x0000_s1026" type="#_x0000_t38" style="position:absolute;margin-left:207.5pt;margin-top:.7pt;width:8.25pt;height:149.1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" adj="-25966" strokecolor="black [3200]" strokeweight=".5pt">
                <v:stroke endarrow="block" joinstyle="miter"/>
              </v:shape>
            </w:pict>
          </mc:Fallback>
        </mc:AlternateContent>
      </w:r>
      <w:r w:rsidR="002A1A53" w:rsidRPr="002A1A53">
        <w:rPr>
          <w:rFonts w:eastAsiaTheme="minorEastAsia"/>
          <w:b/>
          <w:sz w:val="28"/>
          <w:szCs w:val="28"/>
        </w:rPr>
        <w:t>2.</w:t>
      </w:r>
      <w:r w:rsidR="002A1A53">
        <w:rPr>
          <w:rFonts w:eastAsiaTheme="minorEastAsia"/>
          <w:b/>
          <w:sz w:val="28"/>
          <w:szCs w:val="28"/>
        </w:rPr>
        <w:t xml:space="preserve"> 1.6, p.84</w:t>
      </w:r>
    </w:p>
    <w:p w:rsidR="00904E87" w:rsidRDefault="006C0F07" w:rsidP="00C804F8">
      <w:pPr>
        <w:rPr>
          <w:rFonts w:eastAsiaTheme="minorEastAsia"/>
          <w:b/>
          <w:sz w:val="24"/>
          <w:szCs w:val="24"/>
        </w:rPr>
      </w:pP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BBFF23" wp14:editId="5937AF1D">
                <wp:simplePos x="0" y="0"/>
                <wp:positionH relativeFrom="column">
                  <wp:posOffset>1591151</wp:posOffset>
                </wp:positionH>
                <wp:positionV relativeFrom="paragraph">
                  <wp:posOffset>95408</wp:posOffset>
                </wp:positionV>
                <wp:extent cx="45719" cy="1968817"/>
                <wp:effectExtent l="28893" t="47307" r="0" b="193358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1968817"/>
                        </a:xfrm>
                        <a:prstGeom prst="curvedConnector3">
                          <a:avLst>
                            <a:gd name="adj1" fmla="val -4063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351BF" id="Curved Connector 24" o:spid="_x0000_s1026" type="#_x0000_t38" style="position:absolute;margin-left:125.3pt;margin-top:7.5pt;width:3.6pt;height:155pt;rotation: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" adj="-87768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5E2442">
        <w:rPr>
          <w:rFonts w:eastAsiaTheme="minorEastAsia"/>
          <w:b/>
          <w:sz w:val="24"/>
          <w:szCs w:val="24"/>
        </w:rPr>
        <w:t>c</w:t>
      </w:r>
      <w:proofErr w:type="gramEnd"/>
      <w:r w:rsidR="005E2442">
        <w:rPr>
          <w:rFonts w:eastAsiaTheme="minorEastAsia"/>
          <w:b/>
          <w:sz w:val="24"/>
          <w:szCs w:val="24"/>
        </w:rPr>
        <w:t>.</w:t>
      </w:r>
    </w:p>
    <w:p w:rsidR="000134E5" w:rsidRDefault="000134E5" w:rsidP="00C804F8">
      <w:pPr>
        <w:rPr>
          <w:rFonts w:eastAsiaTheme="minorEastAsia"/>
          <w:b/>
          <w:sz w:val="24"/>
          <w:szCs w:val="24"/>
        </w:rPr>
      </w:pPr>
    </w:p>
    <w:p w:rsidR="002A1A53" w:rsidRPr="006C0F07" w:rsidRDefault="003A3BDF" w:rsidP="00C804F8">
      <w:pPr>
        <w:rPr>
          <w:rFonts w:eastAsiaTheme="minorEastAsia"/>
        </w:rPr>
      </w:pPr>
      <w:r w:rsidRPr="000134E5">
        <w:rPr>
          <w:rFonts w:eastAsiaTheme="minorEastAsia"/>
        </w:rPr>
        <w:t xml:space="preserve"> </w:t>
      </w:r>
      <w:r w:rsidR="000134E5" w:rsidRPr="000134E5">
        <w:rPr>
          <w:rFonts w:eastAsiaTheme="minorEastAsia"/>
        </w:rPr>
        <w:t xml:space="preserve">        </w:t>
      </w:r>
      <w:r w:rsidR="000134E5" w:rsidRPr="006C0F07">
        <w:rPr>
          <w:rFonts w:eastAsiaTheme="minorEastAsia"/>
        </w:rPr>
        <w:t xml:space="preserve">1                                  0          </w:t>
      </w:r>
      <w:r w:rsidR="006C0F07" w:rsidRPr="006C0F07">
        <w:rPr>
          <w:rFonts w:eastAsiaTheme="minorEastAsia"/>
        </w:rPr>
        <w:t xml:space="preserve">                          0</w:t>
      </w:r>
      <w:r w:rsidR="000134E5" w:rsidRPr="006C0F07">
        <w:rPr>
          <w:rFonts w:eastAsiaTheme="minorEastAsia"/>
        </w:rPr>
        <w:t xml:space="preserve">                                                                     0</w:t>
      </w:r>
      <w:proofErr w:type="gramStart"/>
      <w:r w:rsidR="000134E5" w:rsidRPr="006C0F07">
        <w:rPr>
          <w:rFonts w:eastAsiaTheme="minorEastAsia"/>
        </w:rPr>
        <w:t>,1</w:t>
      </w:r>
      <w:proofErr w:type="gramEnd"/>
    </w:p>
    <w:p w:rsidR="00904E87" w:rsidRPr="006C0F07" w:rsidRDefault="000134E5" w:rsidP="00C804F8">
      <w:pPr>
        <w:rPr>
          <w:rFonts w:eastAsiaTheme="minorEastAsia"/>
        </w:rPr>
      </w:pP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5A9E02" wp14:editId="346C8719">
                <wp:simplePos x="0" y="0"/>
                <wp:positionH relativeFrom="column">
                  <wp:posOffset>476250</wp:posOffset>
                </wp:positionH>
                <wp:positionV relativeFrom="paragraph">
                  <wp:posOffset>38735</wp:posOffset>
                </wp:positionV>
                <wp:extent cx="45719" cy="262255"/>
                <wp:effectExtent l="0" t="203835" r="55880" b="5588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36CB9" id="Curved Connector 18" o:spid="_x0000_s1026" type="#_x0000_t38" style="position:absolute;margin-left:37.5pt;margin-top:3.05pt;width:3.6pt;height:20.65pt;rotation:-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" adj="-93977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8791CA" wp14:editId="65F0C5B3">
                <wp:simplePos x="0" y="0"/>
                <wp:positionH relativeFrom="column">
                  <wp:posOffset>4762500</wp:posOffset>
                </wp:positionH>
                <wp:positionV relativeFrom="paragraph">
                  <wp:posOffset>1905</wp:posOffset>
                </wp:positionV>
                <wp:extent cx="45719" cy="262255"/>
                <wp:effectExtent l="0" t="184785" r="55880" b="55880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3904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32DD5" id="Curved Connector 20" o:spid="_x0000_s1026" type="#_x0000_t38" style="position:absolute;margin-left:375pt;margin-top:.15pt;width:3.6pt;height:20.65pt;rotation:-9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" adj="-84347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DD63A1" wp14:editId="2843FE24">
                <wp:simplePos x="0" y="0"/>
                <wp:positionH relativeFrom="column">
                  <wp:posOffset>1524000</wp:posOffset>
                </wp:positionH>
                <wp:positionV relativeFrom="paragraph">
                  <wp:posOffset>41275</wp:posOffset>
                </wp:positionV>
                <wp:extent cx="45719" cy="262255"/>
                <wp:effectExtent l="0" t="184785" r="55880" b="5588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3904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A8AD" id="Curved Connector 19" o:spid="_x0000_s1026" type="#_x0000_t38" style="position:absolute;margin-left:120pt;margin-top:3.25pt;width:3.6pt;height:20.65pt;rotation:-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" adj="-84347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97F12" wp14:editId="770CC721">
                <wp:simplePos x="0" y="0"/>
                <wp:positionH relativeFrom="column">
                  <wp:posOffset>4556760</wp:posOffset>
                </wp:positionH>
                <wp:positionV relativeFrom="paragraph">
                  <wp:posOffset>147320</wp:posOffset>
                </wp:positionV>
                <wp:extent cx="426720" cy="381000"/>
                <wp:effectExtent l="19050" t="19050" r="30480" b="3810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BB33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358.8pt;margin-top:11.6pt;width:33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" fillcolor="white [3201]" strokecolor="black [3213]" strokeweight="4pt">
                <v:stroke linestyle="thinThin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024EA" wp14:editId="77D4FC72">
                <wp:simplePos x="0" y="0"/>
                <wp:positionH relativeFrom="column">
                  <wp:posOffset>3489960</wp:posOffset>
                </wp:positionH>
                <wp:positionV relativeFrom="paragraph">
                  <wp:posOffset>148590</wp:posOffset>
                </wp:positionV>
                <wp:extent cx="426720" cy="381000"/>
                <wp:effectExtent l="0" t="0" r="1143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4233B" id="Flowchart: Connector 3" o:spid="_x0000_s1026" type="#_x0000_t120" style="position:absolute;margin-left:274.8pt;margin-top:11.7pt;width:33.6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" fillcolor="white [3201]" strokecolor="black [3213]" strokeweight="1pt">
                <v:stroke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5A0A5" wp14:editId="44509DE7">
                <wp:simplePos x="0" y="0"/>
                <wp:positionH relativeFrom="column">
                  <wp:posOffset>2423160</wp:posOffset>
                </wp:positionH>
                <wp:positionV relativeFrom="paragraph">
                  <wp:posOffset>156210</wp:posOffset>
                </wp:positionV>
                <wp:extent cx="426720" cy="381000"/>
                <wp:effectExtent l="0" t="0" r="1143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23012" id="Flowchart: Connector 4" o:spid="_x0000_s1026" type="#_x0000_t120" style="position:absolute;margin-left:190.8pt;margin-top:12.3pt;width:33.6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" fillcolor="white [3201]" strokecolor="black [3213]" strokeweight="1pt">
                <v:stroke joinstyle="miter"/>
              </v:shape>
            </w:pict>
          </mc:Fallback>
        </mc:AlternateContent>
      </w:r>
      <w:r w:rsidR="00904E87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67717" wp14:editId="4FD394D5">
                <wp:simplePos x="0" y="0"/>
                <wp:positionH relativeFrom="column">
                  <wp:posOffset>289560</wp:posOffset>
                </wp:positionH>
                <wp:positionV relativeFrom="paragraph">
                  <wp:posOffset>151765</wp:posOffset>
                </wp:positionV>
                <wp:extent cx="426720" cy="381000"/>
                <wp:effectExtent l="0" t="0" r="1143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ACC0D" id="Flowchart: Connector 1" o:spid="_x0000_s1026" type="#_x0000_t120" style="position:absolute;margin-left:22.8pt;margin-top:11.95pt;width:33.6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" fillcolor="white [3201]" strokecolor="black [3213]" strokeweight="1pt">
                <v:stroke joinstyle="miter"/>
              </v:shape>
            </w:pict>
          </mc:Fallback>
        </mc:AlternateContent>
      </w:r>
      <w:r w:rsidR="00904E87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01834D" wp14:editId="6C16E53B">
                <wp:simplePos x="0" y="0"/>
                <wp:positionH relativeFrom="column">
                  <wp:posOffset>1356360</wp:posOffset>
                </wp:positionH>
                <wp:positionV relativeFrom="paragraph">
                  <wp:posOffset>148590</wp:posOffset>
                </wp:positionV>
                <wp:extent cx="426720" cy="381000"/>
                <wp:effectExtent l="0" t="0" r="1143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EF80D" id="Flowchart: Connector 5" o:spid="_x0000_s1026" type="#_x0000_t120" style="position:absolute;margin-left:106.8pt;margin-top:11.7pt;width:33.6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" fillcolor="white [3201]" strokecolor="black [3213]" strokeweight="1pt">
                <v:stroke joinstyle="miter"/>
              </v:shape>
            </w:pict>
          </mc:Fallback>
        </mc:AlternateContent>
      </w:r>
    </w:p>
    <w:p w:rsidR="00904E87" w:rsidRPr="006C0F07" w:rsidRDefault="000134E5" w:rsidP="00C804F8">
      <w:pPr>
        <w:rPr>
          <w:rFonts w:eastAsiaTheme="minorEastAsia"/>
          <w:sz w:val="24"/>
          <w:szCs w:val="24"/>
        </w:rPr>
      </w:pP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7A5F75" wp14:editId="77ACD861">
                <wp:simplePos x="0" y="0"/>
                <wp:positionH relativeFrom="column">
                  <wp:posOffset>-38100</wp:posOffset>
                </wp:positionH>
                <wp:positionV relativeFrom="paragraph">
                  <wp:posOffset>153035</wp:posOffset>
                </wp:positionV>
                <wp:extent cx="327660" cy="0"/>
                <wp:effectExtent l="0" t="76200" r="152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0A8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3pt;margin-top:12.05pt;width:25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F5E904" wp14:editId="40F907F5">
                <wp:simplePos x="0" y="0"/>
                <wp:positionH relativeFrom="column">
                  <wp:posOffset>3916680</wp:posOffset>
                </wp:positionH>
                <wp:positionV relativeFrom="paragraph">
                  <wp:posOffset>153035</wp:posOffset>
                </wp:positionV>
                <wp:extent cx="640080" cy="0"/>
                <wp:effectExtent l="0" t="76200" r="2667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AF307" id="Straight Arrow Connector 11" o:spid="_x0000_s1026" type="#_x0000_t32" style="position:absolute;margin-left:308.4pt;margin-top:12.05pt;width:50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B3231D" wp14:editId="6F56D298">
                <wp:simplePos x="0" y="0"/>
                <wp:positionH relativeFrom="column">
                  <wp:posOffset>2849880</wp:posOffset>
                </wp:positionH>
                <wp:positionV relativeFrom="paragraph">
                  <wp:posOffset>153035</wp:posOffset>
                </wp:positionV>
                <wp:extent cx="640080" cy="0"/>
                <wp:effectExtent l="0" t="76200" r="2667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3F0B7" id="Straight Arrow Connector 9" o:spid="_x0000_s1026" type="#_x0000_t32" style="position:absolute;margin-left:224.4pt;margin-top:12.05pt;width:50.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DA00DC" wp14:editId="765FEAA2">
                <wp:simplePos x="0" y="0"/>
                <wp:positionH relativeFrom="column">
                  <wp:posOffset>1783080</wp:posOffset>
                </wp:positionH>
                <wp:positionV relativeFrom="paragraph">
                  <wp:posOffset>153035</wp:posOffset>
                </wp:positionV>
                <wp:extent cx="640080" cy="0"/>
                <wp:effectExtent l="0" t="76200" r="2667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29EDD" id="Straight Arrow Connector 8" o:spid="_x0000_s1026" type="#_x0000_t32" style="position:absolute;margin-left:140.4pt;margin-top:12.05pt;width:50.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904E87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B94CA6" wp14:editId="57BE69A0">
                <wp:simplePos x="0" y="0"/>
                <wp:positionH relativeFrom="column">
                  <wp:posOffset>716280</wp:posOffset>
                </wp:positionH>
                <wp:positionV relativeFrom="paragraph">
                  <wp:posOffset>153035</wp:posOffset>
                </wp:positionV>
                <wp:extent cx="640080" cy="0"/>
                <wp:effectExtent l="0" t="76200" r="2667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4237D" id="Straight Arrow Connector 7" o:spid="_x0000_s1026" type="#_x0000_t32" style="position:absolute;margin-left:56.4pt;margin-top:12.05pt;width:50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</w:rPr>
        <w:t xml:space="preserve">                            0                                  1                             0</w:t>
      </w:r>
      <w:r w:rsidRPr="006C0F07">
        <w:rPr>
          <w:rFonts w:eastAsiaTheme="minorEastAsia"/>
          <w:sz w:val="24"/>
          <w:szCs w:val="24"/>
        </w:rPr>
        <w:t xml:space="preserve">                             </w:t>
      </w:r>
      <w:r w:rsidRPr="006C0F07">
        <w:rPr>
          <w:rFonts w:eastAsiaTheme="minorEastAsia"/>
        </w:rPr>
        <w:t>1</w:t>
      </w:r>
    </w:p>
    <w:p w:rsidR="00904E87" w:rsidRPr="006C0F07" w:rsidRDefault="00904E87" w:rsidP="00C804F8">
      <w:pPr>
        <w:rPr>
          <w:rFonts w:eastAsiaTheme="minorEastAsia"/>
          <w:sz w:val="24"/>
          <w:szCs w:val="24"/>
        </w:rPr>
      </w:pPr>
    </w:p>
    <w:p w:rsidR="002B4B25" w:rsidRPr="006C0F07" w:rsidRDefault="002B4B25" w:rsidP="00C804F8">
      <w:pPr>
        <w:rPr>
          <w:rFonts w:eastAsiaTheme="minorEastAsia"/>
          <w:sz w:val="24"/>
          <w:szCs w:val="24"/>
        </w:rPr>
      </w:pPr>
    </w:p>
    <w:p w:rsidR="00904E87" w:rsidRPr="006C0F07" w:rsidRDefault="006C0F07" w:rsidP="00C804F8">
      <w:pPr>
        <w:rPr>
          <w:rFonts w:eastAsiaTheme="minorEastAsia"/>
        </w:rPr>
      </w:pP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3E5F4F" wp14:editId="1EDB3484">
                <wp:simplePos x="0" y="0"/>
                <wp:positionH relativeFrom="column">
                  <wp:posOffset>1617979</wp:posOffset>
                </wp:positionH>
                <wp:positionV relativeFrom="paragraph">
                  <wp:posOffset>21591</wp:posOffset>
                </wp:positionV>
                <wp:extent cx="104775" cy="1893570"/>
                <wp:effectExtent l="39053" t="189547" r="0" b="48578"/>
                <wp:wrapNone/>
                <wp:docPr id="35" name="Curved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4775" cy="1893570"/>
                        </a:xfrm>
                        <a:prstGeom prst="curvedConnector3">
                          <a:avLst>
                            <a:gd name="adj1" fmla="val -1783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A4D1" id="Curved Connector 35" o:spid="_x0000_s1026" type="#_x0000_t38" style="position:absolute;margin-left:127.4pt;margin-top:1.7pt;width:8.25pt;height:149.1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" adj="-38533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sz w:val="24"/>
          <w:szCs w:val="24"/>
        </w:rPr>
        <w:t xml:space="preserve">                                              </w:t>
      </w:r>
      <w:r w:rsidRPr="006C0F07">
        <w:rPr>
          <w:rFonts w:eastAsiaTheme="minorEastAsia"/>
        </w:rPr>
        <w:t>1</w:t>
      </w:r>
    </w:p>
    <w:p w:rsidR="006C0F07" w:rsidRDefault="006C0F07" w:rsidP="00C804F8">
      <w:pPr>
        <w:rPr>
          <w:rFonts w:eastAsiaTheme="minorEastAsia"/>
          <w:b/>
          <w:sz w:val="24"/>
          <w:szCs w:val="24"/>
        </w:rPr>
      </w:pPr>
    </w:p>
    <w:p w:rsidR="005E2442" w:rsidRDefault="005E2442" w:rsidP="00C804F8">
      <w:pPr>
        <w:rPr>
          <w:rFonts w:eastAsiaTheme="minorEastAsia"/>
          <w:b/>
          <w:sz w:val="24"/>
          <w:szCs w:val="24"/>
        </w:rPr>
      </w:pPr>
      <w:proofErr w:type="gramStart"/>
      <w:r>
        <w:rPr>
          <w:rFonts w:eastAsiaTheme="minorEastAsia"/>
          <w:b/>
          <w:sz w:val="24"/>
          <w:szCs w:val="24"/>
        </w:rPr>
        <w:t>f</w:t>
      </w:r>
      <w:proofErr w:type="gramEnd"/>
      <w:r>
        <w:rPr>
          <w:rFonts w:eastAsiaTheme="minorEastAsia"/>
          <w:b/>
          <w:sz w:val="24"/>
          <w:szCs w:val="24"/>
        </w:rPr>
        <w:t>.</w:t>
      </w:r>
    </w:p>
    <w:p w:rsidR="006C0F07" w:rsidRDefault="00D2103E" w:rsidP="00C804F8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6C0F07">
        <w:rPr>
          <w:rFonts w:eastAsiaTheme="minorEastAsia"/>
        </w:rPr>
        <w:t xml:space="preserve">        0                                      1                                                                    0</w:t>
      </w:r>
      <w:proofErr w:type="gramStart"/>
      <w:r w:rsidR="006C0F07">
        <w:rPr>
          <w:rFonts w:eastAsiaTheme="minorEastAsia"/>
        </w:rPr>
        <w:t>,1</w:t>
      </w:r>
      <w:proofErr w:type="gramEnd"/>
    </w:p>
    <w:p w:rsidR="006C0F07" w:rsidRDefault="006C0F07" w:rsidP="00C804F8">
      <w:pPr>
        <w:rPr>
          <w:rFonts w:eastAsiaTheme="minorEastAsia"/>
        </w:rPr>
      </w:pP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594A6D" wp14:editId="6F88EF44">
                <wp:simplePos x="0" y="0"/>
                <wp:positionH relativeFrom="column">
                  <wp:posOffset>1001237</wp:posOffset>
                </wp:positionH>
                <wp:positionV relativeFrom="paragraph">
                  <wp:posOffset>35083</wp:posOffset>
                </wp:positionV>
                <wp:extent cx="45719" cy="1136967"/>
                <wp:effectExtent l="44768" t="31432" r="0" b="94933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1136967"/>
                        </a:xfrm>
                        <a:prstGeom prst="curvedConnector3">
                          <a:avLst>
                            <a:gd name="adj1" fmla="val -1467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F620E" id="Curved Connector 36" o:spid="_x0000_s1026" type="#_x0000_t38" style="position:absolute;margin-left:78.85pt;margin-top:2.75pt;width:3.6pt;height:89.5pt;rotation:9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" adj="-31699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500254" wp14:editId="5F764FD1">
                <wp:simplePos x="0" y="0"/>
                <wp:positionH relativeFrom="column">
                  <wp:posOffset>3763010</wp:posOffset>
                </wp:positionH>
                <wp:positionV relativeFrom="paragraph">
                  <wp:posOffset>91440</wp:posOffset>
                </wp:positionV>
                <wp:extent cx="45719" cy="262255"/>
                <wp:effectExtent l="0" t="203835" r="55880" b="55880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1619D" id="Curved Connector 33" o:spid="_x0000_s1026" type="#_x0000_t38" style="position:absolute;margin-left:296.3pt;margin-top:7.2pt;width:3.6pt;height:20.65pt;rotation:-9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" adj="-93977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E0F624" wp14:editId="494FAE86">
                <wp:simplePos x="0" y="0"/>
                <wp:positionH relativeFrom="column">
                  <wp:posOffset>476250</wp:posOffset>
                </wp:positionH>
                <wp:positionV relativeFrom="paragraph">
                  <wp:posOffset>46355</wp:posOffset>
                </wp:positionV>
                <wp:extent cx="45719" cy="262255"/>
                <wp:effectExtent l="0" t="203835" r="55880" b="55880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4B0C4" id="Curved Connector 34" o:spid="_x0000_s1026" type="#_x0000_t38" style="position:absolute;margin-left:37.5pt;margin-top:3.65pt;width:3.6pt;height:20.65pt;rotation:-9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" adj="-93977" strokecolor="black [3200]" strokeweight=".5pt">
                <v:stroke endarrow="block" joinstyle="miter"/>
              </v:shape>
            </w:pict>
          </mc:Fallback>
        </mc:AlternateContent>
      </w:r>
    </w:p>
    <w:p w:rsidR="006C0F07" w:rsidRDefault="006C0F07" w:rsidP="00C804F8">
      <w:pPr>
        <w:rPr>
          <w:rFonts w:eastAsiaTheme="minorEastAsia"/>
        </w:rPr>
      </w:pP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DC687F" wp14:editId="1AA1C819">
                <wp:simplePos x="0" y="0"/>
                <wp:positionH relativeFrom="column">
                  <wp:posOffset>2492375</wp:posOffset>
                </wp:positionH>
                <wp:positionV relativeFrom="paragraph">
                  <wp:posOffset>22860</wp:posOffset>
                </wp:positionV>
                <wp:extent cx="426720" cy="381000"/>
                <wp:effectExtent l="19050" t="19050" r="30480" b="3810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3A82" id="Flowchart: Connector 26" o:spid="_x0000_s1026" type="#_x0000_t120" style="position:absolute;margin-left:196.25pt;margin-top:1.8pt;width:33.6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" fillcolor="white [3201]" strokecolor="black [3213]" strokeweight="4pt">
                <v:stroke linestyle="thinThin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863981" wp14:editId="7758DC35">
                <wp:simplePos x="0" y="0"/>
                <wp:positionH relativeFrom="column">
                  <wp:posOffset>1379220</wp:posOffset>
                </wp:positionH>
                <wp:positionV relativeFrom="paragraph">
                  <wp:posOffset>15240</wp:posOffset>
                </wp:positionV>
                <wp:extent cx="426720" cy="381000"/>
                <wp:effectExtent l="19050" t="19050" r="30480" b="3810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D0804" id="Flowchart: Connector 27" o:spid="_x0000_s1026" type="#_x0000_t120" style="position:absolute;margin-left:108.6pt;margin-top:1.2pt;width:33.6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" fillcolor="white [3201]" strokecolor="black [3213]" strokeweight="4pt">
                <v:stroke linestyle="thinThin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04CEFF" wp14:editId="7E85DC48">
                <wp:simplePos x="0" y="0"/>
                <wp:positionH relativeFrom="column">
                  <wp:posOffset>3566160</wp:posOffset>
                </wp:positionH>
                <wp:positionV relativeFrom="paragraph">
                  <wp:posOffset>22860</wp:posOffset>
                </wp:positionV>
                <wp:extent cx="426720" cy="381000"/>
                <wp:effectExtent l="0" t="0" r="11430" b="1905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C836E" id="Flowchart: Connector 28" o:spid="_x0000_s1026" type="#_x0000_t120" style="position:absolute;margin-left:280.8pt;margin-top:1.8pt;width:33.6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" fillcolor="white [3201]" strokecolor="black [3213]" strokeweight="1pt">
                <v:stroke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60B994" wp14:editId="49BC53AF">
                <wp:simplePos x="0" y="0"/>
                <wp:positionH relativeFrom="column">
                  <wp:posOffset>-60960</wp:posOffset>
                </wp:positionH>
                <wp:positionV relativeFrom="paragraph">
                  <wp:posOffset>198120</wp:posOffset>
                </wp:positionV>
                <wp:extent cx="327660" cy="0"/>
                <wp:effectExtent l="0" t="76200" r="1524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5A42E" id="Straight Arrow Connector 29" o:spid="_x0000_s1026" type="#_x0000_t32" style="position:absolute;margin-left:-4.8pt;margin-top:15.6pt;width:25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E33039" wp14:editId="1EBDD7C5">
                <wp:simplePos x="0" y="0"/>
                <wp:positionH relativeFrom="column">
                  <wp:posOffset>281940</wp:posOffset>
                </wp:positionH>
                <wp:positionV relativeFrom="paragraph">
                  <wp:posOffset>13970</wp:posOffset>
                </wp:positionV>
                <wp:extent cx="426720" cy="381000"/>
                <wp:effectExtent l="19050" t="19050" r="30480" b="3810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C000F" id="Flowchart: Connector 25" o:spid="_x0000_s1026" type="#_x0000_t120" style="position:absolute;margin-left:22.2pt;margin-top:1.1pt;width:33.6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" fillcolor="white [3201]" strokecolor="black [3213]" strokeweight="4pt">
                <v:stroke linestyle="thinThin" joinstyle="miter"/>
              </v:shape>
            </w:pict>
          </mc:Fallback>
        </mc:AlternateContent>
      </w:r>
      <w:r>
        <w:rPr>
          <w:rFonts w:eastAsiaTheme="minorEastAsia"/>
        </w:rPr>
        <w:t xml:space="preserve">                               1                                 1                                0</w:t>
      </w:r>
    </w:p>
    <w:p w:rsidR="006C0F07" w:rsidRPr="006C0F07" w:rsidRDefault="006C0F07" w:rsidP="00C804F8">
      <w:pPr>
        <w:rPr>
          <w:rFonts w:eastAsiaTheme="minorEastAsia"/>
        </w:rPr>
      </w:pP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966197" wp14:editId="062AB391">
                <wp:simplePos x="0" y="0"/>
                <wp:positionH relativeFrom="column">
                  <wp:posOffset>1851660</wp:posOffset>
                </wp:positionH>
                <wp:positionV relativeFrom="paragraph">
                  <wp:posOffset>42545</wp:posOffset>
                </wp:positionV>
                <wp:extent cx="640080" cy="0"/>
                <wp:effectExtent l="0" t="76200" r="2667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5D84C" id="Straight Arrow Connector 31" o:spid="_x0000_s1026" type="#_x0000_t32" style="position:absolute;margin-left:145.8pt;margin-top:3.35pt;width:50.4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378470" wp14:editId="7FE09074">
                <wp:simplePos x="0" y="0"/>
                <wp:positionH relativeFrom="column">
                  <wp:posOffset>2926080</wp:posOffset>
                </wp:positionH>
                <wp:positionV relativeFrom="paragraph">
                  <wp:posOffset>34925</wp:posOffset>
                </wp:positionV>
                <wp:extent cx="640080" cy="0"/>
                <wp:effectExtent l="0" t="76200" r="2667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D7303" id="Straight Arrow Connector 32" o:spid="_x0000_s1026" type="#_x0000_t32" style="position:absolute;margin-left:230.4pt;margin-top:2.75pt;width:50.4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12B530" wp14:editId="19BDE6CE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640080" cy="0"/>
                <wp:effectExtent l="0" t="76200" r="2667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30357" id="Straight Arrow Connector 30" o:spid="_x0000_s1026" type="#_x0000_t32" style="position:absolute;margin-left:57pt;margin-top:2.75pt;width:50.4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2B4B25" w:rsidRDefault="002B4B25" w:rsidP="00C804F8">
      <w:pPr>
        <w:rPr>
          <w:rFonts w:eastAsiaTheme="minorEastAsia"/>
          <w:b/>
          <w:sz w:val="24"/>
          <w:szCs w:val="24"/>
        </w:rPr>
      </w:pPr>
    </w:p>
    <w:p w:rsidR="006C0F07" w:rsidRPr="006C0F07" w:rsidRDefault="006C0F07" w:rsidP="00C804F8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                            </w:t>
      </w:r>
      <w:r>
        <w:rPr>
          <w:rFonts w:eastAsiaTheme="minorEastAsia"/>
        </w:rPr>
        <w:t>0</w:t>
      </w:r>
    </w:p>
    <w:p w:rsidR="006C0F07" w:rsidRDefault="006C0F07" w:rsidP="00C804F8">
      <w:pPr>
        <w:rPr>
          <w:rFonts w:eastAsiaTheme="minorEastAsia"/>
          <w:b/>
          <w:sz w:val="24"/>
          <w:szCs w:val="24"/>
        </w:rPr>
      </w:pPr>
    </w:p>
    <w:p w:rsidR="00F901DF" w:rsidRDefault="005E2442" w:rsidP="00C804F8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  <w:b/>
          <w:sz w:val="24"/>
          <w:szCs w:val="24"/>
        </w:rPr>
        <w:t>i</w:t>
      </w:r>
      <w:proofErr w:type="spellEnd"/>
      <w:proofErr w:type="gramEnd"/>
      <w:r>
        <w:rPr>
          <w:rFonts w:eastAsiaTheme="minorEastAsia"/>
          <w:b/>
          <w:sz w:val="24"/>
          <w:szCs w:val="24"/>
        </w:rPr>
        <w:t>.</w:t>
      </w:r>
    </w:p>
    <w:p w:rsidR="00F901DF" w:rsidRDefault="00F901DF" w:rsidP="00C804F8">
      <w:pPr>
        <w:rPr>
          <w:rFonts w:eastAsiaTheme="minorEastAsia"/>
        </w:rPr>
      </w:pP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B16115" wp14:editId="7AE636B2">
                <wp:simplePos x="0" y="0"/>
                <wp:positionH relativeFrom="column">
                  <wp:posOffset>1697990</wp:posOffset>
                </wp:positionH>
                <wp:positionV relativeFrom="paragraph">
                  <wp:posOffset>143510</wp:posOffset>
                </wp:positionV>
                <wp:extent cx="45719" cy="262255"/>
                <wp:effectExtent l="0" t="203835" r="55880" b="55880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2FCB3" id="Curved Connector 47" o:spid="_x0000_s1026" type="#_x0000_t38" style="position:absolute;margin-left:133.7pt;margin-top:11.3pt;width:3.6pt;height:20.65pt;rotation:-90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" adj="-93977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</w:rPr>
        <w:t xml:space="preserve">                                                           0</w:t>
      </w:r>
      <w:proofErr w:type="gramStart"/>
      <w:r>
        <w:rPr>
          <w:rFonts w:eastAsiaTheme="minorEastAsia"/>
        </w:rPr>
        <w:t>,1</w:t>
      </w:r>
      <w:proofErr w:type="gramEnd"/>
    </w:p>
    <w:p w:rsidR="00F901DF" w:rsidRDefault="00F901DF" w:rsidP="00C804F8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F502EE" wp14:editId="377E2E31">
                <wp:simplePos x="0" y="0"/>
                <wp:positionH relativeFrom="column">
                  <wp:posOffset>1082040</wp:posOffset>
                </wp:positionH>
                <wp:positionV relativeFrom="paragraph">
                  <wp:posOffset>48895</wp:posOffset>
                </wp:positionV>
                <wp:extent cx="274320" cy="23622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1DF" w:rsidRDefault="00F901DF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502EE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85.2pt;margin-top:3.85pt;width:21.6pt;height:18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" filled="f" stroked="f" strokeweight=".5pt">
                <v:textbox>
                  <w:txbxContent>
                    <w:p w:rsidR="00F901DF" w:rsidRDefault="00F901D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BEDD72" wp14:editId="7B4261D6">
                <wp:simplePos x="0" y="0"/>
                <wp:positionH relativeFrom="column">
                  <wp:posOffset>1524000</wp:posOffset>
                </wp:positionH>
                <wp:positionV relativeFrom="paragraph">
                  <wp:posOffset>82550</wp:posOffset>
                </wp:positionV>
                <wp:extent cx="426720" cy="381000"/>
                <wp:effectExtent l="0" t="0" r="11430" b="1905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65CEA" id="Flowchart: Connector 37" o:spid="_x0000_s1026" type="#_x0000_t120" style="position:absolute;margin-left:120pt;margin-top:6.5pt;width:33.6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B03FA9" wp14:editId="5087060B">
                <wp:simplePos x="0" y="0"/>
                <wp:positionH relativeFrom="column">
                  <wp:posOffset>458152</wp:posOffset>
                </wp:positionH>
                <wp:positionV relativeFrom="paragraph">
                  <wp:posOffset>80645</wp:posOffset>
                </wp:positionV>
                <wp:extent cx="426720" cy="381000"/>
                <wp:effectExtent l="0" t="0" r="11430" b="1905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B184" id="Flowchart: Connector 38" o:spid="_x0000_s1026" type="#_x0000_t120" style="position:absolute;margin-left:36.05pt;margin-top:6.35pt;width:33.6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" fillcolor="white [3201]" strokecolor="black [3213]" strokeweight="1pt">
                <v:stroke joinstyle="miter"/>
              </v:shape>
            </w:pict>
          </mc:Fallback>
        </mc:AlternateContent>
      </w:r>
    </w:p>
    <w:p w:rsidR="00F901DF" w:rsidRDefault="00F901DF" w:rsidP="00C804F8">
      <w:pPr>
        <w:rPr>
          <w:rFonts w:eastAsiaTheme="minorEastAsia"/>
        </w:rPr>
      </w:pP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BDBBE7" wp14:editId="19DE761F">
                <wp:simplePos x="0" y="0"/>
                <wp:positionH relativeFrom="column">
                  <wp:posOffset>891540</wp:posOffset>
                </wp:positionH>
                <wp:positionV relativeFrom="paragraph">
                  <wp:posOffset>102235</wp:posOffset>
                </wp:positionV>
                <wp:extent cx="640080" cy="0"/>
                <wp:effectExtent l="0" t="76200" r="2667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28AEA" id="Straight Arrow Connector 42" o:spid="_x0000_s1026" type="#_x0000_t32" style="position:absolute;margin-left:70.2pt;margin-top:8.05pt;width:50.4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6637A4" wp14:editId="1A7140C8">
                <wp:simplePos x="0" y="0"/>
                <wp:positionH relativeFrom="column">
                  <wp:posOffset>128587</wp:posOffset>
                </wp:positionH>
                <wp:positionV relativeFrom="paragraph">
                  <wp:posOffset>102235</wp:posOffset>
                </wp:positionV>
                <wp:extent cx="327660" cy="0"/>
                <wp:effectExtent l="0" t="76200" r="1524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C4FCD" id="Straight Arrow Connector 41" o:spid="_x0000_s1026" type="#_x0000_t32" style="position:absolute;margin-left:10.1pt;margin-top:8.05pt;width:25.8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TC0wEAAPUDAAAOAAAAZHJzL2Uyb0RvYy54bWysU9uO0zAQfUfiHyy/06QFFV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</w:rPr>
        <w:t xml:space="preserve">                                     </w:t>
      </w:r>
    </w:p>
    <w:p w:rsidR="00052838" w:rsidRDefault="00052838" w:rsidP="00C804F8">
      <w:pPr>
        <w:rPr>
          <w:rFonts w:eastAsiaTheme="minorEastAsia"/>
        </w:rPr>
      </w:pPr>
    </w:p>
    <w:p w:rsidR="00F901DF" w:rsidRDefault="00F901DF" w:rsidP="00C804F8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4AA0DE" wp14:editId="570A5650">
                <wp:simplePos x="0" y="0"/>
                <wp:positionH relativeFrom="column">
                  <wp:posOffset>480060</wp:posOffset>
                </wp:positionH>
                <wp:positionV relativeFrom="paragraph">
                  <wp:posOffset>71120</wp:posOffset>
                </wp:positionV>
                <wp:extent cx="274320" cy="2362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1DF" w:rsidRDefault="00F901DF" w:rsidP="00F901D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AA0DE" id="Text Box 49" o:spid="_x0000_s1027" type="#_x0000_t202" style="position:absolute;margin-left:37.8pt;margin-top:5.6pt;width:21.6pt;height:18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" filled="f" stroked="f" strokeweight=".5pt">
                <v:textbox>
                  <w:txbxContent>
                    <w:p w:rsidR="00F901DF" w:rsidRDefault="00F901DF" w:rsidP="00F901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9E2A08" wp14:editId="48BF4F1F">
                <wp:simplePos x="0" y="0"/>
                <wp:positionH relativeFrom="column">
                  <wp:posOffset>1691640</wp:posOffset>
                </wp:positionH>
                <wp:positionV relativeFrom="paragraph">
                  <wp:posOffset>132080</wp:posOffset>
                </wp:positionV>
                <wp:extent cx="274320" cy="23622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1DF" w:rsidRDefault="00F901DF" w:rsidP="00F901DF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E2A08" id="Text Box 51" o:spid="_x0000_s1028" type="#_x0000_t202" style="position:absolute;margin-left:133.2pt;margin-top:10.4pt;width:21.6pt;height:18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" filled="f" stroked="f" strokeweight=".5pt">
                <v:textbox>
                  <w:txbxContent>
                    <w:p w:rsidR="00F901DF" w:rsidRDefault="00F901DF" w:rsidP="00F901D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F901DF" w:rsidRDefault="00F901DF" w:rsidP="00C804F8">
      <w:pPr>
        <w:rPr>
          <w:rFonts w:eastAsiaTheme="minorEastAsia"/>
        </w:rPr>
      </w:pP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4B2669" wp14:editId="540D754B">
                <wp:simplePos x="0" y="0"/>
                <wp:positionH relativeFrom="column">
                  <wp:posOffset>1418272</wp:posOffset>
                </wp:positionH>
                <wp:positionV relativeFrom="paragraph">
                  <wp:posOffset>101600</wp:posOffset>
                </wp:positionV>
                <wp:extent cx="640080" cy="0"/>
                <wp:effectExtent l="34290" t="41910" r="60960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9AEC6" id="Straight Arrow Connector 46" o:spid="_x0000_s1026" type="#_x0000_t32" style="position:absolute;margin-left:111.65pt;margin-top:8pt;width:50.4pt;height:0;rotation:90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598E7F" wp14:editId="3DBC6638">
                <wp:simplePos x="0" y="0"/>
                <wp:positionH relativeFrom="column">
                  <wp:posOffset>350520</wp:posOffset>
                </wp:positionH>
                <wp:positionV relativeFrom="paragraph">
                  <wp:posOffset>101600</wp:posOffset>
                </wp:positionV>
                <wp:extent cx="640080" cy="0"/>
                <wp:effectExtent l="53340" t="3810" r="80010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15BC1" id="Straight Arrow Connector 44" o:spid="_x0000_s1026" type="#_x0000_t32" style="position:absolute;margin-left:27.6pt;margin-top:8pt;width:50.4pt;height:0;rotation:9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F901DF" w:rsidRDefault="00F901DF" w:rsidP="00C804F8">
      <w:pPr>
        <w:rPr>
          <w:rFonts w:eastAsiaTheme="minorEastAsia"/>
        </w:rPr>
      </w:pP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AA4224" wp14:editId="41B84A13">
                <wp:simplePos x="0" y="0"/>
                <wp:positionH relativeFrom="column">
                  <wp:posOffset>1191894</wp:posOffset>
                </wp:positionH>
                <wp:positionV relativeFrom="paragraph">
                  <wp:posOffset>128905</wp:posOffset>
                </wp:positionV>
                <wp:extent cx="45719" cy="1136967"/>
                <wp:effectExtent l="44768" t="31432" r="0" b="94933"/>
                <wp:wrapNone/>
                <wp:docPr id="52" name="Curved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1136967"/>
                        </a:xfrm>
                        <a:prstGeom prst="curvedConnector3">
                          <a:avLst>
                            <a:gd name="adj1" fmla="val -1467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72EE" id="Curved Connector 52" o:spid="_x0000_s1026" type="#_x0000_t38" style="position:absolute;margin-left:93.85pt;margin-top:10.15pt;width:3.6pt;height:89.5pt;rotation:9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" adj="-31699" strokecolor="black [3200]" strokeweight=".5pt">
                <v:stroke endarrow="block" joinstyle="miter"/>
              </v:shape>
            </w:pict>
          </mc:Fallback>
        </mc:AlternateContent>
      </w:r>
    </w:p>
    <w:p w:rsidR="00F901DF" w:rsidRDefault="00F901DF" w:rsidP="00C804F8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F63A4E" wp14:editId="3427A518">
                <wp:simplePos x="0" y="0"/>
                <wp:positionH relativeFrom="column">
                  <wp:posOffset>1021080</wp:posOffset>
                </wp:positionH>
                <wp:positionV relativeFrom="paragraph">
                  <wp:posOffset>77470</wp:posOffset>
                </wp:positionV>
                <wp:extent cx="457200" cy="396240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1DF" w:rsidRDefault="00F901DF" w:rsidP="00F901DF">
                            <w:r>
                              <w:t>0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3A4E" id="Text Box 50" o:spid="_x0000_s1029" type="#_x0000_t202" style="position:absolute;margin-left:80.4pt;margin-top:6.1pt;width:36pt;height:31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" filled="f" stroked="f" strokeweight=".5pt">
                <v:textbox>
                  <w:txbxContent>
                    <w:p w:rsidR="00F901DF" w:rsidRDefault="00F901DF" w:rsidP="00F901DF">
                      <w:r>
                        <w:t>0</w:t>
                      </w:r>
                      <w:proofErr w:type="gramStart"/>
                      <w:r>
                        <w:t>,1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F54CA1" wp14:editId="30899E32">
                <wp:simplePos x="0" y="0"/>
                <wp:positionH relativeFrom="column">
                  <wp:posOffset>1531620</wp:posOffset>
                </wp:positionH>
                <wp:positionV relativeFrom="paragraph">
                  <wp:posOffset>118745</wp:posOffset>
                </wp:positionV>
                <wp:extent cx="426720" cy="381000"/>
                <wp:effectExtent l="19050" t="19050" r="30480" b="3810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DC1D" id="Flowchart: Connector 39" o:spid="_x0000_s1026" type="#_x0000_t120" style="position:absolute;margin-left:120.6pt;margin-top:9.35pt;width:33.6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" fillcolor="white [3201]" strokecolor="black [3213]" strokeweight="4pt">
                <v:stroke linestyle="thinThin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86B89C" wp14:editId="0D65075A">
                <wp:simplePos x="0" y="0"/>
                <wp:positionH relativeFrom="column">
                  <wp:posOffset>448310</wp:posOffset>
                </wp:positionH>
                <wp:positionV relativeFrom="paragraph">
                  <wp:posOffset>118745</wp:posOffset>
                </wp:positionV>
                <wp:extent cx="426720" cy="381000"/>
                <wp:effectExtent l="19050" t="19050" r="30480" b="3810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FD6C" id="Flowchart: Connector 40" o:spid="_x0000_s1026" type="#_x0000_t120" style="position:absolute;margin-left:35.3pt;margin-top:9.35pt;width:33.6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" fillcolor="white [3201]" strokecolor="black [3213]" strokeweight="4pt">
                <v:stroke linestyle="thinThin" joinstyle="miter"/>
              </v:shape>
            </w:pict>
          </mc:Fallback>
        </mc:AlternateContent>
      </w:r>
    </w:p>
    <w:p w:rsidR="00052838" w:rsidRDefault="00F901DF" w:rsidP="00C804F8">
      <w:pPr>
        <w:rPr>
          <w:rFonts w:eastAsiaTheme="minorEastAsia"/>
        </w:rPr>
      </w:pP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BAC537" wp14:editId="092CA108">
                <wp:simplePos x="0" y="0"/>
                <wp:positionH relativeFrom="column">
                  <wp:posOffset>891540</wp:posOffset>
                </wp:positionH>
                <wp:positionV relativeFrom="paragraph">
                  <wp:posOffset>130810</wp:posOffset>
                </wp:positionV>
                <wp:extent cx="640080" cy="0"/>
                <wp:effectExtent l="0" t="76200" r="2667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26804" id="Straight Arrow Connector 43" o:spid="_x0000_s1026" type="#_x0000_t32" style="position:absolute;margin-left:70.2pt;margin-top:10.3pt;width:50.4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052838" w:rsidRDefault="00052838" w:rsidP="00C804F8">
      <w:pPr>
        <w:rPr>
          <w:rFonts w:eastAsiaTheme="minorEastAsia"/>
        </w:rPr>
      </w:pPr>
    </w:p>
    <w:p w:rsidR="00F901DF" w:rsidRPr="006C0F07" w:rsidRDefault="00F901DF" w:rsidP="00C804F8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98CB75" wp14:editId="54C24289">
                <wp:simplePos x="0" y="0"/>
                <wp:positionH relativeFrom="column">
                  <wp:posOffset>1097280</wp:posOffset>
                </wp:positionH>
                <wp:positionV relativeFrom="paragraph">
                  <wp:posOffset>61278</wp:posOffset>
                </wp:positionV>
                <wp:extent cx="274320" cy="23622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1DF" w:rsidRDefault="00F901DF" w:rsidP="00F901D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CB75" id="Text Box 53" o:spid="_x0000_s1030" type="#_x0000_t202" style="position:absolute;margin-left:86.4pt;margin-top:4.85pt;width:21.6pt;height:18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" filled="f" stroked="f" strokeweight=".5pt">
                <v:textbox>
                  <w:txbxContent>
                    <w:p w:rsidR="00F901DF" w:rsidRDefault="00F901DF" w:rsidP="00F901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A1A53" w:rsidRDefault="002A1A53" w:rsidP="00C804F8">
      <w:pPr>
        <w:rPr>
          <w:rFonts w:eastAsiaTheme="minorEastAsia"/>
          <w:b/>
          <w:sz w:val="28"/>
          <w:szCs w:val="28"/>
        </w:rPr>
      </w:pPr>
    </w:p>
    <w:p w:rsidR="00D2103E" w:rsidRDefault="00D2103E" w:rsidP="00C804F8">
      <w:pPr>
        <w:rPr>
          <w:rFonts w:eastAsiaTheme="minorEastAsia"/>
          <w:b/>
          <w:sz w:val="28"/>
          <w:szCs w:val="28"/>
        </w:rPr>
      </w:pPr>
    </w:p>
    <w:p w:rsidR="002A1A53" w:rsidRDefault="002A1A53" w:rsidP="00C804F8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3. 1.4, p.83</w:t>
      </w:r>
    </w:p>
    <w:p w:rsidR="000B1924" w:rsidRPr="000B1924" w:rsidRDefault="000B1924" w:rsidP="00C804F8">
      <w:pPr>
        <w:rPr>
          <w:rFonts w:eastAsiaTheme="minorEastAsia"/>
          <w:b/>
          <w:sz w:val="24"/>
          <w:szCs w:val="24"/>
        </w:rPr>
      </w:pPr>
      <w:proofErr w:type="gramStart"/>
      <w:r>
        <w:rPr>
          <w:rFonts w:eastAsiaTheme="minorEastAsia"/>
          <w:b/>
          <w:sz w:val="24"/>
          <w:szCs w:val="24"/>
        </w:rPr>
        <w:t>a</w:t>
      </w:r>
      <w:proofErr w:type="gramEnd"/>
      <w:r>
        <w:rPr>
          <w:rFonts w:eastAsiaTheme="minorEastAsia"/>
          <w:b/>
          <w:sz w:val="24"/>
          <w:szCs w:val="24"/>
        </w:rPr>
        <w:t>.</w:t>
      </w:r>
    </w:p>
    <w:p w:rsidR="00D64E7F" w:rsidRPr="00F71FE1" w:rsidRDefault="0003138B" w:rsidP="00C804F8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w has at least three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:rsidR="00F71FE1" w:rsidRPr="0003138B" w:rsidRDefault="00F71FE1" w:rsidP="00C804F8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C75644B" wp14:editId="0E954074">
                <wp:simplePos x="0" y="0"/>
                <wp:positionH relativeFrom="column">
                  <wp:posOffset>701040</wp:posOffset>
                </wp:positionH>
                <wp:positionV relativeFrom="paragraph">
                  <wp:posOffset>67945</wp:posOffset>
                </wp:positionV>
                <wp:extent cx="274320" cy="23622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FE1" w:rsidRDefault="00F71FE1" w:rsidP="00F71FE1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5644B" id="Text Box 66" o:spid="_x0000_s1031" type="#_x0000_t202" style="position:absolute;margin-left:55.2pt;margin-top:5.35pt;width:21.6pt;height:18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" filled="f" stroked="f" strokeweight=".5pt">
                <v:textbox>
                  <w:txbxContent>
                    <w:p w:rsidR="00F71FE1" w:rsidRDefault="00F71FE1" w:rsidP="00F71FE1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591022" wp14:editId="1ECC9D41">
                <wp:simplePos x="0" y="0"/>
                <wp:positionH relativeFrom="column">
                  <wp:posOffset>1783080</wp:posOffset>
                </wp:positionH>
                <wp:positionV relativeFrom="paragraph">
                  <wp:posOffset>64770</wp:posOffset>
                </wp:positionV>
                <wp:extent cx="274320" cy="23622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FE1" w:rsidRDefault="00F71FE1" w:rsidP="00F71FE1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91022" id="Text Box 71" o:spid="_x0000_s1032" type="#_x0000_t202" style="position:absolute;margin-left:140.4pt;margin-top:5.1pt;width:21.6pt;height:18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" filled="f" stroked="f" strokeweight=".5pt">
                <v:textbox>
                  <w:txbxContent>
                    <w:p w:rsidR="00F71FE1" w:rsidRDefault="00F71FE1" w:rsidP="00F71FE1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AB9833B" wp14:editId="29EC4640">
                <wp:simplePos x="0" y="0"/>
                <wp:positionH relativeFrom="column">
                  <wp:posOffset>2872740</wp:posOffset>
                </wp:positionH>
                <wp:positionV relativeFrom="paragraph">
                  <wp:posOffset>62865</wp:posOffset>
                </wp:positionV>
                <wp:extent cx="274320" cy="23622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FE1" w:rsidRDefault="00F71FE1" w:rsidP="00F71FE1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9833B" id="Text Box 72" o:spid="_x0000_s1033" type="#_x0000_t202" style="position:absolute;margin-left:226.2pt;margin-top:4.95pt;width:21.6pt;height:18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" filled="f" stroked="f" strokeweight=".5pt">
                <v:textbox>
                  <w:txbxContent>
                    <w:p w:rsidR="00F71FE1" w:rsidRDefault="00F71FE1" w:rsidP="00F71FE1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4FDA97" wp14:editId="5A81CEC9">
                <wp:simplePos x="0" y="0"/>
                <wp:positionH relativeFrom="column">
                  <wp:posOffset>3947160</wp:posOffset>
                </wp:positionH>
                <wp:positionV relativeFrom="paragraph">
                  <wp:posOffset>-3810</wp:posOffset>
                </wp:positionV>
                <wp:extent cx="464820" cy="23622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FE1" w:rsidRDefault="00F71FE1" w:rsidP="00F71FE1">
                            <w:proofErr w:type="spellStart"/>
                            <w:proofErr w:type="gramStart"/>
                            <w:r>
                              <w:t>a,</w:t>
                            </w:r>
                            <w:proofErr w:type="gramEnd"/>
                            <w: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DA97" id="Text Box 70" o:spid="_x0000_s1034" type="#_x0000_t202" style="position:absolute;margin-left:310.8pt;margin-top:-.3pt;width:36.6pt;height:18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" filled="f" stroked="f" strokeweight=".5pt">
                <v:textbox>
                  <w:txbxContent>
                    <w:p w:rsidR="00F71FE1" w:rsidRDefault="00F71FE1" w:rsidP="00F71FE1">
                      <w:proofErr w:type="spellStart"/>
                      <w:proofErr w:type="gramStart"/>
                      <w:r>
                        <w:t>a,</w:t>
                      </w:r>
                      <w:proofErr w:type="gramEnd"/>
                      <w:r>
                        <w:t>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3138B" w:rsidRPr="0003138B" w:rsidRDefault="00F71FE1" w:rsidP="00C804F8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74D39FB" wp14:editId="08B60883">
                <wp:simplePos x="0" y="0"/>
                <wp:positionH relativeFrom="column">
                  <wp:posOffset>2133600</wp:posOffset>
                </wp:positionH>
                <wp:positionV relativeFrom="paragraph">
                  <wp:posOffset>133985</wp:posOffset>
                </wp:positionV>
                <wp:extent cx="274320" cy="23622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FE1" w:rsidRDefault="00F71FE1" w:rsidP="00F71FE1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39FB" id="Text Box 68" o:spid="_x0000_s1035" type="#_x0000_t202" style="position:absolute;margin-left:168pt;margin-top:10.55pt;width:21.6pt;height:18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" filled="f" stroked="f" strokeweight=".5pt">
                <v:textbox>
                  <w:txbxContent>
                    <w:p w:rsidR="00F71FE1" w:rsidRDefault="00F71FE1" w:rsidP="00F71FE1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38C1E5" wp14:editId="35735F09">
                <wp:simplePos x="0" y="0"/>
                <wp:positionH relativeFrom="column">
                  <wp:posOffset>1051560</wp:posOffset>
                </wp:positionH>
                <wp:positionV relativeFrom="paragraph">
                  <wp:posOffset>138430</wp:posOffset>
                </wp:positionV>
                <wp:extent cx="274320" cy="23622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FE1" w:rsidRDefault="00F71FE1" w:rsidP="00F71FE1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C1E5" id="Text Box 67" o:spid="_x0000_s1036" type="#_x0000_t202" style="position:absolute;margin-left:82.8pt;margin-top:10.9pt;width:21.6pt;height:18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" filled="f" stroked="f" strokeweight=".5pt">
                <v:textbox>
                  <w:txbxContent>
                    <w:p w:rsidR="00F71FE1" w:rsidRDefault="00F71FE1" w:rsidP="00F71FE1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FC6CE29" wp14:editId="18DFE60B">
                <wp:simplePos x="0" y="0"/>
                <wp:positionH relativeFrom="column">
                  <wp:posOffset>3200400</wp:posOffset>
                </wp:positionH>
                <wp:positionV relativeFrom="paragraph">
                  <wp:posOffset>159385</wp:posOffset>
                </wp:positionV>
                <wp:extent cx="274320" cy="23622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FE1" w:rsidRDefault="00F71FE1" w:rsidP="00F71FE1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6CE29" id="Text Box 69" o:spid="_x0000_s1037" type="#_x0000_t202" style="position:absolute;margin-left:252pt;margin-top:12.55pt;width:21.6pt;height:18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" filled="f" stroked="f" strokeweight=".5pt">
                <v:textbox>
                  <w:txbxContent>
                    <w:p w:rsidR="00F71FE1" w:rsidRDefault="00F71FE1" w:rsidP="00F71FE1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546BF3" wp14:editId="66BE46C8">
                <wp:simplePos x="0" y="0"/>
                <wp:positionH relativeFrom="column">
                  <wp:posOffset>3874770</wp:posOffset>
                </wp:positionH>
                <wp:positionV relativeFrom="paragraph">
                  <wp:posOffset>84455</wp:posOffset>
                </wp:positionV>
                <wp:extent cx="45719" cy="262255"/>
                <wp:effectExtent l="0" t="203835" r="55880" b="55880"/>
                <wp:wrapNone/>
                <wp:docPr id="61" name="Curved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80EEB" id="Curved Connector 61" o:spid="_x0000_s1026" type="#_x0000_t38" style="position:absolute;margin-left:305.1pt;margin-top:6.65pt;width:3.6pt;height:20.65pt;rotation:-9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" adj="-93977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AE4A03" wp14:editId="355A2963">
                <wp:simplePos x="0" y="0"/>
                <wp:positionH relativeFrom="column">
                  <wp:posOffset>2813685</wp:posOffset>
                </wp:positionH>
                <wp:positionV relativeFrom="paragraph">
                  <wp:posOffset>123190</wp:posOffset>
                </wp:positionV>
                <wp:extent cx="45719" cy="262255"/>
                <wp:effectExtent l="0" t="203835" r="55880" b="55880"/>
                <wp:wrapNone/>
                <wp:docPr id="60" name="Curved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38587" id="Curved Connector 60" o:spid="_x0000_s1026" type="#_x0000_t38" style="position:absolute;margin-left:221.55pt;margin-top:9.7pt;width:3.6pt;height:20.65pt;rotation:-90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" adj="-93977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F27BB4" wp14:editId="17807FD6">
                <wp:simplePos x="0" y="0"/>
                <wp:positionH relativeFrom="column">
                  <wp:posOffset>1708785</wp:posOffset>
                </wp:positionH>
                <wp:positionV relativeFrom="paragraph">
                  <wp:posOffset>94615</wp:posOffset>
                </wp:positionV>
                <wp:extent cx="45719" cy="262255"/>
                <wp:effectExtent l="0" t="203835" r="55880" b="55880"/>
                <wp:wrapNone/>
                <wp:docPr id="59" name="Curved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72A03" id="Curved Connector 59" o:spid="_x0000_s1026" type="#_x0000_t38" style="position:absolute;margin-left:134.55pt;margin-top:7.45pt;width:3.6pt;height:20.65pt;rotation:-9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" adj="-93977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B4E73F" wp14:editId="32181FB3">
                <wp:simplePos x="0" y="0"/>
                <wp:positionH relativeFrom="column">
                  <wp:posOffset>627380</wp:posOffset>
                </wp:positionH>
                <wp:positionV relativeFrom="paragraph">
                  <wp:posOffset>78740</wp:posOffset>
                </wp:positionV>
                <wp:extent cx="45719" cy="262255"/>
                <wp:effectExtent l="0" t="203835" r="55880" b="55880"/>
                <wp:wrapNone/>
                <wp:docPr id="58" name="Curved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6512F" id="Curved Connector 58" o:spid="_x0000_s1026" type="#_x0000_t38" style="position:absolute;margin-left:49.4pt;margin-top:6.2pt;width:3.6pt;height:20.65pt;rotation:-90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" adj="-93977" strokecolor="black [3200]" strokeweight=".5pt">
                <v:stroke endarrow="block" joinstyle="miter"/>
              </v:shape>
            </w:pict>
          </mc:Fallback>
        </mc:AlternateContent>
      </w:r>
    </w:p>
    <w:p w:rsidR="00D64E7F" w:rsidRDefault="00F71FE1" w:rsidP="00C804F8">
      <w:pPr>
        <w:rPr>
          <w:rFonts w:eastAsiaTheme="minorEastAsia"/>
        </w:rPr>
      </w:pP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66B0C2" wp14:editId="7397F0B1">
                <wp:simplePos x="0" y="0"/>
                <wp:positionH relativeFrom="column">
                  <wp:posOffset>3685540</wp:posOffset>
                </wp:positionH>
                <wp:positionV relativeFrom="paragraph">
                  <wp:posOffset>29845</wp:posOffset>
                </wp:positionV>
                <wp:extent cx="426720" cy="381000"/>
                <wp:effectExtent l="19050" t="19050" r="30480" b="38100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4EBA0" id="Flowchart: Connector 57" o:spid="_x0000_s1026" type="#_x0000_t120" style="position:absolute;margin-left:290.2pt;margin-top:2.35pt;width:33.6pt;height:3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" fillcolor="white [3201]" strokecolor="black [3213]" strokeweight="4pt">
                <v:stroke linestyle="thinThin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F9BDFF" wp14:editId="55FAB7AD">
                <wp:simplePos x="0" y="0"/>
                <wp:positionH relativeFrom="column">
                  <wp:posOffset>1539240</wp:posOffset>
                </wp:positionH>
                <wp:positionV relativeFrom="paragraph">
                  <wp:posOffset>36830</wp:posOffset>
                </wp:positionV>
                <wp:extent cx="426720" cy="381000"/>
                <wp:effectExtent l="0" t="0" r="11430" b="19050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72BE9" id="Flowchart: Connector 55" o:spid="_x0000_s1026" type="#_x0000_t120" style="position:absolute;margin-left:121.2pt;margin-top:2.9pt;width:33.6pt;height:3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655219" wp14:editId="600B5249">
                <wp:simplePos x="0" y="0"/>
                <wp:positionH relativeFrom="column">
                  <wp:posOffset>441960</wp:posOffset>
                </wp:positionH>
                <wp:positionV relativeFrom="paragraph">
                  <wp:posOffset>24765</wp:posOffset>
                </wp:positionV>
                <wp:extent cx="426720" cy="381000"/>
                <wp:effectExtent l="0" t="0" r="11430" b="19050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F0C8B" id="Flowchart: Connector 56" o:spid="_x0000_s1026" type="#_x0000_t120" style="position:absolute;margin-left:34.8pt;margin-top:1.95pt;width:33.6pt;height:3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" fillcolor="white [3201]" strokecolor="black [3213]" strokeweight="1pt">
                <v:stroke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60A61E" wp14:editId="6FD1A071">
                <wp:simplePos x="0" y="0"/>
                <wp:positionH relativeFrom="column">
                  <wp:posOffset>2618423</wp:posOffset>
                </wp:positionH>
                <wp:positionV relativeFrom="paragraph">
                  <wp:posOffset>69850</wp:posOffset>
                </wp:positionV>
                <wp:extent cx="426720" cy="381000"/>
                <wp:effectExtent l="0" t="0" r="11430" b="19050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0D537" id="Flowchart: Connector 54" o:spid="_x0000_s1026" type="#_x0000_t120" style="position:absolute;margin-left:206.2pt;margin-top:5.5pt;width:33.6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</w:p>
    <w:p w:rsidR="00D64E7F" w:rsidRDefault="00F71FE1" w:rsidP="00C804F8">
      <w:pPr>
        <w:rPr>
          <w:rFonts w:eastAsiaTheme="minorEastAsia"/>
        </w:rPr>
      </w:pP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2DD24E" wp14:editId="02E9BD67">
                <wp:simplePos x="0" y="0"/>
                <wp:positionH relativeFrom="column">
                  <wp:posOffset>3048000</wp:posOffset>
                </wp:positionH>
                <wp:positionV relativeFrom="paragraph">
                  <wp:posOffset>59055</wp:posOffset>
                </wp:positionV>
                <wp:extent cx="640080" cy="0"/>
                <wp:effectExtent l="0" t="76200" r="2667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9B89C" id="Straight Arrow Connector 65" o:spid="_x0000_s1026" type="#_x0000_t32" style="position:absolute;margin-left:240pt;margin-top:4.65pt;width:50.4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E2C502" wp14:editId="3FACC055">
                <wp:simplePos x="0" y="0"/>
                <wp:positionH relativeFrom="column">
                  <wp:posOffset>1983105</wp:posOffset>
                </wp:positionH>
                <wp:positionV relativeFrom="paragraph">
                  <wp:posOffset>57150</wp:posOffset>
                </wp:positionV>
                <wp:extent cx="640080" cy="0"/>
                <wp:effectExtent l="0" t="76200" r="2667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3E947" id="Straight Arrow Connector 64" o:spid="_x0000_s1026" type="#_x0000_t32" style="position:absolute;margin-left:156.15pt;margin-top:4.5pt;width:50.4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15B5837" wp14:editId="08541FEF">
                <wp:simplePos x="0" y="0"/>
                <wp:positionH relativeFrom="column">
                  <wp:posOffset>901065</wp:posOffset>
                </wp:positionH>
                <wp:positionV relativeFrom="paragraph">
                  <wp:posOffset>57785</wp:posOffset>
                </wp:positionV>
                <wp:extent cx="640080" cy="0"/>
                <wp:effectExtent l="0" t="76200" r="2667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7E8EC" id="Straight Arrow Connector 63" o:spid="_x0000_s1026" type="#_x0000_t32" style="position:absolute;margin-left:70.95pt;margin-top:4.55pt;width:50.4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E59C129" wp14:editId="7453F13F">
                <wp:simplePos x="0" y="0"/>
                <wp:positionH relativeFrom="column">
                  <wp:posOffset>113665</wp:posOffset>
                </wp:positionH>
                <wp:positionV relativeFrom="paragraph">
                  <wp:posOffset>54610</wp:posOffset>
                </wp:positionV>
                <wp:extent cx="327660" cy="0"/>
                <wp:effectExtent l="0" t="76200" r="1524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4B603" id="Straight Arrow Connector 62" o:spid="_x0000_s1026" type="#_x0000_t32" style="position:absolute;margin-left:8.95pt;margin-top:4.3pt;width:25.8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53383E" w:rsidRDefault="0053383E" w:rsidP="00C804F8">
      <w:pPr>
        <w:rPr>
          <w:rFonts w:eastAsiaTheme="minorEastAsia"/>
        </w:rPr>
      </w:pPr>
    </w:p>
    <w:p w:rsidR="0053383E" w:rsidRDefault="0053383E" w:rsidP="00C804F8">
      <w:pPr>
        <w:rPr>
          <w:rFonts w:eastAsiaTheme="minorEastAsia"/>
        </w:rPr>
      </w:pPr>
    </w:p>
    <w:p w:rsidR="00F71FE1" w:rsidRPr="00F71FE1" w:rsidRDefault="00F71FE1" w:rsidP="00F71FE1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e>
              <m:r>
                <w:rPr>
                  <w:rFonts w:ascii="Cambria Math" w:eastAsiaTheme="minorEastAsia" w:hAnsi="Cambria Math"/>
                </w:rPr>
                <m:t>w has at least t</m:t>
              </m:r>
              <m:r>
                <w:rPr>
                  <w:rFonts w:ascii="Cambria Math" w:eastAsiaTheme="minorEastAsia" w:hAnsi="Cambria Math"/>
                </w:rPr>
                <m:t>wo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:rsidR="00F71FE1" w:rsidRDefault="00F71FE1" w:rsidP="00F71FE1">
      <w:pPr>
        <w:rPr>
          <w:rFonts w:eastAsiaTheme="minorEastAsia"/>
        </w:rPr>
      </w:pPr>
    </w:p>
    <w:p w:rsidR="00F71FE1" w:rsidRPr="0003138B" w:rsidRDefault="00F71FE1" w:rsidP="00F71FE1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FCDB22F" wp14:editId="1139C0AB">
                <wp:simplePos x="0" y="0"/>
                <wp:positionH relativeFrom="column">
                  <wp:posOffset>2872740</wp:posOffset>
                </wp:positionH>
                <wp:positionV relativeFrom="paragraph">
                  <wp:posOffset>64770</wp:posOffset>
                </wp:positionV>
                <wp:extent cx="464820" cy="23622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FE1" w:rsidRDefault="00F71FE1" w:rsidP="00F71FE1">
                            <w:proofErr w:type="spellStart"/>
                            <w:proofErr w:type="gramStart"/>
                            <w:r>
                              <w:t>a,</w:t>
                            </w:r>
                            <w:proofErr w:type="gramEnd"/>
                            <w: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B22F" id="Text Box 76" o:spid="_x0000_s1038" type="#_x0000_t202" style="position:absolute;margin-left:226.2pt;margin-top:5.1pt;width:36.6pt;height:18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" filled="f" stroked="f" strokeweight=".5pt">
                <v:textbox>
                  <w:txbxContent>
                    <w:p w:rsidR="00F71FE1" w:rsidRDefault="00F71FE1" w:rsidP="00F71FE1">
                      <w:proofErr w:type="spellStart"/>
                      <w:proofErr w:type="gramStart"/>
                      <w:r>
                        <w:t>a,</w:t>
                      </w:r>
                      <w:proofErr w:type="gramEnd"/>
                      <w:r>
                        <w:t>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1E2AFC7" wp14:editId="507E44AD">
                <wp:simplePos x="0" y="0"/>
                <wp:positionH relativeFrom="column">
                  <wp:posOffset>701040</wp:posOffset>
                </wp:positionH>
                <wp:positionV relativeFrom="paragraph">
                  <wp:posOffset>67945</wp:posOffset>
                </wp:positionV>
                <wp:extent cx="274320" cy="23622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FE1" w:rsidRDefault="00F71FE1" w:rsidP="00F71FE1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2AFC7" id="Text Box 73" o:spid="_x0000_s1039" type="#_x0000_t202" style="position:absolute;margin-left:55.2pt;margin-top:5.35pt;width:21.6pt;height:18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" filled="f" stroked="f" strokeweight=".5pt">
                <v:textbox>
                  <w:txbxContent>
                    <w:p w:rsidR="00F71FE1" w:rsidRDefault="00F71FE1" w:rsidP="00F71FE1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1D8375" wp14:editId="6248D47A">
                <wp:simplePos x="0" y="0"/>
                <wp:positionH relativeFrom="column">
                  <wp:posOffset>1783080</wp:posOffset>
                </wp:positionH>
                <wp:positionV relativeFrom="paragraph">
                  <wp:posOffset>64770</wp:posOffset>
                </wp:positionV>
                <wp:extent cx="274320" cy="23622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FE1" w:rsidRDefault="00F71FE1" w:rsidP="00F71FE1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D8375" id="Text Box 74" o:spid="_x0000_s1040" type="#_x0000_t202" style="position:absolute;margin-left:140.4pt;margin-top:5.1pt;width:21.6pt;height:18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" filled="f" stroked="f" strokeweight=".5pt">
                <v:textbox>
                  <w:txbxContent>
                    <w:p w:rsidR="00F71FE1" w:rsidRDefault="00F71FE1" w:rsidP="00F71FE1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F0C3645" wp14:editId="328AC8C3">
                <wp:simplePos x="0" y="0"/>
                <wp:positionH relativeFrom="column">
                  <wp:posOffset>2872740</wp:posOffset>
                </wp:positionH>
                <wp:positionV relativeFrom="paragraph">
                  <wp:posOffset>62865</wp:posOffset>
                </wp:positionV>
                <wp:extent cx="274320" cy="23622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FE1" w:rsidRDefault="00F71FE1" w:rsidP="00F71F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3645" id="Text Box 75" o:spid="_x0000_s1041" type="#_x0000_t202" style="position:absolute;margin-left:226.2pt;margin-top:4.95pt;width:21.6pt;height:18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" filled="f" stroked="f" strokeweight=".5pt">
                <v:textbox>
                  <w:txbxContent>
                    <w:p w:rsidR="00F71FE1" w:rsidRDefault="00F71FE1" w:rsidP="00F71FE1"/>
                  </w:txbxContent>
                </v:textbox>
              </v:shape>
            </w:pict>
          </mc:Fallback>
        </mc:AlternateContent>
      </w:r>
    </w:p>
    <w:p w:rsidR="00F71FE1" w:rsidRPr="0003138B" w:rsidRDefault="00F71FE1" w:rsidP="00F71FE1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F7C268F" wp14:editId="28DFF259">
                <wp:simplePos x="0" y="0"/>
                <wp:positionH relativeFrom="column">
                  <wp:posOffset>2133600</wp:posOffset>
                </wp:positionH>
                <wp:positionV relativeFrom="paragraph">
                  <wp:posOffset>133985</wp:posOffset>
                </wp:positionV>
                <wp:extent cx="274320" cy="23622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FE1" w:rsidRDefault="00F71FE1" w:rsidP="00F71FE1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C268F" id="Text Box 77" o:spid="_x0000_s1042" type="#_x0000_t202" style="position:absolute;margin-left:168pt;margin-top:10.55pt;width:21.6pt;height:18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" filled="f" stroked="f" strokeweight=".5pt">
                <v:textbox>
                  <w:txbxContent>
                    <w:p w:rsidR="00F71FE1" w:rsidRDefault="00F71FE1" w:rsidP="00F71FE1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61153A" wp14:editId="51782431">
                <wp:simplePos x="0" y="0"/>
                <wp:positionH relativeFrom="column">
                  <wp:posOffset>1051560</wp:posOffset>
                </wp:positionH>
                <wp:positionV relativeFrom="paragraph">
                  <wp:posOffset>138430</wp:posOffset>
                </wp:positionV>
                <wp:extent cx="274320" cy="23622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FE1" w:rsidRDefault="00F71FE1" w:rsidP="00F71FE1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1153A" id="Text Box 78" o:spid="_x0000_s1043" type="#_x0000_t202" style="position:absolute;margin-left:82.8pt;margin-top:10.9pt;width:21.6pt;height:18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" filled="f" stroked="f" strokeweight=".5pt">
                <v:textbox>
                  <w:txbxContent>
                    <w:p w:rsidR="00F71FE1" w:rsidRDefault="00F71FE1" w:rsidP="00F71FE1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1148A4" wp14:editId="771C7113">
                <wp:simplePos x="0" y="0"/>
                <wp:positionH relativeFrom="column">
                  <wp:posOffset>3200400</wp:posOffset>
                </wp:positionH>
                <wp:positionV relativeFrom="paragraph">
                  <wp:posOffset>159385</wp:posOffset>
                </wp:positionV>
                <wp:extent cx="274320" cy="23622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FE1" w:rsidRDefault="00F71FE1" w:rsidP="00F71F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148A4" id="Text Box 79" o:spid="_x0000_s1044" type="#_x0000_t202" style="position:absolute;margin-left:252pt;margin-top:12.55pt;width:21.6pt;height:18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" filled="f" stroked="f" strokeweight=".5pt">
                <v:textbox>
                  <w:txbxContent>
                    <w:p w:rsidR="00F71FE1" w:rsidRDefault="00F71FE1" w:rsidP="00F71FE1"/>
                  </w:txbxContent>
                </v:textbox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A17AC37" wp14:editId="2936BBFC">
                <wp:simplePos x="0" y="0"/>
                <wp:positionH relativeFrom="column">
                  <wp:posOffset>2813685</wp:posOffset>
                </wp:positionH>
                <wp:positionV relativeFrom="paragraph">
                  <wp:posOffset>123190</wp:posOffset>
                </wp:positionV>
                <wp:extent cx="45719" cy="262255"/>
                <wp:effectExtent l="0" t="203835" r="55880" b="55880"/>
                <wp:wrapNone/>
                <wp:docPr id="81" name="Curved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80A5C" id="Curved Connector 81" o:spid="_x0000_s1026" type="#_x0000_t38" style="position:absolute;margin-left:221.55pt;margin-top:9.7pt;width:3.6pt;height:20.65pt;rotation:-90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" adj="-93977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D66BA5" wp14:editId="43EC5C27">
                <wp:simplePos x="0" y="0"/>
                <wp:positionH relativeFrom="column">
                  <wp:posOffset>1708785</wp:posOffset>
                </wp:positionH>
                <wp:positionV relativeFrom="paragraph">
                  <wp:posOffset>94615</wp:posOffset>
                </wp:positionV>
                <wp:extent cx="45719" cy="262255"/>
                <wp:effectExtent l="0" t="203835" r="55880" b="55880"/>
                <wp:wrapNone/>
                <wp:docPr id="82" name="Curved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0B67" id="Curved Connector 82" o:spid="_x0000_s1026" type="#_x0000_t38" style="position:absolute;margin-left:134.55pt;margin-top:7.45pt;width:3.6pt;height:20.65pt;rotation:-90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" adj="-93977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981B62" wp14:editId="2F5F68ED">
                <wp:simplePos x="0" y="0"/>
                <wp:positionH relativeFrom="column">
                  <wp:posOffset>627380</wp:posOffset>
                </wp:positionH>
                <wp:positionV relativeFrom="paragraph">
                  <wp:posOffset>78740</wp:posOffset>
                </wp:positionV>
                <wp:extent cx="45719" cy="262255"/>
                <wp:effectExtent l="0" t="203835" r="55880" b="55880"/>
                <wp:wrapNone/>
                <wp:docPr id="83" name="Curved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6EE54" id="Curved Connector 83" o:spid="_x0000_s1026" type="#_x0000_t38" style="position:absolute;margin-left:49.4pt;margin-top:6.2pt;width:3.6pt;height:20.65pt;rotation:-90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" adj="-93977" strokecolor="black [3200]" strokeweight=".5pt">
                <v:stroke endarrow="block" joinstyle="miter"/>
              </v:shape>
            </w:pict>
          </mc:Fallback>
        </mc:AlternateContent>
      </w:r>
    </w:p>
    <w:p w:rsidR="00F71FE1" w:rsidRDefault="00F71FE1" w:rsidP="00F71FE1">
      <w:pPr>
        <w:rPr>
          <w:rFonts w:eastAsiaTheme="minorEastAsia"/>
        </w:rPr>
      </w:pP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3081E7" wp14:editId="40F46C10">
                <wp:simplePos x="0" y="0"/>
                <wp:positionH relativeFrom="column">
                  <wp:posOffset>2605405</wp:posOffset>
                </wp:positionH>
                <wp:positionV relativeFrom="paragraph">
                  <wp:posOffset>55245</wp:posOffset>
                </wp:positionV>
                <wp:extent cx="426720" cy="381000"/>
                <wp:effectExtent l="19050" t="19050" r="30480" b="38100"/>
                <wp:wrapNone/>
                <wp:docPr id="84" name="Flowchart: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5A6E5" id="Flowchart: Connector 84" o:spid="_x0000_s1026" type="#_x0000_t120" style="position:absolute;margin-left:205.15pt;margin-top:4.35pt;width:33.6pt;height:30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" fillcolor="white [3201]" strokecolor="black [3213]" strokeweight="4pt">
                <v:stroke linestyle="thinThin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E276ED" wp14:editId="39F96F7D">
                <wp:simplePos x="0" y="0"/>
                <wp:positionH relativeFrom="column">
                  <wp:posOffset>1539240</wp:posOffset>
                </wp:positionH>
                <wp:positionV relativeFrom="paragraph">
                  <wp:posOffset>36830</wp:posOffset>
                </wp:positionV>
                <wp:extent cx="426720" cy="381000"/>
                <wp:effectExtent l="0" t="0" r="11430" b="19050"/>
                <wp:wrapNone/>
                <wp:docPr id="85" name="Flowchart: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A20E" id="Flowchart: Connector 85" o:spid="_x0000_s1026" type="#_x0000_t120" style="position:absolute;margin-left:121.2pt;margin-top:2.9pt;width:33.6pt;height:30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36DEF6" wp14:editId="211440F6">
                <wp:simplePos x="0" y="0"/>
                <wp:positionH relativeFrom="column">
                  <wp:posOffset>441960</wp:posOffset>
                </wp:positionH>
                <wp:positionV relativeFrom="paragraph">
                  <wp:posOffset>24765</wp:posOffset>
                </wp:positionV>
                <wp:extent cx="426720" cy="381000"/>
                <wp:effectExtent l="0" t="0" r="11430" b="19050"/>
                <wp:wrapNone/>
                <wp:docPr id="86" name="Flowchart: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4DFB" id="Flowchart: Connector 86" o:spid="_x0000_s1026" type="#_x0000_t120" style="position:absolute;margin-left:34.8pt;margin-top:1.95pt;width:33.6pt;height:3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" fillcolor="white [3201]" strokecolor="black [3213]" strokeweight="1pt">
                <v:stroke joinstyle="miter"/>
              </v:shape>
            </w:pict>
          </mc:Fallback>
        </mc:AlternateContent>
      </w:r>
    </w:p>
    <w:p w:rsidR="00F71FE1" w:rsidRDefault="00F71FE1" w:rsidP="00F71FE1">
      <w:pPr>
        <w:rPr>
          <w:rFonts w:eastAsiaTheme="minorEastAsia"/>
        </w:rPr>
      </w:pP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12EA67" wp14:editId="03B73AB4">
                <wp:simplePos x="0" y="0"/>
                <wp:positionH relativeFrom="column">
                  <wp:posOffset>1983105</wp:posOffset>
                </wp:positionH>
                <wp:positionV relativeFrom="paragraph">
                  <wp:posOffset>57150</wp:posOffset>
                </wp:positionV>
                <wp:extent cx="640080" cy="0"/>
                <wp:effectExtent l="0" t="76200" r="2667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36FEC" id="Straight Arrow Connector 89" o:spid="_x0000_s1026" type="#_x0000_t32" style="position:absolute;margin-left:156.15pt;margin-top:4.5pt;width:50.4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53B13B" wp14:editId="50C2F3DB">
                <wp:simplePos x="0" y="0"/>
                <wp:positionH relativeFrom="column">
                  <wp:posOffset>901065</wp:posOffset>
                </wp:positionH>
                <wp:positionV relativeFrom="paragraph">
                  <wp:posOffset>57785</wp:posOffset>
                </wp:positionV>
                <wp:extent cx="640080" cy="0"/>
                <wp:effectExtent l="0" t="76200" r="2667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1D768" id="Straight Arrow Connector 90" o:spid="_x0000_s1026" type="#_x0000_t32" style="position:absolute;margin-left:70.95pt;margin-top:4.55pt;width:50.4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2120713" wp14:editId="68A66108">
                <wp:simplePos x="0" y="0"/>
                <wp:positionH relativeFrom="column">
                  <wp:posOffset>113665</wp:posOffset>
                </wp:positionH>
                <wp:positionV relativeFrom="paragraph">
                  <wp:posOffset>54610</wp:posOffset>
                </wp:positionV>
                <wp:extent cx="327660" cy="0"/>
                <wp:effectExtent l="0" t="76200" r="1524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BF559" id="Straight Arrow Connector 91" o:spid="_x0000_s1026" type="#_x0000_t32" style="position:absolute;margin-left:8.95pt;margin-top:4.3pt;width:25.8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53383E" w:rsidRDefault="0053383E" w:rsidP="00C804F8">
      <w:pPr>
        <w:rPr>
          <w:rFonts w:eastAsiaTheme="minorEastAsia"/>
        </w:rPr>
      </w:pPr>
    </w:p>
    <w:p w:rsidR="0053383E" w:rsidRDefault="0053383E" w:rsidP="00C804F8">
      <w:pPr>
        <w:rPr>
          <w:rFonts w:eastAsiaTheme="minorEastAsia"/>
        </w:rPr>
      </w:pPr>
    </w:p>
    <w:p w:rsidR="00FC4242" w:rsidRDefault="00FC4242" w:rsidP="00C804F8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w has at least </m:t>
              </m:r>
              <m:r>
                <w:rPr>
                  <w:rFonts w:ascii="Cambria Math" w:eastAsiaTheme="minorEastAsia" w:hAnsi="Cambria Math"/>
                </w:rPr>
                <m:t xml:space="preserve">three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s and at least </m:t>
              </m:r>
              <m:r>
                <w:rPr>
                  <w:rFonts w:ascii="Cambria Math" w:eastAsiaTheme="minorEastAsia" w:hAnsi="Cambria Math"/>
                </w:rPr>
                <m:t xml:space="preserve">two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:rsidR="00FC4242" w:rsidRPr="0003138B" w:rsidRDefault="00F86867" w:rsidP="00FC4242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9A51D9F" wp14:editId="2E6E454A">
                <wp:simplePos x="0" y="0"/>
                <wp:positionH relativeFrom="column">
                  <wp:posOffset>4297680</wp:posOffset>
                </wp:positionH>
                <wp:positionV relativeFrom="paragraph">
                  <wp:posOffset>156845</wp:posOffset>
                </wp:positionV>
                <wp:extent cx="274320" cy="236220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867" w:rsidRDefault="00F86867" w:rsidP="00F86867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51D9F" id="Text Box 143" o:spid="_x0000_s1045" type="#_x0000_t202" style="position:absolute;margin-left:338.4pt;margin-top:12.35pt;width:21.6pt;height:18.6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" filled="f" stroked="f" strokeweight=".5pt">
                <v:textbox>
                  <w:txbxContent>
                    <w:p w:rsidR="00F86867" w:rsidRDefault="00F86867" w:rsidP="00F86867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37A36FD" wp14:editId="129C6A4B">
                <wp:simplePos x="0" y="0"/>
                <wp:positionH relativeFrom="column">
                  <wp:posOffset>3200400</wp:posOffset>
                </wp:positionH>
                <wp:positionV relativeFrom="paragraph">
                  <wp:posOffset>156845</wp:posOffset>
                </wp:positionV>
                <wp:extent cx="274320" cy="23622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867" w:rsidRDefault="00F86867" w:rsidP="00F86867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A36FD" id="Text Box 142" o:spid="_x0000_s1046" type="#_x0000_t202" style="position:absolute;margin-left:252pt;margin-top:12.35pt;width:21.6pt;height:18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" filled="f" stroked="f" strokeweight=".5pt">
                <v:textbox>
                  <w:txbxContent>
                    <w:p w:rsidR="00F86867" w:rsidRDefault="00F86867" w:rsidP="00F86867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5A685AE" wp14:editId="30633429">
                <wp:simplePos x="0" y="0"/>
                <wp:positionH relativeFrom="column">
                  <wp:posOffset>2141220</wp:posOffset>
                </wp:positionH>
                <wp:positionV relativeFrom="paragraph">
                  <wp:posOffset>156845</wp:posOffset>
                </wp:positionV>
                <wp:extent cx="274320" cy="236220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867" w:rsidRDefault="00F86867" w:rsidP="00F86867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685AE" id="Text Box 141" o:spid="_x0000_s1047" type="#_x0000_t202" style="position:absolute;margin-left:168.6pt;margin-top:12.35pt;width:21.6pt;height:18.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" filled="f" stroked="f" strokeweight=".5pt">
                <v:textbox>
                  <w:txbxContent>
                    <w:p w:rsidR="00F86867" w:rsidRDefault="00F86867" w:rsidP="00F86867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C4242" w:rsidRDefault="00F86867" w:rsidP="00FC4242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C0B31E6" wp14:editId="348626B6">
                <wp:simplePos x="0" y="0"/>
                <wp:positionH relativeFrom="column">
                  <wp:posOffset>1051560</wp:posOffset>
                </wp:positionH>
                <wp:positionV relativeFrom="paragraph">
                  <wp:posOffset>21590</wp:posOffset>
                </wp:positionV>
                <wp:extent cx="274320" cy="23622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867" w:rsidRDefault="00F86867" w:rsidP="00F86867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31E6" id="Text Box 140" o:spid="_x0000_s1048" type="#_x0000_t202" style="position:absolute;margin-left:82.8pt;margin-top:1.7pt;width:21.6pt;height:18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" filled="f" stroked="f" strokeweight=".5pt">
                <v:textbox>
                  <w:txbxContent>
                    <w:p w:rsidR="00F86867" w:rsidRDefault="00F86867" w:rsidP="00F86867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987EC03" wp14:editId="0E75E50B">
                <wp:simplePos x="0" y="0"/>
                <wp:positionH relativeFrom="column">
                  <wp:posOffset>4092574</wp:posOffset>
                </wp:positionH>
                <wp:positionV relativeFrom="paragraph">
                  <wp:posOffset>66675</wp:posOffset>
                </wp:positionV>
                <wp:extent cx="45719" cy="262255"/>
                <wp:effectExtent l="38100" t="0" r="183515" b="80645"/>
                <wp:wrapNone/>
                <wp:docPr id="139" name="Curved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CA82D" id="Curved Connector 139" o:spid="_x0000_s1026" type="#_x0000_t38" style="position:absolute;margin-left:322.25pt;margin-top:5.25pt;width:3.6pt;height:20.65pt;rotation:180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" adj="-93977" strokecolor="black [3200]" strokeweight=".5pt">
                <v:stroke endarrow="block" joinstyle="miter"/>
              </v:shape>
            </w:pict>
          </mc:Fallback>
        </mc:AlternateContent>
      </w:r>
      <w:r w:rsidR="00FC4242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BE08214" wp14:editId="4EEB241D">
                <wp:simplePos x="0" y="0"/>
                <wp:positionH relativeFrom="column">
                  <wp:posOffset>3710940</wp:posOffset>
                </wp:positionH>
                <wp:positionV relativeFrom="paragraph">
                  <wp:posOffset>46990</wp:posOffset>
                </wp:positionV>
                <wp:extent cx="426720" cy="381000"/>
                <wp:effectExtent l="0" t="0" r="11430" b="19050"/>
                <wp:wrapNone/>
                <wp:docPr id="100" name="Flowchart: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14FB0" id="Flowchart: Connector 100" o:spid="_x0000_s1026" type="#_x0000_t120" style="position:absolute;margin-left:292.2pt;margin-top:3.7pt;width:33.6pt;height:3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" fillcolor="white [3201]" strokecolor="black [3213]" strokeweight="1pt">
                <v:stroke joinstyle="miter"/>
              </v:shape>
            </w:pict>
          </mc:Fallback>
        </mc:AlternateContent>
      </w:r>
      <w:r w:rsidR="00FC4242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DD54720" wp14:editId="6A166140">
                <wp:simplePos x="0" y="0"/>
                <wp:positionH relativeFrom="column">
                  <wp:posOffset>1539240</wp:posOffset>
                </wp:positionH>
                <wp:positionV relativeFrom="paragraph">
                  <wp:posOffset>36830</wp:posOffset>
                </wp:positionV>
                <wp:extent cx="426720" cy="381000"/>
                <wp:effectExtent l="0" t="0" r="11430" b="19050"/>
                <wp:wrapNone/>
                <wp:docPr id="93" name="Flowchart: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0CA70" id="Flowchart: Connector 93" o:spid="_x0000_s1026" type="#_x0000_t120" style="position:absolute;margin-left:121.2pt;margin-top:2.9pt;width:33.6pt;height:30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  <w:r w:rsidR="00FC4242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79DD127" wp14:editId="7C6DBD80">
                <wp:simplePos x="0" y="0"/>
                <wp:positionH relativeFrom="column">
                  <wp:posOffset>441960</wp:posOffset>
                </wp:positionH>
                <wp:positionV relativeFrom="paragraph">
                  <wp:posOffset>24765</wp:posOffset>
                </wp:positionV>
                <wp:extent cx="426720" cy="381000"/>
                <wp:effectExtent l="0" t="0" r="11430" b="19050"/>
                <wp:wrapNone/>
                <wp:docPr id="94" name="Flowchart: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81DB6" id="Flowchart: Connector 94" o:spid="_x0000_s1026" type="#_x0000_t120" style="position:absolute;margin-left:34.8pt;margin-top:1.95pt;width:33.6pt;height:30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" fillcolor="white [3201]" strokecolor="black [3213]" strokeweight="1pt">
                <v:stroke joinstyle="miter"/>
              </v:shape>
            </w:pict>
          </mc:Fallback>
        </mc:AlternateContent>
      </w:r>
      <w:r w:rsidR="00FC4242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90BCCEA" wp14:editId="74C0F8C2">
                <wp:simplePos x="0" y="0"/>
                <wp:positionH relativeFrom="column">
                  <wp:posOffset>2618423</wp:posOffset>
                </wp:positionH>
                <wp:positionV relativeFrom="paragraph">
                  <wp:posOffset>69850</wp:posOffset>
                </wp:positionV>
                <wp:extent cx="426720" cy="381000"/>
                <wp:effectExtent l="0" t="0" r="11430" b="19050"/>
                <wp:wrapNone/>
                <wp:docPr id="95" name="Flowchart: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40CFD" id="Flowchart: Connector 95" o:spid="_x0000_s1026" type="#_x0000_t120" style="position:absolute;margin-left:206.2pt;margin-top:5.5pt;width:33.6pt;height:30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</w:p>
    <w:p w:rsidR="00FC4242" w:rsidRDefault="00FC4242" w:rsidP="00FC4242">
      <w:pPr>
        <w:rPr>
          <w:rFonts w:eastAsiaTheme="minorEastAsia"/>
        </w:rPr>
      </w:pP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D80E5B0" wp14:editId="34F8860D">
                <wp:simplePos x="0" y="0"/>
                <wp:positionH relativeFrom="column">
                  <wp:posOffset>3048000</wp:posOffset>
                </wp:positionH>
                <wp:positionV relativeFrom="paragraph">
                  <wp:posOffset>59055</wp:posOffset>
                </wp:positionV>
                <wp:extent cx="640080" cy="0"/>
                <wp:effectExtent l="0" t="76200" r="2667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3057B" id="Straight Arrow Connector 96" o:spid="_x0000_s1026" type="#_x0000_t32" style="position:absolute;margin-left:240pt;margin-top:4.65pt;width:50.4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3B76E4" wp14:editId="2D4CDE53">
                <wp:simplePos x="0" y="0"/>
                <wp:positionH relativeFrom="column">
                  <wp:posOffset>1983105</wp:posOffset>
                </wp:positionH>
                <wp:positionV relativeFrom="paragraph">
                  <wp:posOffset>57150</wp:posOffset>
                </wp:positionV>
                <wp:extent cx="640080" cy="0"/>
                <wp:effectExtent l="0" t="76200" r="2667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29125" id="Straight Arrow Connector 97" o:spid="_x0000_s1026" type="#_x0000_t32" style="position:absolute;margin-left:156.15pt;margin-top:4.5pt;width:50.4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8F9D34A" wp14:editId="232BC67B">
                <wp:simplePos x="0" y="0"/>
                <wp:positionH relativeFrom="column">
                  <wp:posOffset>901065</wp:posOffset>
                </wp:positionH>
                <wp:positionV relativeFrom="paragraph">
                  <wp:posOffset>57785</wp:posOffset>
                </wp:positionV>
                <wp:extent cx="640080" cy="0"/>
                <wp:effectExtent l="0" t="76200" r="2667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C0E6D" id="Straight Arrow Connector 98" o:spid="_x0000_s1026" type="#_x0000_t32" style="position:absolute;margin-left:70.95pt;margin-top:4.55pt;width:50.4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16A1541" wp14:editId="3DBE3DC6">
                <wp:simplePos x="0" y="0"/>
                <wp:positionH relativeFrom="column">
                  <wp:posOffset>113665</wp:posOffset>
                </wp:positionH>
                <wp:positionV relativeFrom="paragraph">
                  <wp:posOffset>54610</wp:posOffset>
                </wp:positionV>
                <wp:extent cx="327660" cy="0"/>
                <wp:effectExtent l="0" t="76200" r="1524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BE657" id="Straight Arrow Connector 99" o:spid="_x0000_s1026" type="#_x0000_t32" style="position:absolute;margin-left:8.95pt;margin-top:4.3pt;width:25.8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FC4242" w:rsidRDefault="00F86867" w:rsidP="00C804F8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5C9D30D" wp14:editId="4AB26088">
                <wp:simplePos x="0" y="0"/>
                <wp:positionH relativeFrom="column">
                  <wp:posOffset>3649980</wp:posOffset>
                </wp:positionH>
                <wp:positionV relativeFrom="paragraph">
                  <wp:posOffset>64135</wp:posOffset>
                </wp:positionV>
                <wp:extent cx="274320" cy="23622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867" w:rsidRDefault="00F86867" w:rsidP="00F86867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9D30D" id="Text Box 163" o:spid="_x0000_s1049" type="#_x0000_t202" style="position:absolute;margin-left:287.4pt;margin-top:5.05pt;width:21.6pt;height:18.6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" filled="f" stroked="f" strokeweight=".5pt">
                <v:textbox>
                  <w:txbxContent>
                    <w:p w:rsidR="00F86867" w:rsidRDefault="00F86867" w:rsidP="00F86867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081C532" wp14:editId="0D76C6C4">
                <wp:simplePos x="0" y="0"/>
                <wp:positionH relativeFrom="column">
                  <wp:posOffset>2560320</wp:posOffset>
                </wp:positionH>
                <wp:positionV relativeFrom="paragraph">
                  <wp:posOffset>109855</wp:posOffset>
                </wp:positionV>
                <wp:extent cx="274320" cy="236220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867" w:rsidRDefault="00F86867" w:rsidP="00F86867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1C532" id="Text Box 161" o:spid="_x0000_s1050" type="#_x0000_t202" style="position:absolute;margin-left:201.6pt;margin-top:8.65pt;width:21.6pt;height:18.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" filled="f" stroked="f" strokeweight=".5pt">
                <v:textbox>
                  <w:txbxContent>
                    <w:p w:rsidR="00F86867" w:rsidRDefault="00F86867" w:rsidP="00F86867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0B3F824" wp14:editId="33433F21">
                <wp:simplePos x="0" y="0"/>
                <wp:positionH relativeFrom="column">
                  <wp:posOffset>1516380</wp:posOffset>
                </wp:positionH>
                <wp:positionV relativeFrom="paragraph">
                  <wp:posOffset>94615</wp:posOffset>
                </wp:positionV>
                <wp:extent cx="274320" cy="236220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867" w:rsidRDefault="00F86867" w:rsidP="00F86867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3F824" id="Text Box 158" o:spid="_x0000_s1051" type="#_x0000_t202" style="position:absolute;margin-left:119.4pt;margin-top:7.45pt;width:21.6pt;height:18.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" filled="f" stroked="f" strokeweight=".5pt">
                <v:textbox>
                  <w:txbxContent>
                    <w:p w:rsidR="00F86867" w:rsidRDefault="00F86867" w:rsidP="00F86867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5D9A01B" wp14:editId="78DFF619">
                <wp:simplePos x="0" y="0"/>
                <wp:positionH relativeFrom="column">
                  <wp:posOffset>396240</wp:posOffset>
                </wp:positionH>
                <wp:positionV relativeFrom="paragraph">
                  <wp:posOffset>80010</wp:posOffset>
                </wp:positionV>
                <wp:extent cx="274320" cy="236220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867" w:rsidRDefault="00F86867" w:rsidP="00F86867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9A01B" id="Text Box 153" o:spid="_x0000_s1052" type="#_x0000_t202" style="position:absolute;margin-left:31.2pt;margin-top:6.3pt;width:21.6pt;height:18.6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" filled="f" stroked="f" strokeweight=".5pt">
                <v:textbox>
                  <w:txbxContent>
                    <w:p w:rsidR="00F86867" w:rsidRDefault="00F86867" w:rsidP="00F86867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B1B38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2F10DC6" wp14:editId="34AA45F6">
                <wp:simplePos x="0" y="0"/>
                <wp:positionH relativeFrom="column">
                  <wp:posOffset>1760220</wp:posOffset>
                </wp:positionH>
                <wp:positionV relativeFrom="paragraph">
                  <wp:posOffset>86995</wp:posOffset>
                </wp:positionV>
                <wp:extent cx="0" cy="297180"/>
                <wp:effectExtent l="76200" t="0" r="57150" b="6477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B0D9F" id="Straight Arrow Connector 128" o:spid="_x0000_s1026" type="#_x0000_t32" style="position:absolute;margin-left:138.6pt;margin-top:6.85pt;width:0;height:23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B1B38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34AD0D4" wp14:editId="6839FC0D">
                <wp:simplePos x="0" y="0"/>
                <wp:positionH relativeFrom="column">
                  <wp:posOffset>2834640</wp:posOffset>
                </wp:positionH>
                <wp:positionV relativeFrom="paragraph">
                  <wp:posOffset>109855</wp:posOffset>
                </wp:positionV>
                <wp:extent cx="0" cy="297180"/>
                <wp:effectExtent l="76200" t="0" r="57150" b="6477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9E608" id="Straight Arrow Connector 129" o:spid="_x0000_s1026" type="#_x0000_t32" style="position:absolute;margin-left:223.2pt;margin-top:8.65pt;width:0;height:23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B1B38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38770EB" wp14:editId="4E03AAF5">
                <wp:simplePos x="0" y="0"/>
                <wp:positionH relativeFrom="column">
                  <wp:posOffset>3924300</wp:posOffset>
                </wp:positionH>
                <wp:positionV relativeFrom="paragraph">
                  <wp:posOffset>71755</wp:posOffset>
                </wp:positionV>
                <wp:extent cx="0" cy="297180"/>
                <wp:effectExtent l="76200" t="0" r="57150" b="6477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C4F7F" id="Straight Arrow Connector 130" o:spid="_x0000_s1026" type="#_x0000_t32" style="position:absolute;margin-left:309pt;margin-top:5.65pt;width:0;height:23.4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B1B38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DC24CB2" wp14:editId="220544BF">
                <wp:simplePos x="0" y="0"/>
                <wp:positionH relativeFrom="column">
                  <wp:posOffset>662940</wp:posOffset>
                </wp:positionH>
                <wp:positionV relativeFrom="paragraph">
                  <wp:posOffset>71755</wp:posOffset>
                </wp:positionV>
                <wp:extent cx="0" cy="297180"/>
                <wp:effectExtent l="76200" t="0" r="57150" b="6477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CF9CF" id="Straight Arrow Connector 126" o:spid="_x0000_s1026" type="#_x0000_t32" style="position:absolute;margin-left:52.2pt;margin-top:5.65pt;width:0;height:23.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FC4242" w:rsidRPr="0003138B" w:rsidRDefault="00F86867" w:rsidP="00FC4242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9168B16" wp14:editId="50E2AC9F">
                <wp:simplePos x="0" y="0"/>
                <wp:positionH relativeFrom="column">
                  <wp:posOffset>4312920</wp:posOffset>
                </wp:positionH>
                <wp:positionV relativeFrom="paragraph">
                  <wp:posOffset>160655</wp:posOffset>
                </wp:positionV>
                <wp:extent cx="274320" cy="236220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867" w:rsidRDefault="00F86867" w:rsidP="00F86867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8B16" id="Text Box 147" o:spid="_x0000_s1053" type="#_x0000_t202" style="position:absolute;margin-left:339.6pt;margin-top:12.65pt;width:21.6pt;height:18.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" filled="f" stroked="f" strokeweight=".5pt">
                <v:textbox>
                  <w:txbxContent>
                    <w:p w:rsidR="00F86867" w:rsidRDefault="00F86867" w:rsidP="00F86867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305439A" wp14:editId="1BFF3DBE">
                <wp:simplePos x="0" y="0"/>
                <wp:positionH relativeFrom="column">
                  <wp:posOffset>3200400</wp:posOffset>
                </wp:positionH>
                <wp:positionV relativeFrom="paragraph">
                  <wp:posOffset>137795</wp:posOffset>
                </wp:positionV>
                <wp:extent cx="274320" cy="236220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867" w:rsidRDefault="00F86867" w:rsidP="00F86867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439A" id="Text Box 145" o:spid="_x0000_s1054" type="#_x0000_t202" style="position:absolute;margin-left:252pt;margin-top:10.85pt;width:21.6pt;height:18.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" filled="f" stroked="f" strokeweight=".5pt">
                <v:textbox>
                  <w:txbxContent>
                    <w:p w:rsidR="00F86867" w:rsidRDefault="00F86867" w:rsidP="00F86867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9F070DA" wp14:editId="082611F9">
                <wp:simplePos x="0" y="0"/>
                <wp:positionH relativeFrom="column">
                  <wp:posOffset>2148840</wp:posOffset>
                </wp:positionH>
                <wp:positionV relativeFrom="paragraph">
                  <wp:posOffset>137795</wp:posOffset>
                </wp:positionV>
                <wp:extent cx="274320" cy="23622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867" w:rsidRDefault="00F86867" w:rsidP="00F86867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70DA" id="Text Box 146" o:spid="_x0000_s1055" type="#_x0000_t202" style="position:absolute;margin-left:169.2pt;margin-top:10.85pt;width:21.6pt;height:18.6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" filled="f" stroked="f" strokeweight=".5pt">
                <v:textbox>
                  <w:txbxContent>
                    <w:p w:rsidR="00F86867" w:rsidRDefault="00F86867" w:rsidP="00F86867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78C2877" wp14:editId="16F9411D">
                <wp:simplePos x="0" y="0"/>
                <wp:positionH relativeFrom="column">
                  <wp:posOffset>1066800</wp:posOffset>
                </wp:positionH>
                <wp:positionV relativeFrom="paragraph">
                  <wp:posOffset>163195</wp:posOffset>
                </wp:positionV>
                <wp:extent cx="274320" cy="236220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867" w:rsidRDefault="00F86867" w:rsidP="00F86867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2877" id="Text Box 144" o:spid="_x0000_s1056" type="#_x0000_t202" style="position:absolute;margin-left:84pt;margin-top:12.85pt;width:21.6pt;height:18.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" filled="f" stroked="f" strokeweight=".5pt">
                <v:textbox>
                  <w:txbxContent>
                    <w:p w:rsidR="00F86867" w:rsidRDefault="00F86867" w:rsidP="00F86867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C4242" w:rsidRDefault="00F86867" w:rsidP="00FC4242">
      <w:pPr>
        <w:rPr>
          <w:rFonts w:eastAsiaTheme="minorEastAsia"/>
        </w:rPr>
      </w:pP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178C937" wp14:editId="41CC33AC">
                <wp:simplePos x="0" y="0"/>
                <wp:positionH relativeFrom="column">
                  <wp:posOffset>4093209</wp:posOffset>
                </wp:positionH>
                <wp:positionV relativeFrom="paragraph">
                  <wp:posOffset>62865</wp:posOffset>
                </wp:positionV>
                <wp:extent cx="45719" cy="262255"/>
                <wp:effectExtent l="38100" t="0" r="183515" b="80645"/>
                <wp:wrapNone/>
                <wp:docPr id="138" name="Curved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DCD5F" id="Curved Connector 138" o:spid="_x0000_s1026" type="#_x0000_t38" style="position:absolute;margin-left:322.3pt;margin-top:4.95pt;width:3.6pt;height:20.65pt;rotation:180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" adj="-93977" strokecolor="black [3200]" strokeweight=".5pt">
                <v:stroke endarrow="block" joinstyle="miter"/>
              </v:shape>
            </w:pict>
          </mc:Fallback>
        </mc:AlternateContent>
      </w:r>
      <w:r w:rsidR="00FC4242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1E72E84" wp14:editId="2CF06069">
                <wp:simplePos x="0" y="0"/>
                <wp:positionH relativeFrom="column">
                  <wp:posOffset>3710940</wp:posOffset>
                </wp:positionH>
                <wp:positionV relativeFrom="paragraph">
                  <wp:posOffset>46990</wp:posOffset>
                </wp:positionV>
                <wp:extent cx="426720" cy="381000"/>
                <wp:effectExtent l="0" t="0" r="11430" b="19050"/>
                <wp:wrapNone/>
                <wp:docPr id="109" name="Flowchart: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5A9FA" id="Flowchart: Connector 109" o:spid="_x0000_s1026" type="#_x0000_t120" style="position:absolute;margin-left:292.2pt;margin-top:3.7pt;width:33.6pt;height:30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  <w:r w:rsidR="00FC4242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CAF698C" wp14:editId="1070EBB1">
                <wp:simplePos x="0" y="0"/>
                <wp:positionH relativeFrom="column">
                  <wp:posOffset>1539240</wp:posOffset>
                </wp:positionH>
                <wp:positionV relativeFrom="paragraph">
                  <wp:posOffset>36830</wp:posOffset>
                </wp:positionV>
                <wp:extent cx="426720" cy="381000"/>
                <wp:effectExtent l="0" t="0" r="11430" b="19050"/>
                <wp:wrapNone/>
                <wp:docPr id="110" name="Flowchart: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319E1" id="Flowchart: Connector 110" o:spid="_x0000_s1026" type="#_x0000_t120" style="position:absolute;margin-left:121.2pt;margin-top:2.9pt;width:33.6pt;height:30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  <w:r w:rsidR="00FC4242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70E91E2" wp14:editId="64FF67DC">
                <wp:simplePos x="0" y="0"/>
                <wp:positionH relativeFrom="column">
                  <wp:posOffset>441960</wp:posOffset>
                </wp:positionH>
                <wp:positionV relativeFrom="paragraph">
                  <wp:posOffset>24765</wp:posOffset>
                </wp:positionV>
                <wp:extent cx="426720" cy="381000"/>
                <wp:effectExtent l="0" t="0" r="11430" b="19050"/>
                <wp:wrapNone/>
                <wp:docPr id="111" name="Flowchart: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AF2DD" id="Flowchart: Connector 111" o:spid="_x0000_s1026" type="#_x0000_t120" style="position:absolute;margin-left:34.8pt;margin-top:1.95pt;width:33.6pt;height:30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" fillcolor="white [3201]" strokecolor="black [3213]" strokeweight="1pt">
                <v:stroke joinstyle="miter"/>
              </v:shape>
            </w:pict>
          </mc:Fallback>
        </mc:AlternateContent>
      </w:r>
      <w:r w:rsidR="00FC4242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5405E2E" wp14:editId="0169DCD6">
                <wp:simplePos x="0" y="0"/>
                <wp:positionH relativeFrom="column">
                  <wp:posOffset>2618423</wp:posOffset>
                </wp:positionH>
                <wp:positionV relativeFrom="paragraph">
                  <wp:posOffset>69850</wp:posOffset>
                </wp:positionV>
                <wp:extent cx="426720" cy="381000"/>
                <wp:effectExtent l="0" t="0" r="11430" b="19050"/>
                <wp:wrapNone/>
                <wp:docPr id="112" name="Flowchart: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0C5A" id="Flowchart: Connector 112" o:spid="_x0000_s1026" type="#_x0000_t120" style="position:absolute;margin-left:206.2pt;margin-top:5.5pt;width:33.6pt;height:30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</w:p>
    <w:p w:rsidR="00FC4242" w:rsidRDefault="00FC4242" w:rsidP="00FC4242">
      <w:pPr>
        <w:rPr>
          <w:rFonts w:eastAsiaTheme="minorEastAsia"/>
        </w:rPr>
      </w:pP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5B22B42" wp14:editId="6F3241C4">
                <wp:simplePos x="0" y="0"/>
                <wp:positionH relativeFrom="column">
                  <wp:posOffset>3048000</wp:posOffset>
                </wp:positionH>
                <wp:positionV relativeFrom="paragraph">
                  <wp:posOffset>59055</wp:posOffset>
                </wp:positionV>
                <wp:extent cx="640080" cy="0"/>
                <wp:effectExtent l="0" t="76200" r="2667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58D64" id="Straight Arrow Connector 113" o:spid="_x0000_s1026" type="#_x0000_t32" style="position:absolute;margin-left:240pt;margin-top:4.65pt;width:50.4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11DE48" wp14:editId="26896785">
                <wp:simplePos x="0" y="0"/>
                <wp:positionH relativeFrom="column">
                  <wp:posOffset>1983105</wp:posOffset>
                </wp:positionH>
                <wp:positionV relativeFrom="paragraph">
                  <wp:posOffset>57150</wp:posOffset>
                </wp:positionV>
                <wp:extent cx="640080" cy="0"/>
                <wp:effectExtent l="0" t="76200" r="2667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3BB71" id="Straight Arrow Connector 114" o:spid="_x0000_s1026" type="#_x0000_t32" style="position:absolute;margin-left:156.15pt;margin-top:4.5pt;width:50.4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0551A6F" wp14:editId="5BE3C1E1">
                <wp:simplePos x="0" y="0"/>
                <wp:positionH relativeFrom="column">
                  <wp:posOffset>901065</wp:posOffset>
                </wp:positionH>
                <wp:positionV relativeFrom="paragraph">
                  <wp:posOffset>57785</wp:posOffset>
                </wp:positionV>
                <wp:extent cx="640080" cy="0"/>
                <wp:effectExtent l="0" t="76200" r="26670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E617C" id="Straight Arrow Connector 115" o:spid="_x0000_s1026" type="#_x0000_t32" style="position:absolute;margin-left:70.95pt;margin-top:4.55pt;width:50.4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FC4242" w:rsidRDefault="00F86867" w:rsidP="00FC4242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239E2F7" wp14:editId="31C51564">
                <wp:simplePos x="0" y="0"/>
                <wp:positionH relativeFrom="column">
                  <wp:posOffset>3688080</wp:posOffset>
                </wp:positionH>
                <wp:positionV relativeFrom="paragraph">
                  <wp:posOffset>67945</wp:posOffset>
                </wp:positionV>
                <wp:extent cx="274320" cy="23622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867" w:rsidRDefault="00F86867" w:rsidP="00F86867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9E2F7" id="Text Box 162" o:spid="_x0000_s1057" type="#_x0000_t202" style="position:absolute;margin-left:290.4pt;margin-top:5.35pt;width:21.6pt;height:18.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" filled="f" stroked="f" strokeweight=".5pt">
                <v:textbox>
                  <w:txbxContent>
                    <w:p w:rsidR="00F86867" w:rsidRDefault="00F86867" w:rsidP="00F86867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93D8C6E" wp14:editId="29414283">
                <wp:simplePos x="0" y="0"/>
                <wp:positionH relativeFrom="column">
                  <wp:posOffset>2575560</wp:posOffset>
                </wp:positionH>
                <wp:positionV relativeFrom="paragraph">
                  <wp:posOffset>106045</wp:posOffset>
                </wp:positionV>
                <wp:extent cx="274320" cy="23622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867" w:rsidRDefault="00F86867" w:rsidP="00F86867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D8C6E" id="Text Box 160" o:spid="_x0000_s1058" type="#_x0000_t202" style="position:absolute;margin-left:202.8pt;margin-top:8.35pt;width:21.6pt;height:18.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" filled="f" stroked="f" strokeweight=".5pt">
                <v:textbox>
                  <w:txbxContent>
                    <w:p w:rsidR="00F86867" w:rsidRDefault="00F86867" w:rsidP="00F86867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7A15A4E" wp14:editId="14123D74">
                <wp:simplePos x="0" y="0"/>
                <wp:positionH relativeFrom="column">
                  <wp:posOffset>1485900</wp:posOffset>
                </wp:positionH>
                <wp:positionV relativeFrom="paragraph">
                  <wp:posOffset>83185</wp:posOffset>
                </wp:positionV>
                <wp:extent cx="274320" cy="23622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867" w:rsidRDefault="00F86867" w:rsidP="00F86867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15A4E" id="Text Box 157" o:spid="_x0000_s1059" type="#_x0000_t202" style="position:absolute;margin-left:117pt;margin-top:6.55pt;width:21.6pt;height:18.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" filled="f" stroked="f" strokeweight=".5pt">
                <v:textbox>
                  <w:txbxContent>
                    <w:p w:rsidR="00F86867" w:rsidRDefault="00F86867" w:rsidP="00F86867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ACC39D3" wp14:editId="27D30D59">
                <wp:simplePos x="0" y="0"/>
                <wp:positionH relativeFrom="column">
                  <wp:posOffset>373380</wp:posOffset>
                </wp:positionH>
                <wp:positionV relativeFrom="paragraph">
                  <wp:posOffset>75565</wp:posOffset>
                </wp:positionV>
                <wp:extent cx="274320" cy="236220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867" w:rsidRDefault="00F86867" w:rsidP="00F86867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39D3" id="Text Box 154" o:spid="_x0000_s1060" type="#_x0000_t202" style="position:absolute;margin-left:29.4pt;margin-top:5.95pt;width:21.6pt;height:18.6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" filled="f" stroked="f" strokeweight=".5pt">
                <v:textbox>
                  <w:txbxContent>
                    <w:p w:rsidR="00F86867" w:rsidRDefault="00F86867" w:rsidP="00F86867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B1B38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6B3E3ED" wp14:editId="1E3BD7B6">
                <wp:simplePos x="0" y="0"/>
                <wp:positionH relativeFrom="column">
                  <wp:posOffset>3924300</wp:posOffset>
                </wp:positionH>
                <wp:positionV relativeFrom="paragraph">
                  <wp:posOffset>83185</wp:posOffset>
                </wp:positionV>
                <wp:extent cx="0" cy="297180"/>
                <wp:effectExtent l="76200" t="0" r="57150" b="6477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20E53" id="Straight Arrow Connector 133" o:spid="_x0000_s1026" type="#_x0000_t32" style="position:absolute;margin-left:309pt;margin-top:6.55pt;width:0;height:23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B1B38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8CF2812" wp14:editId="3E413B44">
                <wp:simplePos x="0" y="0"/>
                <wp:positionH relativeFrom="column">
                  <wp:posOffset>662940</wp:posOffset>
                </wp:positionH>
                <wp:positionV relativeFrom="paragraph">
                  <wp:posOffset>83185</wp:posOffset>
                </wp:positionV>
                <wp:extent cx="0" cy="297180"/>
                <wp:effectExtent l="76200" t="0" r="57150" b="6477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B2C3C" id="Straight Arrow Connector 127" o:spid="_x0000_s1026" type="#_x0000_t32" style="position:absolute;margin-left:52.2pt;margin-top:6.55pt;width:0;height:23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B1B38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78B7BF0" wp14:editId="6D1E9707">
                <wp:simplePos x="0" y="0"/>
                <wp:positionH relativeFrom="column">
                  <wp:posOffset>1760220</wp:posOffset>
                </wp:positionH>
                <wp:positionV relativeFrom="paragraph">
                  <wp:posOffset>83185</wp:posOffset>
                </wp:positionV>
                <wp:extent cx="0" cy="297180"/>
                <wp:effectExtent l="76200" t="0" r="57150" b="6477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A00F0" id="Straight Arrow Connector 131" o:spid="_x0000_s1026" type="#_x0000_t32" style="position:absolute;margin-left:138.6pt;margin-top:6.55pt;width:0;height:23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B1B38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994D683" wp14:editId="6DF639E0">
                <wp:simplePos x="0" y="0"/>
                <wp:positionH relativeFrom="column">
                  <wp:posOffset>2834640</wp:posOffset>
                </wp:positionH>
                <wp:positionV relativeFrom="paragraph">
                  <wp:posOffset>121285</wp:posOffset>
                </wp:positionV>
                <wp:extent cx="0" cy="297180"/>
                <wp:effectExtent l="76200" t="0" r="57150" b="6477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8D13C" id="Straight Arrow Connector 132" o:spid="_x0000_s1026" type="#_x0000_t32" style="position:absolute;margin-left:223.2pt;margin-top:9.55pt;width:0;height:23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FC4242" w:rsidRPr="0003138B" w:rsidRDefault="00F86867" w:rsidP="00FC4242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636F604" wp14:editId="2588B499">
                <wp:simplePos x="0" y="0"/>
                <wp:positionH relativeFrom="column">
                  <wp:posOffset>3200400</wp:posOffset>
                </wp:positionH>
                <wp:positionV relativeFrom="paragraph">
                  <wp:posOffset>164465</wp:posOffset>
                </wp:positionV>
                <wp:extent cx="274320" cy="23622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867" w:rsidRDefault="00F86867" w:rsidP="00F86867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6F604" id="Text Box 151" o:spid="_x0000_s1061" type="#_x0000_t202" style="position:absolute;margin-left:252pt;margin-top:12.95pt;width:21.6pt;height:18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" filled="f" stroked="f" strokeweight=".5pt">
                <v:textbox>
                  <w:txbxContent>
                    <w:p w:rsidR="00F86867" w:rsidRDefault="00F86867" w:rsidP="00F86867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8850D74" wp14:editId="7361D3A2">
                <wp:simplePos x="0" y="0"/>
                <wp:positionH relativeFrom="column">
                  <wp:posOffset>2164080</wp:posOffset>
                </wp:positionH>
                <wp:positionV relativeFrom="paragraph">
                  <wp:posOffset>164465</wp:posOffset>
                </wp:positionV>
                <wp:extent cx="274320" cy="23622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867" w:rsidRDefault="00F86867" w:rsidP="00F86867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50D74" id="Text Box 148" o:spid="_x0000_s1062" type="#_x0000_t202" style="position:absolute;margin-left:170.4pt;margin-top:12.95pt;width:21.6pt;height:18.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" filled="f" stroked="f" strokeweight=".5pt">
                <v:textbox>
                  <w:txbxContent>
                    <w:p w:rsidR="00F86867" w:rsidRDefault="00F86867" w:rsidP="00F86867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B00EC69" wp14:editId="3D7A23AE">
                <wp:simplePos x="0" y="0"/>
                <wp:positionH relativeFrom="column">
                  <wp:posOffset>1066800</wp:posOffset>
                </wp:positionH>
                <wp:positionV relativeFrom="paragraph">
                  <wp:posOffset>164465</wp:posOffset>
                </wp:positionV>
                <wp:extent cx="274320" cy="23622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867" w:rsidRDefault="00F86867" w:rsidP="00F86867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0EC69" id="Text Box 149" o:spid="_x0000_s1063" type="#_x0000_t202" style="position:absolute;margin-left:84pt;margin-top:12.95pt;width:21.6pt;height:18.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" filled="f" stroked="f" strokeweight=".5pt">
                <v:textbox>
                  <w:txbxContent>
                    <w:p w:rsidR="00F86867" w:rsidRDefault="00F86867" w:rsidP="00F86867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C4242" w:rsidRDefault="00FC4242" w:rsidP="00FC4242">
      <w:pPr>
        <w:rPr>
          <w:rFonts w:eastAsiaTheme="minorEastAsia"/>
        </w:rPr>
      </w:pP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0F2E2E1" wp14:editId="60F6C846">
                <wp:simplePos x="0" y="0"/>
                <wp:positionH relativeFrom="column">
                  <wp:posOffset>3710940</wp:posOffset>
                </wp:positionH>
                <wp:positionV relativeFrom="paragraph">
                  <wp:posOffset>24130</wp:posOffset>
                </wp:positionV>
                <wp:extent cx="426720" cy="381000"/>
                <wp:effectExtent l="19050" t="19050" r="30480" b="38100"/>
                <wp:wrapNone/>
                <wp:docPr id="125" name="Flowchart: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38426" id="Flowchart: Connector 125" o:spid="_x0000_s1026" type="#_x0000_t120" style="position:absolute;margin-left:292.2pt;margin-top:1.9pt;width:33.6pt;height:30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" fillcolor="white [3201]" strokecolor="black [3213]" strokeweight="4pt">
                <v:stroke linestyle="thinThin"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66E0CE7" wp14:editId="76F1F433">
                <wp:simplePos x="0" y="0"/>
                <wp:positionH relativeFrom="column">
                  <wp:posOffset>1539240</wp:posOffset>
                </wp:positionH>
                <wp:positionV relativeFrom="paragraph">
                  <wp:posOffset>36830</wp:posOffset>
                </wp:positionV>
                <wp:extent cx="426720" cy="381000"/>
                <wp:effectExtent l="0" t="0" r="11430" b="19050"/>
                <wp:wrapNone/>
                <wp:docPr id="118" name="Flowchart: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D467" id="Flowchart: Connector 118" o:spid="_x0000_s1026" type="#_x0000_t120" style="position:absolute;margin-left:121.2pt;margin-top:2.9pt;width:33.6pt;height:30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B323327" wp14:editId="0FE124EE">
                <wp:simplePos x="0" y="0"/>
                <wp:positionH relativeFrom="column">
                  <wp:posOffset>441960</wp:posOffset>
                </wp:positionH>
                <wp:positionV relativeFrom="paragraph">
                  <wp:posOffset>24765</wp:posOffset>
                </wp:positionV>
                <wp:extent cx="426720" cy="381000"/>
                <wp:effectExtent l="0" t="0" r="11430" b="19050"/>
                <wp:wrapNone/>
                <wp:docPr id="119" name="Flowchart: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6FA7" id="Flowchart: Connector 119" o:spid="_x0000_s1026" type="#_x0000_t120" style="position:absolute;margin-left:34.8pt;margin-top:1.95pt;width:33.6pt;height:30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" fillcolor="white [3201]" strokecolor="black [3213]" strokeweight="1pt">
                <v:stroke joinstyle="miter"/>
              </v:shape>
            </w:pict>
          </mc:Fallback>
        </mc:AlternateContent>
      </w: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B52760F" wp14:editId="3587EEBF">
                <wp:simplePos x="0" y="0"/>
                <wp:positionH relativeFrom="column">
                  <wp:posOffset>2618423</wp:posOffset>
                </wp:positionH>
                <wp:positionV relativeFrom="paragraph">
                  <wp:posOffset>69850</wp:posOffset>
                </wp:positionV>
                <wp:extent cx="426720" cy="381000"/>
                <wp:effectExtent l="0" t="0" r="11430" b="19050"/>
                <wp:wrapNone/>
                <wp:docPr id="120" name="Flowchart: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48AA" id="Flowchart: Connector 120" o:spid="_x0000_s1026" type="#_x0000_t120" style="position:absolute;margin-left:206.2pt;margin-top:5.5pt;width:33.6pt;height:30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" fillcolor="white [3201]" strokecolor="black [3213]" strokeweight="1pt">
                <v:stroke joinstyle="miter"/>
              </v:shape>
            </w:pict>
          </mc:Fallback>
        </mc:AlternateContent>
      </w:r>
    </w:p>
    <w:p w:rsidR="00FC4242" w:rsidRDefault="00F86867" w:rsidP="00FC4242">
      <w:pPr>
        <w:rPr>
          <w:rFonts w:eastAsiaTheme="minorEastAsia"/>
        </w:rPr>
      </w:pP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200CBA2" wp14:editId="53910321">
                <wp:simplePos x="0" y="0"/>
                <wp:positionH relativeFrom="column">
                  <wp:posOffset>3912870</wp:posOffset>
                </wp:positionH>
                <wp:positionV relativeFrom="paragraph">
                  <wp:posOffset>100329</wp:posOffset>
                </wp:positionV>
                <wp:extent cx="45719" cy="262255"/>
                <wp:effectExtent l="0" t="32385" r="55880" b="227330"/>
                <wp:wrapNone/>
                <wp:docPr id="137" name="Curved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080D7" id="Curved Connector 137" o:spid="_x0000_s1026" type="#_x0000_t38" style="position:absolute;margin-left:308.1pt;margin-top:7.9pt;width:3.6pt;height:20.65pt;rotation:-90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" adj="-93977" strokecolor="black [3200]" strokeweight=".5pt">
                <v:stroke endarrow="block" joinstyle="miter"/>
              </v:shape>
            </w:pict>
          </mc:Fallback>
        </mc:AlternateContent>
      </w:r>
      <w:r w:rsidR="00BB1B38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D31FDCC" wp14:editId="01E28222">
                <wp:simplePos x="0" y="0"/>
                <wp:positionH relativeFrom="column">
                  <wp:posOffset>2815590</wp:posOffset>
                </wp:positionH>
                <wp:positionV relativeFrom="paragraph">
                  <wp:posOffset>137796</wp:posOffset>
                </wp:positionV>
                <wp:extent cx="45719" cy="262255"/>
                <wp:effectExtent l="0" t="32385" r="55880" b="227330"/>
                <wp:wrapNone/>
                <wp:docPr id="136" name="Curved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A303" id="Curved Connector 136" o:spid="_x0000_s1026" type="#_x0000_t38" style="position:absolute;margin-left:221.7pt;margin-top:10.85pt;width:3.6pt;height:20.65pt;rotation:-9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" adj="-93977" strokecolor="black [3200]" strokeweight=".5pt">
                <v:stroke endarrow="block" joinstyle="miter"/>
              </v:shape>
            </w:pict>
          </mc:Fallback>
        </mc:AlternateContent>
      </w:r>
      <w:r w:rsidR="00BB1B38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9A7121D" wp14:editId="496ED27B">
                <wp:simplePos x="0" y="0"/>
                <wp:positionH relativeFrom="column">
                  <wp:posOffset>1710690</wp:posOffset>
                </wp:positionH>
                <wp:positionV relativeFrom="paragraph">
                  <wp:posOffset>100331</wp:posOffset>
                </wp:positionV>
                <wp:extent cx="45719" cy="262255"/>
                <wp:effectExtent l="0" t="32385" r="55880" b="227330"/>
                <wp:wrapNone/>
                <wp:docPr id="135" name="Curved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0D999" id="Curved Connector 135" o:spid="_x0000_s1026" type="#_x0000_t38" style="position:absolute;margin-left:134.7pt;margin-top:7.9pt;width:3.6pt;height:20.65pt;rotation:-9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" adj="-93977" strokecolor="black [3200]" strokeweight=".5pt">
                <v:stroke endarrow="block" joinstyle="miter"/>
              </v:shape>
            </w:pict>
          </mc:Fallback>
        </mc:AlternateContent>
      </w:r>
      <w:r w:rsidR="00BB1B38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B8D9166" wp14:editId="410FD24B">
                <wp:simplePos x="0" y="0"/>
                <wp:positionH relativeFrom="column">
                  <wp:posOffset>625475</wp:posOffset>
                </wp:positionH>
                <wp:positionV relativeFrom="paragraph">
                  <wp:posOffset>93981</wp:posOffset>
                </wp:positionV>
                <wp:extent cx="45719" cy="262255"/>
                <wp:effectExtent l="0" t="32385" r="55880" b="227330"/>
                <wp:wrapNone/>
                <wp:docPr id="134" name="Curved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B672" id="Curved Connector 134" o:spid="_x0000_s1026" type="#_x0000_t38" style="position:absolute;margin-left:49.25pt;margin-top:7.4pt;width:3.6pt;height:20.65pt;rotation:-9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" adj="-93977" strokecolor="black [3200]" strokeweight=".5pt">
                <v:stroke endarrow="block" joinstyle="miter"/>
              </v:shape>
            </w:pict>
          </mc:Fallback>
        </mc:AlternateContent>
      </w:r>
      <w:r w:rsidR="00FC4242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70351BA" wp14:editId="7563152C">
                <wp:simplePos x="0" y="0"/>
                <wp:positionH relativeFrom="column">
                  <wp:posOffset>3048000</wp:posOffset>
                </wp:positionH>
                <wp:positionV relativeFrom="paragraph">
                  <wp:posOffset>59055</wp:posOffset>
                </wp:positionV>
                <wp:extent cx="640080" cy="0"/>
                <wp:effectExtent l="0" t="76200" r="26670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2AEF8" id="Straight Arrow Connector 121" o:spid="_x0000_s1026" type="#_x0000_t32" style="position:absolute;margin-left:240pt;margin-top:4.65pt;width:50.4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C4242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530398F" wp14:editId="561D1776">
                <wp:simplePos x="0" y="0"/>
                <wp:positionH relativeFrom="column">
                  <wp:posOffset>1983105</wp:posOffset>
                </wp:positionH>
                <wp:positionV relativeFrom="paragraph">
                  <wp:posOffset>57150</wp:posOffset>
                </wp:positionV>
                <wp:extent cx="640080" cy="0"/>
                <wp:effectExtent l="0" t="76200" r="26670" b="952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913F9" id="Straight Arrow Connector 122" o:spid="_x0000_s1026" type="#_x0000_t32" style="position:absolute;margin-left:156.15pt;margin-top:4.5pt;width:50.4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C4242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519F517" wp14:editId="3FDC4A6C">
                <wp:simplePos x="0" y="0"/>
                <wp:positionH relativeFrom="column">
                  <wp:posOffset>901065</wp:posOffset>
                </wp:positionH>
                <wp:positionV relativeFrom="paragraph">
                  <wp:posOffset>57785</wp:posOffset>
                </wp:positionV>
                <wp:extent cx="640080" cy="0"/>
                <wp:effectExtent l="0" t="76200" r="26670" b="952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62087" id="Straight Arrow Connector 123" o:spid="_x0000_s1026" type="#_x0000_t32" style="position:absolute;margin-left:70.95pt;margin-top:4.55pt;width:50.4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FC4242" w:rsidRDefault="00F86867" w:rsidP="00C804F8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09FF31F" wp14:editId="233ED2C5">
                <wp:simplePos x="0" y="0"/>
                <wp:positionH relativeFrom="column">
                  <wp:posOffset>1409700</wp:posOffset>
                </wp:positionH>
                <wp:positionV relativeFrom="paragraph">
                  <wp:posOffset>114936</wp:posOffset>
                </wp:positionV>
                <wp:extent cx="274320" cy="23622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867" w:rsidRDefault="00F86867" w:rsidP="00F86867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FF31F" id="Text Box 156" o:spid="_x0000_s1064" type="#_x0000_t202" style="position:absolute;margin-left:111pt;margin-top:9.05pt;width:21.6pt;height:18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" filled="f" stroked="f" strokeweight=".5pt">
                <v:textbox>
                  <w:txbxContent>
                    <w:p w:rsidR="00F86867" w:rsidRDefault="00F86867" w:rsidP="00F86867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C288644" wp14:editId="79B3A91B">
                <wp:simplePos x="0" y="0"/>
                <wp:positionH relativeFrom="column">
                  <wp:posOffset>365760</wp:posOffset>
                </wp:positionH>
                <wp:positionV relativeFrom="paragraph">
                  <wp:posOffset>109855</wp:posOffset>
                </wp:positionV>
                <wp:extent cx="274320" cy="236220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867" w:rsidRDefault="00F86867" w:rsidP="00F86867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88644" id="Text Box 155" o:spid="_x0000_s1065" type="#_x0000_t202" style="position:absolute;margin-left:28.8pt;margin-top:8.65pt;width:21.6pt;height:18.6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" filled="f" stroked="f" strokeweight=".5pt">
                <v:textbox>
                  <w:txbxContent>
                    <w:p w:rsidR="00F86867" w:rsidRDefault="00F86867" w:rsidP="00F86867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C6B58CE" wp14:editId="3D3ADB89">
                <wp:simplePos x="0" y="0"/>
                <wp:positionH relativeFrom="column">
                  <wp:posOffset>3954780</wp:posOffset>
                </wp:positionH>
                <wp:positionV relativeFrom="paragraph">
                  <wp:posOffset>110490</wp:posOffset>
                </wp:positionV>
                <wp:extent cx="464820" cy="236220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867" w:rsidRDefault="00F86867" w:rsidP="00F86867">
                            <w:proofErr w:type="spellStart"/>
                            <w:proofErr w:type="gramStart"/>
                            <w:r>
                              <w:t>a,</w:t>
                            </w:r>
                            <w:proofErr w:type="gramEnd"/>
                            <w: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B58CE" id="Text Box 152" o:spid="_x0000_s1066" type="#_x0000_t202" style="position:absolute;margin-left:311.4pt;margin-top:8.7pt;width:36.6pt;height:18.6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" filled="f" stroked="f" strokeweight=".5pt">
                <v:textbox>
                  <w:txbxContent>
                    <w:p w:rsidR="00F86867" w:rsidRDefault="00F86867" w:rsidP="00F86867">
                      <w:proofErr w:type="spellStart"/>
                      <w:proofErr w:type="gramStart"/>
                      <w:r>
                        <w:t>a,</w:t>
                      </w:r>
                      <w:proofErr w:type="gramEnd"/>
                      <w:r>
                        <w:t>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C4242" w:rsidRDefault="00F86867" w:rsidP="00C804F8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3E36DB5" wp14:editId="26F4A33B">
                <wp:simplePos x="0" y="0"/>
                <wp:positionH relativeFrom="column">
                  <wp:posOffset>2575560</wp:posOffset>
                </wp:positionH>
                <wp:positionV relativeFrom="paragraph">
                  <wp:posOffset>23495</wp:posOffset>
                </wp:positionV>
                <wp:extent cx="274320" cy="236220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867" w:rsidRDefault="00F86867" w:rsidP="00F86867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6DB5" id="Text Box 159" o:spid="_x0000_s1067" type="#_x0000_t202" style="position:absolute;margin-left:202.8pt;margin-top:1.85pt;width:21.6pt;height:18.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" filled="f" stroked="f" strokeweight=".5pt">
                <v:textbox>
                  <w:txbxContent>
                    <w:p w:rsidR="00F86867" w:rsidRDefault="00F86867" w:rsidP="00F86867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C4242" w:rsidRDefault="00FC4242" w:rsidP="00C804F8">
      <w:pPr>
        <w:rPr>
          <w:rFonts w:eastAsiaTheme="minorEastAsia"/>
        </w:rPr>
      </w:pPr>
    </w:p>
    <w:p w:rsidR="002A1A53" w:rsidRDefault="00F14D31" w:rsidP="00C804F8">
      <w:pPr>
        <w:rPr>
          <w:rFonts w:eastAsiaTheme="minorEastAsia"/>
          <w:b/>
          <w:sz w:val="28"/>
          <w:szCs w:val="28"/>
        </w:rPr>
      </w:pP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4B6BF74" wp14:editId="31DB8E46">
                <wp:simplePos x="0" y="0"/>
                <wp:positionH relativeFrom="column">
                  <wp:posOffset>2647314</wp:posOffset>
                </wp:positionH>
                <wp:positionV relativeFrom="paragraph">
                  <wp:posOffset>13969</wp:posOffset>
                </wp:positionV>
                <wp:extent cx="104775" cy="1893570"/>
                <wp:effectExtent l="39053" t="132397" r="0" b="48578"/>
                <wp:wrapNone/>
                <wp:docPr id="190" name="Curved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4775" cy="1893570"/>
                        </a:xfrm>
                        <a:prstGeom prst="curvedConnector3">
                          <a:avLst>
                            <a:gd name="adj1" fmla="val -1202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26970" id="Curved Connector 190" o:spid="_x0000_s1026" type="#_x0000_t38" style="position:absolute;margin-left:208.45pt;margin-top:1.1pt;width:8.25pt;height:149.1pt;rotation:90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" adj="-25966" strokecolor="black [3200]" strokeweight=".5pt">
                <v:stroke endarrow="block" joinstyle="miter"/>
              </v:shape>
            </w:pict>
          </mc:Fallback>
        </mc:AlternateContent>
      </w:r>
      <w:r w:rsidR="002A1A53">
        <w:rPr>
          <w:rFonts w:eastAsiaTheme="minorEastAsia"/>
          <w:b/>
          <w:sz w:val="28"/>
          <w:szCs w:val="28"/>
        </w:rPr>
        <w:t>4. 1.7, p.84</w:t>
      </w:r>
    </w:p>
    <w:p w:rsidR="00AD78A5" w:rsidRDefault="00F14D31" w:rsidP="00C804F8">
      <w:pPr>
        <w:rPr>
          <w:rFonts w:eastAsiaTheme="minorEastAsia"/>
          <w:b/>
          <w:sz w:val="24"/>
          <w:szCs w:val="24"/>
        </w:rPr>
      </w:pPr>
      <w:r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3530866" wp14:editId="5376141C">
                <wp:simplePos x="0" y="0"/>
                <wp:positionH relativeFrom="column">
                  <wp:posOffset>1591945</wp:posOffset>
                </wp:positionH>
                <wp:positionV relativeFrom="paragraph">
                  <wp:posOffset>104142</wp:posOffset>
                </wp:positionV>
                <wp:extent cx="45719" cy="1968817"/>
                <wp:effectExtent l="28893" t="47307" r="0" b="193358"/>
                <wp:wrapNone/>
                <wp:docPr id="191" name="Curved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1968817"/>
                        </a:xfrm>
                        <a:prstGeom prst="curvedConnector3">
                          <a:avLst>
                            <a:gd name="adj1" fmla="val -4063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8994A" id="Curved Connector 191" o:spid="_x0000_s1026" type="#_x0000_t38" style="position:absolute;margin-left:125.35pt;margin-top:8.2pt;width:3.6pt;height:155pt;rotation:90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" adj="-87768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AD78A5">
        <w:rPr>
          <w:rFonts w:eastAsiaTheme="minorEastAsia"/>
          <w:b/>
          <w:sz w:val="24"/>
          <w:szCs w:val="24"/>
        </w:rPr>
        <w:t>b</w:t>
      </w:r>
      <w:proofErr w:type="gramEnd"/>
      <w:r w:rsidR="00AD78A5">
        <w:rPr>
          <w:rFonts w:eastAsiaTheme="minorEastAsia"/>
          <w:b/>
          <w:sz w:val="24"/>
          <w:szCs w:val="24"/>
        </w:rPr>
        <w:t>.</w:t>
      </w:r>
    </w:p>
    <w:p w:rsidR="00F14D31" w:rsidRDefault="00F14D31" w:rsidP="00F14D31">
      <w:pPr>
        <w:rPr>
          <w:rFonts w:eastAsiaTheme="minorEastAsia"/>
          <w:b/>
          <w:sz w:val="24"/>
          <w:szCs w:val="24"/>
        </w:rPr>
      </w:pPr>
    </w:p>
    <w:p w:rsidR="00F14D31" w:rsidRPr="006C0F07" w:rsidRDefault="00F14D31" w:rsidP="00F14D31">
      <w:pPr>
        <w:rPr>
          <w:rFonts w:eastAsiaTheme="minorEastAsia"/>
        </w:rPr>
      </w:pPr>
      <w:r w:rsidRPr="000134E5">
        <w:rPr>
          <w:rFonts w:eastAsiaTheme="minorEastAsia"/>
        </w:rPr>
        <w:t xml:space="preserve">         </w:t>
      </w:r>
      <w:r>
        <w:rPr>
          <w:rFonts w:eastAsiaTheme="minorEastAsia"/>
        </w:rPr>
        <w:t>0</w:t>
      </w:r>
      <w:proofErr w:type="gramStart"/>
      <w:r>
        <w:rPr>
          <w:rFonts w:eastAsiaTheme="minorEastAsia"/>
        </w:rPr>
        <w:t>,</w:t>
      </w:r>
      <w:r w:rsidRPr="006C0F07">
        <w:rPr>
          <w:rFonts w:eastAsiaTheme="minorEastAsia"/>
        </w:rPr>
        <w:t>1</w:t>
      </w:r>
      <w:proofErr w:type="gramEnd"/>
      <w:r w:rsidRPr="006C0F07">
        <w:rPr>
          <w:rFonts w:eastAsiaTheme="minorEastAsia"/>
        </w:rPr>
        <w:t xml:space="preserve">                                0                                    0                                                                     0,1</w:t>
      </w:r>
    </w:p>
    <w:p w:rsidR="00F14D31" w:rsidRPr="006C0F07" w:rsidRDefault="00F14D31" w:rsidP="00F14D31">
      <w:pPr>
        <w:rPr>
          <w:rFonts w:eastAsiaTheme="minorEastAsia"/>
        </w:rPr>
      </w:pP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63E0773" wp14:editId="24B0B227">
                <wp:simplePos x="0" y="0"/>
                <wp:positionH relativeFrom="column">
                  <wp:posOffset>476250</wp:posOffset>
                </wp:positionH>
                <wp:positionV relativeFrom="paragraph">
                  <wp:posOffset>38735</wp:posOffset>
                </wp:positionV>
                <wp:extent cx="45719" cy="262255"/>
                <wp:effectExtent l="0" t="203835" r="55880" b="55880"/>
                <wp:wrapNone/>
                <wp:docPr id="164" name="Curved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9B3FA" id="Curved Connector 164" o:spid="_x0000_s1026" type="#_x0000_t38" style="position:absolute;margin-left:37.5pt;margin-top:3.05pt;width:3.6pt;height:20.65pt;rotation:-90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" adj="-93977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9AF40CF" wp14:editId="43561958">
                <wp:simplePos x="0" y="0"/>
                <wp:positionH relativeFrom="column">
                  <wp:posOffset>4762500</wp:posOffset>
                </wp:positionH>
                <wp:positionV relativeFrom="paragraph">
                  <wp:posOffset>1905</wp:posOffset>
                </wp:positionV>
                <wp:extent cx="45719" cy="262255"/>
                <wp:effectExtent l="0" t="184785" r="55880" b="55880"/>
                <wp:wrapNone/>
                <wp:docPr id="165" name="Curved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3904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9D77E" id="Curved Connector 165" o:spid="_x0000_s1026" type="#_x0000_t38" style="position:absolute;margin-left:375pt;margin-top:.15pt;width:3.6pt;height:20.65pt;rotation:-90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" adj="-84347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9171E22" wp14:editId="66EBDE08">
                <wp:simplePos x="0" y="0"/>
                <wp:positionH relativeFrom="column">
                  <wp:posOffset>1524000</wp:posOffset>
                </wp:positionH>
                <wp:positionV relativeFrom="paragraph">
                  <wp:posOffset>41275</wp:posOffset>
                </wp:positionV>
                <wp:extent cx="45719" cy="262255"/>
                <wp:effectExtent l="0" t="184785" r="55880" b="55880"/>
                <wp:wrapNone/>
                <wp:docPr id="166" name="Curved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3904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7B7FB" id="Curved Connector 166" o:spid="_x0000_s1026" type="#_x0000_t38" style="position:absolute;margin-left:120pt;margin-top:3.25pt;width:3.6pt;height:20.65pt;rotation:-90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" adj="-84347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1B1D764" wp14:editId="1EA0BBD2">
                <wp:simplePos x="0" y="0"/>
                <wp:positionH relativeFrom="column">
                  <wp:posOffset>4556760</wp:posOffset>
                </wp:positionH>
                <wp:positionV relativeFrom="paragraph">
                  <wp:posOffset>147320</wp:posOffset>
                </wp:positionV>
                <wp:extent cx="426720" cy="381000"/>
                <wp:effectExtent l="19050" t="19050" r="30480" b="38100"/>
                <wp:wrapNone/>
                <wp:docPr id="167" name="Flowchart: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46F08" id="Flowchart: Connector 167" o:spid="_x0000_s1026" type="#_x0000_t120" style="position:absolute;margin-left:358.8pt;margin-top:11.6pt;width:33.6pt;height:30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" fillcolor="white [3201]" strokecolor="black [3213]" strokeweight="4pt">
                <v:stroke linestyle="thinThin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7522C61" wp14:editId="467D3B7C">
                <wp:simplePos x="0" y="0"/>
                <wp:positionH relativeFrom="column">
                  <wp:posOffset>3489960</wp:posOffset>
                </wp:positionH>
                <wp:positionV relativeFrom="paragraph">
                  <wp:posOffset>148590</wp:posOffset>
                </wp:positionV>
                <wp:extent cx="426720" cy="381000"/>
                <wp:effectExtent l="0" t="0" r="11430" b="19050"/>
                <wp:wrapNone/>
                <wp:docPr id="168" name="Flowchart: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0146" id="Flowchart: Connector 168" o:spid="_x0000_s1026" type="#_x0000_t120" style="position:absolute;margin-left:274.8pt;margin-top:11.7pt;width:33.6pt;height:30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D5FF15E" wp14:editId="74BB7D82">
                <wp:simplePos x="0" y="0"/>
                <wp:positionH relativeFrom="column">
                  <wp:posOffset>2423160</wp:posOffset>
                </wp:positionH>
                <wp:positionV relativeFrom="paragraph">
                  <wp:posOffset>156210</wp:posOffset>
                </wp:positionV>
                <wp:extent cx="426720" cy="381000"/>
                <wp:effectExtent l="0" t="0" r="11430" b="19050"/>
                <wp:wrapNone/>
                <wp:docPr id="169" name="Flowchart: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A885" id="Flowchart: Connector 169" o:spid="_x0000_s1026" type="#_x0000_t120" style="position:absolute;margin-left:190.8pt;margin-top:12.3pt;width:33.6pt;height:30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" fillcolor="white [3201]" strokecolor="black [3213]" strokeweight="1pt">
                <v:stroke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7CAE6AD" wp14:editId="1E005DD5">
                <wp:simplePos x="0" y="0"/>
                <wp:positionH relativeFrom="column">
                  <wp:posOffset>289560</wp:posOffset>
                </wp:positionH>
                <wp:positionV relativeFrom="paragraph">
                  <wp:posOffset>151765</wp:posOffset>
                </wp:positionV>
                <wp:extent cx="426720" cy="381000"/>
                <wp:effectExtent l="0" t="0" r="11430" b="19050"/>
                <wp:wrapNone/>
                <wp:docPr id="170" name="Flowchart: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307F3" id="Flowchart: Connector 170" o:spid="_x0000_s1026" type="#_x0000_t120" style="position:absolute;margin-left:22.8pt;margin-top:11.95pt;width:33.6pt;height:30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F1C65D6" wp14:editId="4F7B71B9">
                <wp:simplePos x="0" y="0"/>
                <wp:positionH relativeFrom="column">
                  <wp:posOffset>1356360</wp:posOffset>
                </wp:positionH>
                <wp:positionV relativeFrom="paragraph">
                  <wp:posOffset>148590</wp:posOffset>
                </wp:positionV>
                <wp:extent cx="426720" cy="381000"/>
                <wp:effectExtent l="0" t="0" r="11430" b="19050"/>
                <wp:wrapNone/>
                <wp:docPr id="171" name="Flowchart: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80FDF" id="Flowchart: Connector 171" o:spid="_x0000_s1026" type="#_x0000_t120" style="position:absolute;margin-left:106.8pt;margin-top:11.7pt;width:33.6pt;height:30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</w:p>
    <w:p w:rsidR="00F14D31" w:rsidRPr="006C0F07" w:rsidRDefault="00F14D31" w:rsidP="00F14D31">
      <w:pPr>
        <w:rPr>
          <w:rFonts w:eastAsiaTheme="minorEastAsia"/>
          <w:sz w:val="24"/>
          <w:szCs w:val="24"/>
        </w:rPr>
      </w:pP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FBB648F" wp14:editId="430D7D98">
                <wp:simplePos x="0" y="0"/>
                <wp:positionH relativeFrom="column">
                  <wp:posOffset>-38100</wp:posOffset>
                </wp:positionH>
                <wp:positionV relativeFrom="paragraph">
                  <wp:posOffset>153035</wp:posOffset>
                </wp:positionV>
                <wp:extent cx="327660" cy="0"/>
                <wp:effectExtent l="0" t="76200" r="15240" b="9525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09346" id="Straight Arrow Connector 172" o:spid="_x0000_s1026" type="#_x0000_t32" style="position:absolute;margin-left:-3pt;margin-top:12.05pt;width:25.8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797FA2B" wp14:editId="1C654E8A">
                <wp:simplePos x="0" y="0"/>
                <wp:positionH relativeFrom="column">
                  <wp:posOffset>3916680</wp:posOffset>
                </wp:positionH>
                <wp:positionV relativeFrom="paragraph">
                  <wp:posOffset>153035</wp:posOffset>
                </wp:positionV>
                <wp:extent cx="640080" cy="0"/>
                <wp:effectExtent l="0" t="76200" r="26670" b="952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F0BE9" id="Straight Arrow Connector 173" o:spid="_x0000_s1026" type="#_x0000_t32" style="position:absolute;margin-left:308.4pt;margin-top:12.05pt;width:50.4pt;height:0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582D4FA" wp14:editId="37317AA6">
                <wp:simplePos x="0" y="0"/>
                <wp:positionH relativeFrom="column">
                  <wp:posOffset>2849880</wp:posOffset>
                </wp:positionH>
                <wp:positionV relativeFrom="paragraph">
                  <wp:posOffset>153035</wp:posOffset>
                </wp:positionV>
                <wp:extent cx="640080" cy="0"/>
                <wp:effectExtent l="0" t="76200" r="2667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F4C67" id="Straight Arrow Connector 174" o:spid="_x0000_s1026" type="#_x0000_t32" style="position:absolute;margin-left:224.4pt;margin-top:12.05pt;width:50.4pt;height:0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03B07A7" wp14:editId="73A140DF">
                <wp:simplePos x="0" y="0"/>
                <wp:positionH relativeFrom="column">
                  <wp:posOffset>1783080</wp:posOffset>
                </wp:positionH>
                <wp:positionV relativeFrom="paragraph">
                  <wp:posOffset>153035</wp:posOffset>
                </wp:positionV>
                <wp:extent cx="640080" cy="0"/>
                <wp:effectExtent l="0" t="76200" r="26670" b="952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2C558" id="Straight Arrow Connector 175" o:spid="_x0000_s1026" type="#_x0000_t32" style="position:absolute;margin-left:140.4pt;margin-top:12.05pt;width:50.4pt;height:0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C42957D" wp14:editId="716DA29E">
                <wp:simplePos x="0" y="0"/>
                <wp:positionH relativeFrom="column">
                  <wp:posOffset>716280</wp:posOffset>
                </wp:positionH>
                <wp:positionV relativeFrom="paragraph">
                  <wp:posOffset>153035</wp:posOffset>
                </wp:positionV>
                <wp:extent cx="640080" cy="0"/>
                <wp:effectExtent l="0" t="76200" r="26670" b="9525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F099B" id="Straight Arrow Connector 176" o:spid="_x0000_s1026" type="#_x0000_t32" style="position:absolute;margin-left:56.4pt;margin-top:12.05pt;width:50.4pt;height:0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</w:rPr>
        <w:t xml:space="preserve">                            0                                  1                             0</w:t>
      </w:r>
      <w:r w:rsidRPr="006C0F07">
        <w:rPr>
          <w:rFonts w:eastAsiaTheme="minorEastAsia"/>
          <w:sz w:val="24"/>
          <w:szCs w:val="24"/>
        </w:rPr>
        <w:t xml:space="preserve">                             </w:t>
      </w:r>
      <w:r w:rsidRPr="006C0F07">
        <w:rPr>
          <w:rFonts w:eastAsiaTheme="minorEastAsia"/>
        </w:rPr>
        <w:t>1</w:t>
      </w:r>
    </w:p>
    <w:p w:rsidR="00F14D31" w:rsidRPr="006C0F07" w:rsidRDefault="00F14D31" w:rsidP="00F14D31">
      <w:pPr>
        <w:rPr>
          <w:rFonts w:eastAsiaTheme="minorEastAsia"/>
          <w:sz w:val="24"/>
          <w:szCs w:val="24"/>
        </w:rPr>
      </w:pPr>
    </w:p>
    <w:p w:rsidR="00F14D31" w:rsidRPr="006C0F07" w:rsidRDefault="00F14D31" w:rsidP="00F14D31">
      <w:pPr>
        <w:rPr>
          <w:rFonts w:eastAsiaTheme="minorEastAsia"/>
          <w:sz w:val="24"/>
          <w:szCs w:val="24"/>
        </w:rPr>
      </w:pPr>
    </w:p>
    <w:p w:rsidR="00F14D31" w:rsidRDefault="00F14D31" w:rsidP="00C804F8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62590E8" wp14:editId="0A34DC4A">
                <wp:simplePos x="0" y="0"/>
                <wp:positionH relativeFrom="column">
                  <wp:posOffset>1424940</wp:posOffset>
                </wp:positionH>
                <wp:positionV relativeFrom="paragraph">
                  <wp:posOffset>20955</wp:posOffset>
                </wp:positionV>
                <wp:extent cx="274320" cy="23622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D31" w:rsidRDefault="00F14D31" w:rsidP="00F14D3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90E8" id="Text Box 192" o:spid="_x0000_s1068" type="#_x0000_t202" style="position:absolute;margin-left:112.2pt;margin-top:1.65pt;width:21.6pt;height:18.6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" filled="f" stroked="f" strokeweight=".5pt">
                <v:textbox>
                  <w:txbxContent>
                    <w:p w:rsidR="00F14D31" w:rsidRDefault="00F14D31" w:rsidP="00F14D3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AD78A5" w:rsidRDefault="00AD78A5" w:rsidP="00C804F8">
      <w:pPr>
        <w:rPr>
          <w:rFonts w:eastAsiaTheme="minorEastAsia"/>
          <w:b/>
          <w:sz w:val="24"/>
          <w:szCs w:val="24"/>
        </w:rPr>
      </w:pPr>
    </w:p>
    <w:p w:rsidR="00F14D31" w:rsidRDefault="00F14D31" w:rsidP="00C804F8">
      <w:pPr>
        <w:rPr>
          <w:rFonts w:eastAsiaTheme="minorEastAsia"/>
          <w:b/>
          <w:sz w:val="24"/>
          <w:szCs w:val="24"/>
        </w:rPr>
      </w:pPr>
    </w:p>
    <w:p w:rsidR="00AD78A5" w:rsidRDefault="00AD78A5" w:rsidP="00C804F8">
      <w:pPr>
        <w:rPr>
          <w:rFonts w:eastAsiaTheme="minorEastAsia"/>
          <w:b/>
          <w:sz w:val="24"/>
          <w:szCs w:val="24"/>
        </w:rPr>
      </w:pPr>
    </w:p>
    <w:p w:rsidR="005A5E59" w:rsidRDefault="005A5E59" w:rsidP="00C804F8">
      <w:pPr>
        <w:rPr>
          <w:rFonts w:eastAsiaTheme="minorEastAsia"/>
          <w:b/>
          <w:sz w:val="24"/>
          <w:szCs w:val="24"/>
        </w:rPr>
      </w:pPr>
    </w:p>
    <w:p w:rsidR="005A5E59" w:rsidRDefault="005A5E59" w:rsidP="00C804F8">
      <w:pPr>
        <w:rPr>
          <w:rFonts w:eastAsiaTheme="minorEastAsia"/>
          <w:b/>
          <w:sz w:val="24"/>
          <w:szCs w:val="24"/>
        </w:rPr>
      </w:pPr>
      <w:proofErr w:type="gramStart"/>
      <w:r>
        <w:rPr>
          <w:rFonts w:eastAsiaTheme="minorEastAsia"/>
          <w:b/>
          <w:sz w:val="24"/>
          <w:szCs w:val="24"/>
        </w:rPr>
        <w:lastRenderedPageBreak/>
        <w:t>c</w:t>
      </w:r>
      <w:proofErr w:type="gramEnd"/>
      <w:r>
        <w:rPr>
          <w:rFonts w:eastAsiaTheme="minorEastAsia"/>
          <w:b/>
          <w:sz w:val="24"/>
          <w:szCs w:val="24"/>
        </w:rPr>
        <w:t>.</w:t>
      </w:r>
    </w:p>
    <w:p w:rsidR="005A5E59" w:rsidRDefault="00171ABF" w:rsidP="00C804F8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5000F5E" wp14:editId="7E5A71AC">
                <wp:simplePos x="0" y="0"/>
                <wp:positionH relativeFrom="column">
                  <wp:posOffset>2049780</wp:posOffset>
                </wp:positionH>
                <wp:positionV relativeFrom="paragraph">
                  <wp:posOffset>109855</wp:posOffset>
                </wp:positionV>
                <wp:extent cx="274320" cy="23622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ABF" w:rsidRDefault="00171ABF" w:rsidP="00171ABF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0F5E" id="Text Box 218" o:spid="_x0000_s1069" type="#_x0000_t202" style="position:absolute;margin-left:161.4pt;margin-top:8.65pt;width:21.6pt;height:18.6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" filled="f" stroked="f" strokeweight=".5pt">
                <v:textbox>
                  <w:txbxContent>
                    <w:p w:rsidR="00171ABF" w:rsidRDefault="00171ABF" w:rsidP="00171AB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5A5E59" w:rsidRPr="005A5E59" w:rsidRDefault="005A5E59" w:rsidP="00C804F8">
      <w:pPr>
        <w:rPr>
          <w:rFonts w:eastAsiaTheme="minorEastAsia"/>
          <w:noProof/>
          <w:lang w:eastAsia="ja-JP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B90B170" wp14:editId="78F420D4">
                <wp:simplePos x="0" y="0"/>
                <wp:positionH relativeFrom="column">
                  <wp:posOffset>2781300</wp:posOffset>
                </wp:positionH>
                <wp:positionV relativeFrom="paragraph">
                  <wp:posOffset>-186690</wp:posOffset>
                </wp:positionV>
                <wp:extent cx="274320" cy="23622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59" w:rsidRDefault="005A5E59" w:rsidP="005A5E5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0B170" id="Text Box 213" o:spid="_x0000_s1070" type="#_x0000_t202" style="position:absolute;margin-left:219pt;margin-top:-14.7pt;width:21.6pt;height:18.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" filled="f" stroked="f" strokeweight=".5pt">
                <v:textbox>
                  <w:txbxContent>
                    <w:p w:rsidR="005A5E59" w:rsidRDefault="005A5E59" w:rsidP="005A5E5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89C4AB1" wp14:editId="2EEA54E0">
                <wp:simplePos x="0" y="0"/>
                <wp:positionH relativeFrom="column">
                  <wp:posOffset>1394460</wp:posOffset>
                </wp:positionH>
                <wp:positionV relativeFrom="paragraph">
                  <wp:posOffset>-207010</wp:posOffset>
                </wp:positionV>
                <wp:extent cx="274320" cy="236220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59" w:rsidRDefault="005A5E59" w:rsidP="005A5E5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4AB1" id="Text Box 212" o:spid="_x0000_s1071" type="#_x0000_t202" style="position:absolute;margin-left:109.8pt;margin-top:-16.3pt;width:21.6pt;height:18.6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" filled="f" stroked="f" strokeweight=".5pt">
                <v:textbox>
                  <w:txbxContent>
                    <w:p w:rsidR="005A5E59" w:rsidRDefault="005A5E59" w:rsidP="005A5E5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062F1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EC6D06A" wp14:editId="5C3677CE">
                <wp:simplePos x="0" y="0"/>
                <wp:positionH relativeFrom="column">
                  <wp:posOffset>2166303</wp:posOffset>
                </wp:positionH>
                <wp:positionV relativeFrom="paragraph">
                  <wp:posOffset>128586</wp:posOffset>
                </wp:positionV>
                <wp:extent cx="58736" cy="757872"/>
                <wp:effectExtent l="31432" t="44768" r="0" b="87312"/>
                <wp:wrapNone/>
                <wp:docPr id="211" name="Curved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8736" cy="757872"/>
                        </a:xfrm>
                        <a:prstGeom prst="curvedConnector3">
                          <a:avLst>
                            <a:gd name="adj1" fmla="val -1202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3F370" id="Curved Connector 211" o:spid="_x0000_s1026" type="#_x0000_t38" style="position:absolute;margin-left:170.6pt;margin-top:10.1pt;width:4.6pt;height:59.65pt;rotation:90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" adj="-25966" strokecolor="black [3200]" strokeweight=".5pt">
                <v:stroke endarrow="block" joinstyle="miter"/>
              </v:shape>
            </w:pict>
          </mc:Fallback>
        </mc:AlternateContent>
      </w:r>
      <w:r w:rsidR="00C062F1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09EF912" wp14:editId="5DC5FC35">
                <wp:simplePos x="0" y="0"/>
                <wp:positionH relativeFrom="column">
                  <wp:posOffset>2167256</wp:posOffset>
                </wp:positionH>
                <wp:positionV relativeFrom="paragraph">
                  <wp:posOffset>-142556</wp:posOffset>
                </wp:positionV>
                <wp:extent cx="58736" cy="757872"/>
                <wp:effectExtent l="0" t="82868" r="68263" b="49212"/>
                <wp:wrapNone/>
                <wp:docPr id="210" name="Curved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8736" cy="757872"/>
                        </a:xfrm>
                        <a:prstGeom prst="curvedConnector3">
                          <a:avLst>
                            <a:gd name="adj1" fmla="val -1202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B9676" id="Curved Connector 210" o:spid="_x0000_s1026" type="#_x0000_t38" style="position:absolute;margin-left:170.65pt;margin-top:-11.2pt;width:4.6pt;height:59.65pt;rotation:90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" adj="-25966" strokecolor="black [3200]" strokeweight=".5pt">
                <v:stroke endarrow="block" joinstyle="miter"/>
              </v:shape>
            </w:pict>
          </mc:Fallback>
        </mc:AlternateContent>
      </w:r>
      <w:r w:rsidR="00780F71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F6960D6" wp14:editId="58B4B494">
                <wp:simplePos x="0" y="0"/>
                <wp:positionH relativeFrom="column">
                  <wp:posOffset>1634490</wp:posOffset>
                </wp:positionH>
                <wp:positionV relativeFrom="paragraph">
                  <wp:posOffset>54610</wp:posOffset>
                </wp:positionV>
                <wp:extent cx="45719" cy="262255"/>
                <wp:effectExtent l="0" t="203835" r="55880" b="55880"/>
                <wp:wrapNone/>
                <wp:docPr id="207" name="Curved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61401" id="Curved Connector 207" o:spid="_x0000_s1026" type="#_x0000_t38" style="position:absolute;margin-left:128.7pt;margin-top:4.3pt;width:3.6pt;height:20.65pt;rotation:-90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" adj="-93977" strokecolor="black [3200]" strokeweight=".5pt">
                <v:stroke endarrow="block" joinstyle="miter"/>
              </v:shape>
            </w:pict>
          </mc:Fallback>
        </mc:AlternateContent>
      </w:r>
      <w:r w:rsidR="00780F71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7806C81" wp14:editId="04CF696F">
                <wp:simplePos x="0" y="0"/>
                <wp:positionH relativeFrom="column">
                  <wp:posOffset>2743835</wp:posOffset>
                </wp:positionH>
                <wp:positionV relativeFrom="paragraph">
                  <wp:posOffset>54610</wp:posOffset>
                </wp:positionV>
                <wp:extent cx="45719" cy="262255"/>
                <wp:effectExtent l="0" t="203835" r="55880" b="55880"/>
                <wp:wrapNone/>
                <wp:docPr id="203" name="Curved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D491C" id="Curved Connector 203" o:spid="_x0000_s1026" type="#_x0000_t38" style="position:absolute;margin-left:216.05pt;margin-top:4.3pt;width:3.6pt;height:20.65pt;rotation:-90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" adj="-93977" strokecolor="black [3200]" strokeweight=".5pt">
                <v:stroke endarrow="block" joinstyle="miter"/>
              </v:shape>
            </w:pict>
          </mc:Fallback>
        </mc:AlternateContent>
      </w:r>
      <w:r w:rsidR="00780F71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40C6F43" wp14:editId="0C153010">
                <wp:simplePos x="0" y="0"/>
                <wp:positionH relativeFrom="column">
                  <wp:posOffset>2529840</wp:posOffset>
                </wp:positionH>
                <wp:positionV relativeFrom="paragraph">
                  <wp:posOffset>163830</wp:posOffset>
                </wp:positionV>
                <wp:extent cx="426720" cy="381000"/>
                <wp:effectExtent l="0" t="0" r="11430" b="19050"/>
                <wp:wrapNone/>
                <wp:docPr id="196" name="Flowchart: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52BCF" id="Flowchart: Connector 196" o:spid="_x0000_s1026" type="#_x0000_t120" style="position:absolute;margin-left:199.2pt;margin-top:12.9pt;width:33.6pt;height:30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  <w:r w:rsidR="00780F71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3E19DAC" wp14:editId="216A8A61">
                <wp:simplePos x="0" y="0"/>
                <wp:positionH relativeFrom="column">
                  <wp:posOffset>1432560</wp:posOffset>
                </wp:positionH>
                <wp:positionV relativeFrom="paragraph">
                  <wp:posOffset>162560</wp:posOffset>
                </wp:positionV>
                <wp:extent cx="426720" cy="381000"/>
                <wp:effectExtent l="19050" t="19050" r="30480" b="38100"/>
                <wp:wrapNone/>
                <wp:docPr id="197" name="Flowchart: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151E5" id="Flowchart: Connector 197" o:spid="_x0000_s1026" type="#_x0000_t120" style="position:absolute;margin-left:112.8pt;margin-top:12.8pt;width:33.6pt;height:30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" fillcolor="white [3201]" strokecolor="black [3213]" strokeweight="4pt">
                <v:stroke linestyle="thinThin" joinstyle="miter"/>
              </v:shape>
            </w:pict>
          </mc:Fallback>
        </mc:AlternateContent>
      </w:r>
    </w:p>
    <w:p w:rsidR="00F14D31" w:rsidRDefault="00171ABF" w:rsidP="00C804F8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A93E93F" wp14:editId="2767FF2A">
                <wp:simplePos x="0" y="0"/>
                <wp:positionH relativeFrom="column">
                  <wp:posOffset>830580</wp:posOffset>
                </wp:positionH>
                <wp:positionV relativeFrom="paragraph">
                  <wp:posOffset>88265</wp:posOffset>
                </wp:positionV>
                <wp:extent cx="312420" cy="322580"/>
                <wp:effectExtent l="0" t="0" r="0" b="127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ABF" w:rsidRPr="00171ABF" w:rsidRDefault="00171ABF" w:rsidP="00171A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1ABF">
                              <w:rPr>
                                <w:sz w:val="24"/>
                                <w:szCs w:val="2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3E93F" id="Text Box 225" o:spid="_x0000_s1072" type="#_x0000_t202" style="position:absolute;margin-left:65.4pt;margin-top:6.95pt;width:24.6pt;height:25.4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" filled="f" stroked="f" strokeweight=".5pt">
                <v:textbox>
                  <w:txbxContent>
                    <w:p w:rsidR="00171ABF" w:rsidRPr="00171ABF" w:rsidRDefault="00171ABF" w:rsidP="00171ABF">
                      <w:pPr>
                        <w:rPr>
                          <w:sz w:val="24"/>
                          <w:szCs w:val="24"/>
                        </w:rPr>
                      </w:pPr>
                      <w:r w:rsidRPr="00171ABF">
                        <w:rPr>
                          <w:sz w:val="24"/>
                          <w:szCs w:val="24"/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</w:p>
    <w:p w:rsidR="00F14D31" w:rsidRDefault="00780F71" w:rsidP="00C804F8">
      <w:pPr>
        <w:rPr>
          <w:rFonts w:eastAsiaTheme="minorEastAsia"/>
          <w:b/>
          <w:sz w:val="24"/>
          <w:szCs w:val="24"/>
        </w:rPr>
      </w:pP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A5806A4" wp14:editId="3E039473">
                <wp:simplePos x="0" y="0"/>
                <wp:positionH relativeFrom="column">
                  <wp:posOffset>601980</wp:posOffset>
                </wp:positionH>
                <wp:positionV relativeFrom="paragraph">
                  <wp:posOffset>20320</wp:posOffset>
                </wp:positionV>
                <wp:extent cx="838200" cy="297180"/>
                <wp:effectExtent l="0" t="38100" r="57150" b="2667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1E4B" id="Straight Arrow Connector 208" o:spid="_x0000_s1026" type="#_x0000_t32" style="position:absolute;margin-left:47.4pt;margin-top:1.6pt;width:66pt;height:23.4pt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F14D31" w:rsidRDefault="00171ABF" w:rsidP="00C804F8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DEFE5F2" wp14:editId="07554517">
                <wp:simplePos x="0" y="0"/>
                <wp:positionH relativeFrom="column">
                  <wp:posOffset>2049780</wp:posOffset>
                </wp:positionH>
                <wp:positionV relativeFrom="paragraph">
                  <wp:posOffset>41275</wp:posOffset>
                </wp:positionV>
                <wp:extent cx="274320" cy="23622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ABF" w:rsidRDefault="00171ABF" w:rsidP="00171ABF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FE5F2" id="Text Box 221" o:spid="_x0000_s1073" type="#_x0000_t202" style="position:absolute;margin-left:161.4pt;margin-top:3.25pt;width:21.6pt;height:18.6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" filled="f" stroked="f" strokeweight=".5pt">
                <v:textbox>
                  <w:txbxContent>
                    <w:p w:rsidR="00171ABF" w:rsidRDefault="00171ABF" w:rsidP="00171AB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80F71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D484477" wp14:editId="08778384">
                <wp:simplePos x="0" y="0"/>
                <wp:positionH relativeFrom="column">
                  <wp:posOffset>304800</wp:posOffset>
                </wp:positionH>
                <wp:positionV relativeFrom="paragraph">
                  <wp:posOffset>123825</wp:posOffset>
                </wp:positionV>
                <wp:extent cx="426720" cy="381000"/>
                <wp:effectExtent l="0" t="0" r="11430" b="19050"/>
                <wp:wrapNone/>
                <wp:docPr id="195" name="Flowchart: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27E06" id="Flowchart: Connector 195" o:spid="_x0000_s1026" type="#_x0000_t120" style="position:absolute;margin-left:24pt;margin-top:9.75pt;width:33.6pt;height:30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</w:p>
    <w:p w:rsidR="00F14D31" w:rsidRDefault="00171ABF" w:rsidP="00C804F8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F37DA27" wp14:editId="3CB8DEC3">
                <wp:simplePos x="0" y="0"/>
                <wp:positionH relativeFrom="column">
                  <wp:posOffset>2506980</wp:posOffset>
                </wp:positionH>
                <wp:positionV relativeFrom="paragraph">
                  <wp:posOffset>114300</wp:posOffset>
                </wp:positionV>
                <wp:extent cx="274320" cy="23622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ABF" w:rsidRDefault="00171ABF" w:rsidP="00171ABF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DA27" id="Text Box 220" o:spid="_x0000_s1074" type="#_x0000_t202" style="position:absolute;margin-left:197.4pt;margin-top:9pt;width:21.6pt;height:18.6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" filled="f" stroked="f" strokeweight=".5pt">
                <v:textbox>
                  <w:txbxContent>
                    <w:p w:rsidR="00171ABF" w:rsidRDefault="00171ABF" w:rsidP="00171AB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B46BB74" wp14:editId="0392181A">
                <wp:simplePos x="0" y="0"/>
                <wp:positionH relativeFrom="column">
                  <wp:posOffset>3596640</wp:posOffset>
                </wp:positionH>
                <wp:positionV relativeFrom="paragraph">
                  <wp:posOffset>91440</wp:posOffset>
                </wp:positionV>
                <wp:extent cx="274320" cy="23622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ABF" w:rsidRDefault="00171ABF" w:rsidP="00171ABF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6BB74" id="Text Box 222" o:spid="_x0000_s1075" type="#_x0000_t202" style="position:absolute;margin-left:283.2pt;margin-top:7.2pt;width:21.6pt;height:18.6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" filled="f" stroked="f" strokeweight=".5pt">
                <v:textbox>
                  <w:txbxContent>
                    <w:p w:rsidR="00171ABF" w:rsidRDefault="00171ABF" w:rsidP="00171AB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6B35173" wp14:editId="78485E7F">
                <wp:simplePos x="0" y="0"/>
                <wp:positionH relativeFrom="column">
                  <wp:posOffset>1394460</wp:posOffset>
                </wp:positionH>
                <wp:positionV relativeFrom="paragraph">
                  <wp:posOffset>114300</wp:posOffset>
                </wp:positionV>
                <wp:extent cx="274320" cy="23622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ABF" w:rsidRDefault="00171ABF" w:rsidP="00171ABF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35173" id="Text Box 219" o:spid="_x0000_s1076" type="#_x0000_t202" style="position:absolute;margin-left:109.8pt;margin-top:9pt;width:21.6pt;height:18.6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" filled="f" stroked="f" strokeweight=".5pt">
                <v:textbox>
                  <w:txbxContent>
                    <w:p w:rsidR="00171ABF" w:rsidRDefault="00171ABF" w:rsidP="00171AB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80F71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B5E3769" wp14:editId="388061A1">
                <wp:simplePos x="0" y="0"/>
                <wp:positionH relativeFrom="column">
                  <wp:posOffset>-22860</wp:posOffset>
                </wp:positionH>
                <wp:positionV relativeFrom="paragraph">
                  <wp:posOffset>113030</wp:posOffset>
                </wp:positionV>
                <wp:extent cx="327660" cy="0"/>
                <wp:effectExtent l="0" t="76200" r="1524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59DE0" id="Straight Arrow Connector 199" o:spid="_x0000_s1026" type="#_x0000_t32" style="position:absolute;margin-left:-1.8pt;margin-top:8.9pt;width:25.8pt;height:0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AD78A5" w:rsidRDefault="00780F71" w:rsidP="00C804F8">
      <w:pPr>
        <w:rPr>
          <w:rFonts w:eastAsiaTheme="minorEastAsia"/>
          <w:b/>
          <w:sz w:val="24"/>
          <w:szCs w:val="24"/>
        </w:rPr>
      </w:pP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D22048F" wp14:editId="4D15C0BC">
                <wp:simplePos x="0" y="0"/>
                <wp:positionH relativeFrom="column">
                  <wp:posOffset>601980</wp:posOffset>
                </wp:positionH>
                <wp:positionV relativeFrom="paragraph">
                  <wp:posOffset>132715</wp:posOffset>
                </wp:positionV>
                <wp:extent cx="838200" cy="304800"/>
                <wp:effectExtent l="0" t="0" r="76200" b="762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B1E2" id="Straight Arrow Connector 209" o:spid="_x0000_s1026" type="#_x0000_t32" style="position:absolute;margin-left:47.4pt;margin-top:10.45pt;width:66pt;height:24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68FBD98" wp14:editId="63694D21">
                <wp:simplePos x="0" y="0"/>
                <wp:positionH relativeFrom="column">
                  <wp:posOffset>3821430</wp:posOffset>
                </wp:positionH>
                <wp:positionV relativeFrom="paragraph">
                  <wp:posOffset>152400</wp:posOffset>
                </wp:positionV>
                <wp:extent cx="45719" cy="262255"/>
                <wp:effectExtent l="0" t="203835" r="55880" b="55880"/>
                <wp:wrapNone/>
                <wp:docPr id="206" name="Curved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649F" id="Curved Connector 206" o:spid="_x0000_s1026" type="#_x0000_t38" style="position:absolute;margin-left:300.9pt;margin-top:12pt;width:3.6pt;height:20.65pt;rotation:-90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" adj="-93977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9C0CDD1" wp14:editId="54A4BB2B">
                <wp:simplePos x="0" y="0"/>
                <wp:positionH relativeFrom="column">
                  <wp:posOffset>1634490</wp:posOffset>
                </wp:positionH>
                <wp:positionV relativeFrom="paragraph">
                  <wp:posOffset>152400</wp:posOffset>
                </wp:positionV>
                <wp:extent cx="45719" cy="262255"/>
                <wp:effectExtent l="0" t="203835" r="55880" b="55880"/>
                <wp:wrapNone/>
                <wp:docPr id="204" name="Curved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B4D2" id="Curved Connector 204" o:spid="_x0000_s1026" type="#_x0000_t38" style="position:absolute;margin-left:128.7pt;margin-top:12pt;width:3.6pt;height:20.65pt;rotation:-90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" adj="-93977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EAD3E35" wp14:editId="67384C12">
                <wp:simplePos x="0" y="0"/>
                <wp:positionH relativeFrom="column">
                  <wp:posOffset>2741295</wp:posOffset>
                </wp:positionH>
                <wp:positionV relativeFrom="paragraph">
                  <wp:posOffset>153035</wp:posOffset>
                </wp:positionV>
                <wp:extent cx="45719" cy="262255"/>
                <wp:effectExtent l="0" t="203835" r="55880" b="55880"/>
                <wp:wrapNone/>
                <wp:docPr id="205" name="Curved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2255"/>
                        </a:xfrm>
                        <a:prstGeom prst="curvedConnector3">
                          <a:avLst>
                            <a:gd name="adj1" fmla="val -435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C9B69" id="Curved Connector 205" o:spid="_x0000_s1026" type="#_x0000_t38" style="position:absolute;margin-left:215.85pt;margin-top:12.05pt;width:3.6pt;height:20.65pt;rotation:-90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" adj="-93977" strokecolor="black [3200]" strokeweight=".5pt">
                <v:stroke endarrow="block" joinstyle="miter"/>
              </v:shape>
            </w:pict>
          </mc:Fallback>
        </mc:AlternateContent>
      </w:r>
    </w:p>
    <w:p w:rsidR="00AD78A5" w:rsidRDefault="00171ABF" w:rsidP="00C804F8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4248F63" wp14:editId="299D917F">
                <wp:simplePos x="0" y="0"/>
                <wp:positionH relativeFrom="column">
                  <wp:posOffset>777240</wp:posOffset>
                </wp:positionH>
                <wp:positionV relativeFrom="paragraph">
                  <wp:posOffset>52070</wp:posOffset>
                </wp:positionV>
                <wp:extent cx="327660" cy="281940"/>
                <wp:effectExtent l="0" t="0" r="0" b="381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ABF" w:rsidRPr="00171ABF" w:rsidRDefault="00171ABF" w:rsidP="00171A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1ABF">
                              <w:rPr>
                                <w:sz w:val="24"/>
                                <w:szCs w:val="24"/>
                              </w:rPr>
                              <w:sym w:font="Symbol" w:char="F06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8F63" id="Text Box 224" o:spid="_x0000_s1077" type="#_x0000_t202" style="position:absolute;margin-left:61.2pt;margin-top:4.1pt;width:25.8pt;height:22.2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" filled="f" stroked="f" strokeweight=".5pt">
                <v:textbox>
                  <w:txbxContent>
                    <w:p w:rsidR="00171ABF" w:rsidRPr="00171ABF" w:rsidRDefault="00171ABF" w:rsidP="00171ABF">
                      <w:pPr>
                        <w:rPr>
                          <w:sz w:val="24"/>
                          <w:szCs w:val="24"/>
                        </w:rPr>
                      </w:pPr>
                      <w:r w:rsidRPr="00171ABF">
                        <w:rPr>
                          <w:sz w:val="24"/>
                          <w:szCs w:val="24"/>
                        </w:rPr>
                        <w:sym w:font="Symbol" w:char="F065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F1D98D7" wp14:editId="0D7D606D">
                <wp:simplePos x="0" y="0"/>
                <wp:positionH relativeFrom="column">
                  <wp:posOffset>3154680</wp:posOffset>
                </wp:positionH>
                <wp:positionV relativeFrom="paragraph">
                  <wp:posOffset>15240</wp:posOffset>
                </wp:positionV>
                <wp:extent cx="274320" cy="236220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59" w:rsidRDefault="005A5E59" w:rsidP="005A5E5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D98D7" id="Text Box 215" o:spid="_x0000_s1078" type="#_x0000_t202" style="position:absolute;margin-left:248.4pt;margin-top:1.2pt;width:21.6pt;height:18.6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" filled="f" stroked="f" strokeweight=".5pt">
                <v:textbox>
                  <w:txbxContent>
                    <w:p w:rsidR="005A5E59" w:rsidRDefault="005A5E59" w:rsidP="005A5E5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DE8F3CA" wp14:editId="0CDD5D16">
                <wp:simplePos x="0" y="0"/>
                <wp:positionH relativeFrom="column">
                  <wp:posOffset>2042160</wp:posOffset>
                </wp:positionH>
                <wp:positionV relativeFrom="paragraph">
                  <wp:posOffset>15240</wp:posOffset>
                </wp:positionV>
                <wp:extent cx="274320" cy="23622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59" w:rsidRDefault="005A5E59" w:rsidP="005A5E5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8F3CA" id="Text Box 214" o:spid="_x0000_s1079" type="#_x0000_t202" style="position:absolute;margin-left:160.8pt;margin-top:1.2pt;width:21.6pt;height:18.6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" filled="f" stroked="f" strokeweight=".5pt">
                <v:textbox>
                  <w:txbxContent>
                    <w:p w:rsidR="005A5E59" w:rsidRDefault="005A5E59" w:rsidP="005A5E5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80F71"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348BA29" wp14:editId="381A6DF8">
                <wp:simplePos x="0" y="0"/>
                <wp:positionH relativeFrom="column">
                  <wp:posOffset>3634740</wp:posOffset>
                </wp:positionH>
                <wp:positionV relativeFrom="paragraph">
                  <wp:posOffset>68580</wp:posOffset>
                </wp:positionV>
                <wp:extent cx="426720" cy="381000"/>
                <wp:effectExtent l="19050" t="19050" r="30480" b="38100"/>
                <wp:wrapNone/>
                <wp:docPr id="198" name="Flowchart: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26C6C" id="Flowchart: Connector 198" o:spid="_x0000_s1026" type="#_x0000_t120" style="position:absolute;margin-left:286.2pt;margin-top:5.4pt;width:33.6pt;height:30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" fillcolor="white [3201]" strokecolor="black [3213]" strokeweight="4pt">
                <v:stroke linestyle="thinThin" joinstyle="miter"/>
              </v:shape>
            </w:pict>
          </mc:Fallback>
        </mc:AlternateContent>
      </w:r>
      <w:r w:rsidR="00780F71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8F989F9" wp14:editId="482F0F37">
                <wp:simplePos x="0" y="0"/>
                <wp:positionH relativeFrom="column">
                  <wp:posOffset>2529840</wp:posOffset>
                </wp:positionH>
                <wp:positionV relativeFrom="paragraph">
                  <wp:posOffset>75565</wp:posOffset>
                </wp:positionV>
                <wp:extent cx="426720" cy="381000"/>
                <wp:effectExtent l="0" t="0" r="11430" b="19050"/>
                <wp:wrapNone/>
                <wp:docPr id="193" name="Flowchart: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03206" id="Flowchart: Connector 193" o:spid="_x0000_s1026" type="#_x0000_t120" style="position:absolute;margin-left:199.2pt;margin-top:5.95pt;width:33.6pt;height:30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" fillcolor="white [3201]" strokecolor="black [3213]" strokeweight="1pt">
                <v:stroke joinstyle="miter"/>
              </v:shape>
            </w:pict>
          </mc:Fallback>
        </mc:AlternateContent>
      </w:r>
      <w:r w:rsidR="00780F71" w:rsidRPr="000134E5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0679130" wp14:editId="3039C0F8">
                <wp:simplePos x="0" y="0"/>
                <wp:positionH relativeFrom="column">
                  <wp:posOffset>1440180</wp:posOffset>
                </wp:positionH>
                <wp:positionV relativeFrom="paragraph">
                  <wp:posOffset>76200</wp:posOffset>
                </wp:positionV>
                <wp:extent cx="426720" cy="381000"/>
                <wp:effectExtent l="0" t="0" r="11430" b="19050"/>
                <wp:wrapNone/>
                <wp:docPr id="194" name="Flowchart: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384C8" id="Flowchart: Connector 194" o:spid="_x0000_s1026" type="#_x0000_t120" style="position:absolute;margin-left:113.4pt;margin-top:6pt;width:33.6pt;height:30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</w:p>
    <w:p w:rsidR="00780F71" w:rsidRDefault="00780F71" w:rsidP="00C804F8">
      <w:pPr>
        <w:rPr>
          <w:rFonts w:eastAsiaTheme="minorEastAsia"/>
          <w:b/>
          <w:sz w:val="24"/>
          <w:szCs w:val="24"/>
        </w:rPr>
      </w:pP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693CB65" wp14:editId="6EEE96AA">
                <wp:simplePos x="0" y="0"/>
                <wp:positionH relativeFrom="column">
                  <wp:posOffset>2956560</wp:posOffset>
                </wp:positionH>
                <wp:positionV relativeFrom="paragraph">
                  <wp:posOffset>65405</wp:posOffset>
                </wp:positionV>
                <wp:extent cx="640080" cy="0"/>
                <wp:effectExtent l="0" t="76200" r="2667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7EEE4" id="Straight Arrow Connector 202" o:spid="_x0000_s1026" type="#_x0000_t32" style="position:absolute;margin-left:232.8pt;margin-top:5.15pt;width:50.4pt;height:0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6C0F0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216E1B5" wp14:editId="52DDB099">
                <wp:simplePos x="0" y="0"/>
                <wp:positionH relativeFrom="column">
                  <wp:posOffset>1889760</wp:posOffset>
                </wp:positionH>
                <wp:positionV relativeFrom="paragraph">
                  <wp:posOffset>65405</wp:posOffset>
                </wp:positionV>
                <wp:extent cx="640080" cy="0"/>
                <wp:effectExtent l="0" t="76200" r="2667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A87C7" id="Straight Arrow Connector 201" o:spid="_x0000_s1026" type="#_x0000_t32" style="position:absolute;margin-left:148.8pt;margin-top:5.15pt;width:50.4pt;height:0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780F71" w:rsidRDefault="00780F71" w:rsidP="00C804F8">
      <w:pPr>
        <w:rPr>
          <w:rFonts w:eastAsiaTheme="minorEastAsia"/>
          <w:b/>
          <w:sz w:val="24"/>
          <w:szCs w:val="24"/>
        </w:rPr>
      </w:pPr>
    </w:p>
    <w:p w:rsidR="00780F71" w:rsidRDefault="00780F71" w:rsidP="00C804F8">
      <w:pPr>
        <w:rPr>
          <w:rFonts w:eastAsiaTheme="minorEastAsia"/>
          <w:b/>
          <w:sz w:val="24"/>
          <w:szCs w:val="24"/>
        </w:rPr>
      </w:pPr>
    </w:p>
    <w:p w:rsidR="00780F71" w:rsidRDefault="00780F71" w:rsidP="00C804F8">
      <w:pPr>
        <w:rPr>
          <w:rFonts w:eastAsiaTheme="minorEastAsia"/>
          <w:b/>
          <w:sz w:val="24"/>
          <w:szCs w:val="24"/>
        </w:rPr>
      </w:pPr>
    </w:p>
    <w:p w:rsidR="00AD78A5" w:rsidRPr="00D703F7" w:rsidRDefault="00AD78A5" w:rsidP="00C804F8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b/>
          <w:sz w:val="24"/>
          <w:szCs w:val="24"/>
        </w:rPr>
        <w:t>g</w:t>
      </w:r>
      <w:proofErr w:type="gramEnd"/>
      <w:r>
        <w:rPr>
          <w:rFonts w:eastAsiaTheme="minorEastAsia"/>
          <w:b/>
          <w:sz w:val="24"/>
          <w:szCs w:val="24"/>
        </w:rPr>
        <w:t>.</w:t>
      </w:r>
    </w:p>
    <w:p w:rsidR="005820EF" w:rsidRPr="00D703F7" w:rsidRDefault="005820EF" w:rsidP="00C804F8">
      <w:pPr>
        <w:rPr>
          <w:rFonts w:eastAsiaTheme="minorEastAsia"/>
          <w:sz w:val="24"/>
          <w:szCs w:val="24"/>
        </w:rPr>
      </w:pPr>
      <w:r w:rsidRPr="00D703F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F4BD38F" wp14:editId="0AFFEA12">
                <wp:simplePos x="0" y="0"/>
                <wp:positionH relativeFrom="column">
                  <wp:posOffset>342900</wp:posOffset>
                </wp:positionH>
                <wp:positionV relativeFrom="paragraph">
                  <wp:posOffset>60325</wp:posOffset>
                </wp:positionV>
                <wp:extent cx="426720" cy="381000"/>
                <wp:effectExtent l="19050" t="19050" r="30480" b="38100"/>
                <wp:wrapNone/>
                <wp:docPr id="226" name="Flowchart: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71BEC" id="Flowchart: Connector 226" o:spid="_x0000_s1026" type="#_x0000_t120" style="position:absolute;margin-left:27pt;margin-top:4.75pt;width:33.6pt;height:30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" fillcolor="white [3201]" strokecolor="black [3213]" strokeweight="4pt">
                <v:stroke linestyle="thinThin" joinstyle="miter"/>
              </v:shape>
            </w:pict>
          </mc:Fallback>
        </mc:AlternateContent>
      </w:r>
    </w:p>
    <w:p w:rsidR="005820EF" w:rsidRPr="00D703F7" w:rsidRDefault="005820EF" w:rsidP="00C804F8">
      <w:pPr>
        <w:rPr>
          <w:rFonts w:eastAsiaTheme="minorEastAsia"/>
          <w:sz w:val="24"/>
          <w:szCs w:val="24"/>
        </w:rPr>
      </w:pPr>
      <w:bookmarkStart w:id="0" w:name="_GoBack"/>
      <w:bookmarkEnd w:id="0"/>
      <w:r w:rsidRPr="00D703F7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0CF3BA3" wp14:editId="492F94C9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327660" cy="0"/>
                <wp:effectExtent l="0" t="76200" r="15240" b="952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78223" id="Straight Arrow Connector 227" o:spid="_x0000_s1026" type="#_x0000_t32" style="position:absolute;margin-left:0;margin-top:6pt;width:25.8pt;height:0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sectPr w:rsidR="005820EF" w:rsidRPr="00D703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6F0" w:rsidRDefault="00D946F0" w:rsidP="005705CC">
      <w:r>
        <w:separator/>
      </w:r>
    </w:p>
  </w:endnote>
  <w:endnote w:type="continuationSeparator" w:id="0">
    <w:p w:rsidR="00D946F0" w:rsidRDefault="00D946F0" w:rsidP="00570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6F0" w:rsidRDefault="00D946F0" w:rsidP="005705CC">
      <w:r>
        <w:separator/>
      </w:r>
    </w:p>
  </w:footnote>
  <w:footnote w:type="continuationSeparator" w:id="0">
    <w:p w:rsidR="00D946F0" w:rsidRDefault="00D946F0" w:rsidP="005705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5CC" w:rsidRDefault="005705CC" w:rsidP="005705CC">
    <w:pPr>
      <w:pStyle w:val="Header"/>
      <w:jc w:val="right"/>
    </w:pPr>
    <w:r>
      <w:t>Bradley White</w:t>
    </w:r>
  </w:p>
  <w:p w:rsidR="005705CC" w:rsidRDefault="005705CC" w:rsidP="005705CC">
    <w:pPr>
      <w:pStyle w:val="Header"/>
      <w:jc w:val="right"/>
    </w:pPr>
    <w:r>
      <w:t>HW #1</w:t>
    </w:r>
  </w:p>
  <w:p w:rsidR="005705CC" w:rsidRDefault="005705CC" w:rsidP="005705CC">
    <w:pPr>
      <w:pStyle w:val="Header"/>
      <w:jc w:val="right"/>
    </w:pPr>
    <w:r>
      <w:t>CSCI 338</w:t>
    </w:r>
  </w:p>
  <w:p w:rsidR="005705CC" w:rsidRDefault="003A3BDF" w:rsidP="005705CC">
    <w:pPr>
      <w:pStyle w:val="Header"/>
      <w:jc w:val="right"/>
    </w:pPr>
    <w:r>
      <w:t>1-28</w:t>
    </w:r>
    <w:r w:rsidR="005705CC">
      <w:t>-2016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CC"/>
    <w:rsid w:val="000134E5"/>
    <w:rsid w:val="0003138B"/>
    <w:rsid w:val="00052838"/>
    <w:rsid w:val="000B1924"/>
    <w:rsid w:val="0014702B"/>
    <w:rsid w:val="00171ABF"/>
    <w:rsid w:val="002A1A53"/>
    <w:rsid w:val="002B4B25"/>
    <w:rsid w:val="003A3BDF"/>
    <w:rsid w:val="004231C3"/>
    <w:rsid w:val="0053383E"/>
    <w:rsid w:val="005705CC"/>
    <w:rsid w:val="005820EF"/>
    <w:rsid w:val="005A5E59"/>
    <w:rsid w:val="005E2442"/>
    <w:rsid w:val="006C0F07"/>
    <w:rsid w:val="00780F71"/>
    <w:rsid w:val="00805B54"/>
    <w:rsid w:val="00904E87"/>
    <w:rsid w:val="00A714B3"/>
    <w:rsid w:val="00AB5281"/>
    <w:rsid w:val="00AD78A5"/>
    <w:rsid w:val="00AF05D1"/>
    <w:rsid w:val="00BB1B38"/>
    <w:rsid w:val="00C062F1"/>
    <w:rsid w:val="00C804F8"/>
    <w:rsid w:val="00D2103E"/>
    <w:rsid w:val="00D64E7F"/>
    <w:rsid w:val="00D703F7"/>
    <w:rsid w:val="00D924DD"/>
    <w:rsid w:val="00D946F0"/>
    <w:rsid w:val="00EA4445"/>
    <w:rsid w:val="00F14D31"/>
    <w:rsid w:val="00F71FE1"/>
    <w:rsid w:val="00F86867"/>
    <w:rsid w:val="00F901DF"/>
    <w:rsid w:val="00FC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2F9BB-2371-4B22-9E27-EBD489C6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05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5CC"/>
  </w:style>
  <w:style w:type="paragraph" w:styleId="Footer">
    <w:name w:val="footer"/>
    <w:basedOn w:val="Normal"/>
    <w:link w:val="FooterChar"/>
    <w:uiPriority w:val="99"/>
    <w:unhideWhenUsed/>
    <w:rsid w:val="005705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5CC"/>
  </w:style>
  <w:style w:type="character" w:styleId="PlaceholderText">
    <w:name w:val="Placeholder Text"/>
    <w:basedOn w:val="DefaultParagraphFont"/>
    <w:uiPriority w:val="99"/>
    <w:semiHidden/>
    <w:rsid w:val="00A714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ite_0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302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white.brad17@gmail.com</dc:creator>
  <cp:keywords/>
  <dc:description/>
  <cp:lastModifiedBy>Bradley White</cp:lastModifiedBy>
  <cp:revision>27</cp:revision>
  <cp:lastPrinted>2016-01-29T02:04:00Z</cp:lastPrinted>
  <dcterms:created xsi:type="dcterms:W3CDTF">2016-01-25T00:21:00Z</dcterms:created>
  <dcterms:modified xsi:type="dcterms:W3CDTF">2016-01-29T03:16:00Z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